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9D5ACD">
      <w:r>
        <w:rPr>
          <w:noProof/>
        </w:rPr>
        <w:drawing>
          <wp:anchor distT="0" distB="0" distL="114300" distR="114300" simplePos="0" relativeHeight="251660288" behindDoc="1" locked="0" layoutInCell="1" allowOverlap="1" wp14:anchorId="698F28BC" wp14:editId="341AA3B7">
            <wp:simplePos x="0" y="0"/>
            <wp:positionH relativeFrom="page">
              <wp:align>left</wp:align>
            </wp:positionH>
            <wp:positionV relativeFrom="paragraph">
              <wp:posOffset>-779780</wp:posOffset>
            </wp:positionV>
            <wp:extent cx="7559404" cy="10718800"/>
            <wp:effectExtent l="0" t="0" r="381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4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E4" w:rsidRDefault="009D5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93AC" wp14:editId="262E2718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Default="006B6D28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Cahier de Charges Fonctionnel</w:t>
                            </w:r>
                          </w:p>
                          <w:p w:rsidR="006B6D28" w:rsidRPr="00283E4F" w:rsidRDefault="006B6D28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0F207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93A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" filled="f" stroked="f">
                <v:textbox>
                  <w:txbxContent>
                    <w:p w:rsidR="006B6D28" w:rsidRDefault="006B6D28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Cahier de Charges Fonctionnel</w:t>
                      </w:r>
                    </w:p>
                    <w:p w:rsidR="006B6D28" w:rsidRPr="00283E4F" w:rsidRDefault="006B6D28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Version </w:t>
                      </w:r>
                      <w:r w:rsidR="000F207D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bookmarkStart w:id="1" w:name="_GoBack"/>
                      <w:bookmarkEnd w:id="1"/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940AC" wp14:editId="48D2DDED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Pr="009D5ACD" w:rsidRDefault="006B6D28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40AC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" filled="f" stroked="f">
                <v:textbox>
                  <w:txbxContent>
                    <w:p w:rsidR="006B6D28" w:rsidRPr="009D5ACD" w:rsidRDefault="006B6D28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tbl>
      <w:tblPr>
        <w:tblStyle w:val="TableNormal1"/>
        <w:tblW w:w="0" w:type="auto"/>
        <w:tblInd w:w="1016" w:type="dxa"/>
        <w:tblLayout w:type="fixed"/>
        <w:tblLook w:val="01E0" w:firstRow="1" w:lastRow="1" w:firstColumn="1" w:lastColumn="1" w:noHBand="0" w:noVBand="0"/>
      </w:tblPr>
      <w:tblGrid>
        <w:gridCol w:w="4501"/>
        <w:gridCol w:w="4528"/>
      </w:tblGrid>
      <w:tr w:rsidR="00B574E4" w:rsidTr="00537428">
        <w:trPr>
          <w:trHeight w:val="326"/>
        </w:trPr>
        <w:tc>
          <w:tcPr>
            <w:tcW w:w="4501" w:type="dxa"/>
            <w:shd w:val="clear" w:color="auto" w:fill="688A0E"/>
          </w:tcPr>
          <w:p w:rsidR="00B574E4" w:rsidRDefault="00B574E4" w:rsidP="005747D1">
            <w:pPr>
              <w:pStyle w:val="TableParagraph"/>
              <w:spacing w:before="17" w:line="240" w:lineRule="auto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lastRenderedPageBreak/>
              <w:t xml:space="preserve">Nom du </w:t>
            </w:r>
            <w:proofErr w:type="spellStart"/>
            <w:r>
              <w:rPr>
                <w:rFonts w:ascii="Arial"/>
                <w:color w:val="FFFFFF"/>
                <w:sz w:val="24"/>
              </w:rPr>
              <w:t>fichier</w:t>
            </w:r>
            <w:proofErr w:type="spellEnd"/>
          </w:p>
        </w:tc>
        <w:tc>
          <w:tcPr>
            <w:tcW w:w="4528" w:type="dxa"/>
            <w:shd w:val="clear" w:color="auto" w:fill="CDEE77"/>
          </w:tcPr>
          <w:p w:rsidR="00B574E4" w:rsidRDefault="00B574E4" w:rsidP="005747D1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</w:t>
            </w:r>
            <w:r w:rsidR="00EB1C8B">
              <w:rPr>
                <w:rFonts w:ascii="Arial"/>
                <w:color w:val="37731D"/>
                <w:sz w:val="24"/>
              </w:rPr>
              <w:t>3</w:t>
            </w:r>
            <w:r>
              <w:rPr>
                <w:rFonts w:ascii="Arial"/>
                <w:color w:val="37731D"/>
                <w:sz w:val="24"/>
              </w:rPr>
              <w:t>.docx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</w:t>
            </w:r>
            <w:r w:rsidR="00602C17">
              <w:rPr>
                <w:rFonts w:ascii="Arial"/>
                <w:color w:val="FFFFFF"/>
                <w:sz w:val="24"/>
              </w:rPr>
              <w:t>s</w:t>
            </w:r>
          </w:p>
        </w:tc>
        <w:tc>
          <w:tcPr>
            <w:tcW w:w="4528" w:type="dxa"/>
            <w:tcBorders>
              <w:bottom w:val="single" w:sz="4" w:space="0" w:color="FFFFFF"/>
            </w:tcBorders>
            <w:shd w:val="clear" w:color="auto" w:fill="EBF8C7"/>
          </w:tcPr>
          <w:p w:rsidR="00B574E4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  <w:p w:rsidR="006F17A1" w:rsidRPr="00BF4120" w:rsidRDefault="006F17A1" w:rsidP="006F17A1">
            <w:pPr>
              <w:pStyle w:val="TableParagraph"/>
              <w:ind w:left="107"/>
              <w:rPr>
                <w:rFonts w:ascii="Arial"/>
                <w:color w:val="4F6228" w:themeColor="accent3" w:themeShade="80"/>
                <w:lang w:val="fr-FR"/>
              </w:rPr>
            </w:pPr>
          </w:p>
          <w:p w:rsidR="006F17A1" w:rsidRDefault="006F17A1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Relecteurs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B574E4" w:rsidRDefault="00B574E4" w:rsidP="005747D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Validateurs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Statut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</w:tcBorders>
            <w:shd w:val="clear" w:color="auto" w:fill="CDEE77"/>
          </w:tcPr>
          <w:p w:rsidR="00B574E4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4366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4E4" w:rsidRDefault="00B574E4" w:rsidP="00B574E4">
          <w:pPr>
            <w:pStyle w:val="En-ttedetabledesmatires"/>
            <w:spacing w:line="360" w:lineRule="auto"/>
          </w:pPr>
        </w:p>
        <w:p w:rsidR="000B5F3F" w:rsidRDefault="000B5F3F" w:rsidP="000B5F3F">
          <w:pPr>
            <w:pStyle w:val="En-ttedetabledesmatires"/>
            <w:spacing w:line="360" w:lineRule="auto"/>
            <w:jc w:val="center"/>
          </w:pPr>
          <w:r w:rsidRPr="000B5F3F">
            <w:rPr>
              <w:rFonts w:ascii="Arial" w:hAnsi="Arial" w:cs="Arial"/>
              <w:b/>
            </w:rPr>
            <w:t>TABLE DES MATIERES</w:t>
          </w:r>
        </w:p>
        <w:p w:rsidR="00B42776" w:rsidRDefault="000B5F3F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4145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PRESENTATION DE PROJET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_Toc498624145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6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a.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Contexte et définition de la problématique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_Toc498624146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7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b.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Objectif et but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_Toc498624147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2"/>
            <w:tabs>
              <w:tab w:val="left" w:pos="66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8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c.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des besoins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_Toc498624148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4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9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FONCTIONNELLE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_Toc498624149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7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0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III – ANALYSE TECHNIQUE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_Toc498624150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9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1" w:history="1">
            <w:r w:rsidR="00B42776" w:rsidRPr="00423EB9">
              <w:rPr>
                <w:rStyle w:val="Lienhypertexte"/>
                <w:noProof/>
              </w:rPr>
              <w:t>IV-Annexe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_Toc498624151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11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51495">
          <w:pPr>
            <w:pStyle w:val="TM2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2" w:history="1">
            <w:r w:rsidR="00B42776" w:rsidRPr="00423EB9">
              <w:rPr>
                <w:rStyle w:val="Lienhypertexte"/>
                <w:noProof/>
              </w:rPr>
              <w:t>TABLE D’ILLUSTRATIONS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_Toc498624152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12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0B5F3F" w:rsidRDefault="000B5F3F" w:rsidP="000B5F3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77183" w:rsidRDefault="00277183"/>
    <w:p w:rsidR="00277183" w:rsidRDefault="00277183" w:rsidP="00277183"/>
    <w:p w:rsidR="00277183" w:rsidRDefault="00277183" w:rsidP="00277183">
      <w:pPr>
        <w:tabs>
          <w:tab w:val="left" w:pos="2910"/>
        </w:tabs>
      </w:pPr>
      <w:r>
        <w:tab/>
      </w:r>
    </w:p>
    <w:p w:rsidR="0058332A" w:rsidRDefault="00277183" w:rsidP="00277183">
      <w:pPr>
        <w:tabs>
          <w:tab w:val="left" w:pos="2910"/>
        </w:tabs>
      </w:pPr>
      <w:r>
        <w:tab/>
      </w: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A323C7">
      <w:pPr>
        <w:tabs>
          <w:tab w:val="left" w:pos="2910"/>
        </w:tabs>
      </w:pPr>
    </w:p>
    <w:p w:rsidR="00277183" w:rsidRDefault="00A323C7" w:rsidP="00D26D88">
      <w:pPr>
        <w:pStyle w:val="Titre1"/>
        <w:numPr>
          <w:ilvl w:val="0"/>
          <w:numId w:val="2"/>
        </w:numPr>
        <w:spacing w:line="360" w:lineRule="auto"/>
        <w:ind w:left="851" w:right="283" w:firstLine="0"/>
        <w:rPr>
          <w:rFonts w:ascii="Arial" w:hAnsi="Arial" w:cs="Arial"/>
          <w:b/>
        </w:rPr>
      </w:pPr>
      <w:bookmarkStart w:id="0" w:name="_Toc498624145"/>
      <w:r w:rsidRPr="00A323C7">
        <w:rPr>
          <w:rFonts w:ascii="Arial" w:hAnsi="Arial" w:cs="Arial"/>
          <w:b/>
        </w:rPr>
        <w:lastRenderedPageBreak/>
        <w:t>PRESENTATION DE PROJET</w:t>
      </w:r>
      <w:bookmarkEnd w:id="0"/>
    </w:p>
    <w:p w:rsidR="00A323C7" w:rsidRPr="007A1AF3" w:rsidRDefault="00A323C7" w:rsidP="0062330E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>Notre projet est un projet de recherche et de développement qui cons</w:t>
      </w:r>
      <w:r w:rsidR="00710033">
        <w:rPr>
          <w:rFonts w:ascii="Arial" w:hAnsi="Arial" w:cs="Arial"/>
        </w:rPr>
        <w:t xml:space="preserve">iste à détecter une anomalie </w:t>
      </w:r>
      <w:r w:rsidR="00710033" w:rsidRPr="00044D75">
        <w:rPr>
          <w:rFonts w:ascii="Arial" w:hAnsi="Arial" w:cs="Arial"/>
        </w:rPr>
        <w:t xml:space="preserve">dans </w:t>
      </w:r>
      <w:r w:rsidR="00FB23E4">
        <w:rPr>
          <w:rFonts w:ascii="Arial" w:hAnsi="Arial" w:cs="Arial"/>
        </w:rPr>
        <w:t>l</w:t>
      </w:r>
      <w:r w:rsidR="005B1231">
        <w:rPr>
          <w:rFonts w:ascii="Arial" w:hAnsi="Arial" w:cs="Arial"/>
        </w:rPr>
        <w:t xml:space="preserve">’activité </w:t>
      </w:r>
      <w:r w:rsidRPr="007A1AF3">
        <w:rPr>
          <w:rFonts w:ascii="Arial" w:hAnsi="Arial" w:cs="Arial"/>
        </w:rPr>
        <w:t>d’une personne</w:t>
      </w:r>
      <w:r w:rsidR="00FB23E4">
        <w:rPr>
          <w:rFonts w:ascii="Arial" w:hAnsi="Arial" w:cs="Arial"/>
        </w:rPr>
        <w:t xml:space="preserve"> </w:t>
      </w:r>
      <w:r w:rsidR="0070236E">
        <w:rPr>
          <w:rFonts w:ascii="Arial" w:hAnsi="Arial" w:cs="Arial"/>
        </w:rPr>
        <w:t>âgée</w:t>
      </w:r>
      <w:r w:rsidR="007A1AF3">
        <w:rPr>
          <w:rFonts w:ascii="Arial" w:hAnsi="Arial" w:cs="Arial"/>
        </w:rPr>
        <w:t xml:space="preserve">. </w:t>
      </w:r>
      <w:r w:rsidRPr="007A1AF3">
        <w:rPr>
          <w:rFonts w:ascii="Arial" w:hAnsi="Arial" w:cs="Arial"/>
        </w:rPr>
        <w:t xml:space="preserve">Pour aboutir à notre </w:t>
      </w:r>
      <w:r w:rsidR="003F3C12" w:rsidRPr="007A1AF3">
        <w:rPr>
          <w:rFonts w:ascii="Arial" w:hAnsi="Arial" w:cs="Arial"/>
        </w:rPr>
        <w:t>objectif, nous</w:t>
      </w:r>
      <w:r w:rsidRPr="007A1AF3">
        <w:rPr>
          <w:rFonts w:ascii="Arial" w:hAnsi="Arial" w:cs="Arial"/>
        </w:rPr>
        <w:t xml:space="preserve"> allons étudier des données exploitées par un générateur de code</w:t>
      </w:r>
      <w:r w:rsidR="003F3C12" w:rsidRPr="007A1AF3">
        <w:rPr>
          <w:rFonts w:ascii="Arial" w:hAnsi="Arial" w:cs="Arial"/>
        </w:rPr>
        <w:t xml:space="preserve">.  </w:t>
      </w:r>
    </w:p>
    <w:p w:rsidR="00637894" w:rsidRDefault="003F3C1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 xml:space="preserve">Afin de réaliser ce projet, notre </w:t>
      </w:r>
      <w:r w:rsidR="008E1F07">
        <w:rPr>
          <w:rFonts w:ascii="Arial" w:hAnsi="Arial" w:cs="Arial"/>
        </w:rPr>
        <w:t>cible</w:t>
      </w:r>
      <w:r w:rsidRPr="007A1AF3">
        <w:rPr>
          <w:rFonts w:ascii="Arial" w:hAnsi="Arial" w:cs="Arial"/>
        </w:rPr>
        <w:t xml:space="preserve"> d’étude </w:t>
      </w:r>
      <w:r w:rsidR="00637894">
        <w:rPr>
          <w:rFonts w:ascii="Arial" w:hAnsi="Arial" w:cs="Arial"/>
        </w:rPr>
        <w:t>est</w:t>
      </w:r>
      <w:r w:rsidRPr="007A1AF3">
        <w:rPr>
          <w:rFonts w:ascii="Arial" w:hAnsi="Arial" w:cs="Arial"/>
        </w:rPr>
        <w:t xml:space="preserve"> </w:t>
      </w:r>
      <w:r w:rsidR="00062FC0">
        <w:rPr>
          <w:rFonts w:ascii="Arial" w:hAnsi="Arial" w:cs="Arial"/>
        </w:rPr>
        <w:t>la consommation d’</w:t>
      </w:r>
      <w:r w:rsidR="00EC007F">
        <w:rPr>
          <w:rFonts w:ascii="Arial" w:hAnsi="Arial" w:cs="Arial"/>
        </w:rPr>
        <w:t xml:space="preserve">une </w:t>
      </w:r>
      <w:r w:rsidRPr="007A1AF3">
        <w:rPr>
          <w:rFonts w:ascii="Arial" w:hAnsi="Arial" w:cs="Arial"/>
        </w:rPr>
        <w:t>personne âgée</w:t>
      </w:r>
      <w:r w:rsidR="00CC3033">
        <w:rPr>
          <w:rFonts w:ascii="Arial" w:hAnsi="Arial" w:cs="Arial"/>
        </w:rPr>
        <w:t xml:space="preserve"> vivant seul dans sa maison</w:t>
      </w:r>
      <w:r w:rsidR="00637894">
        <w:rPr>
          <w:rFonts w:ascii="Arial" w:hAnsi="Arial" w:cs="Arial"/>
        </w:rPr>
        <w:t xml:space="preserve"> </w:t>
      </w:r>
      <w:r w:rsidR="00BA112D" w:rsidRPr="007A1AF3">
        <w:rPr>
          <w:rFonts w:ascii="Arial" w:hAnsi="Arial" w:cs="Arial"/>
        </w:rPr>
        <w:t>.</w:t>
      </w:r>
      <w:r w:rsidR="007B54E7">
        <w:rPr>
          <w:rFonts w:ascii="Arial" w:hAnsi="Arial" w:cs="Arial"/>
        </w:rPr>
        <w:t xml:space="preserve"> </w:t>
      </w:r>
    </w:p>
    <w:p w:rsidR="003F3C12" w:rsidRDefault="0050094A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la mise en place du </w:t>
      </w:r>
      <w:r w:rsidR="000304D6">
        <w:rPr>
          <w:rFonts w:ascii="Arial" w:hAnsi="Arial" w:cs="Arial"/>
        </w:rPr>
        <w:t>projet, nous</w:t>
      </w:r>
      <w:r>
        <w:rPr>
          <w:rFonts w:ascii="Arial" w:hAnsi="Arial" w:cs="Arial"/>
        </w:rPr>
        <w:t xml:space="preserve"> sommes </w:t>
      </w:r>
      <w:r w:rsidR="00FF62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une </w:t>
      </w:r>
      <w:r w:rsidR="000304D6">
        <w:rPr>
          <w:rFonts w:ascii="Arial" w:hAnsi="Arial" w:cs="Arial"/>
        </w:rPr>
        <w:t>équipe</w:t>
      </w:r>
      <w:r>
        <w:rPr>
          <w:rFonts w:ascii="Arial" w:hAnsi="Arial" w:cs="Arial"/>
        </w:rPr>
        <w:t xml:space="preserve"> </w:t>
      </w:r>
      <w:r w:rsidR="004374D0">
        <w:rPr>
          <w:rFonts w:ascii="Arial" w:hAnsi="Arial" w:cs="Arial"/>
        </w:rPr>
        <w:t xml:space="preserve">d’un groupe de </w:t>
      </w:r>
      <w:r w:rsidR="007B54E7">
        <w:rPr>
          <w:rFonts w:ascii="Arial" w:hAnsi="Arial" w:cs="Arial"/>
        </w:rPr>
        <w:t xml:space="preserve"> 8 personnes répartis par trinômes ou binômes en fonction des tâches du projet. </w:t>
      </w:r>
      <w:r w:rsidR="000B577C">
        <w:rPr>
          <w:rFonts w:ascii="Arial" w:hAnsi="Arial" w:cs="Arial"/>
        </w:rPr>
        <w:t>L</w:t>
      </w:r>
      <w:r w:rsidR="007B54E7">
        <w:rPr>
          <w:rFonts w:ascii="Arial" w:hAnsi="Arial" w:cs="Arial"/>
        </w:rPr>
        <w:t xml:space="preserve">a date de livraison de notre projet </w:t>
      </w:r>
      <w:r w:rsidR="000B577C">
        <w:rPr>
          <w:rFonts w:ascii="Arial" w:hAnsi="Arial" w:cs="Arial"/>
        </w:rPr>
        <w:t>est prévu pour le</w:t>
      </w:r>
      <w:r w:rsidR="007B54E7">
        <w:rPr>
          <w:rFonts w:ascii="Arial" w:hAnsi="Arial" w:cs="Arial"/>
        </w:rPr>
        <w:t xml:space="preserve"> 15 Janvier 2018.</w:t>
      </w:r>
    </w:p>
    <w:p w:rsidR="007B54E7" w:rsidRDefault="007B54E7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Dans les prochains paragraphes, nous parlerons de la problématique du projet, de l’analyse des besoins et par la fin, des fonctions principales que l’application fera.</w:t>
      </w:r>
    </w:p>
    <w:p w:rsidR="00402DF2" w:rsidRDefault="00402DF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7B54E7" w:rsidRDefault="00105F31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1" w:name="_Toc498624146"/>
      <w:r>
        <w:rPr>
          <w:rFonts w:ascii="Arial" w:hAnsi="Arial" w:cs="Arial"/>
          <w:b/>
          <w:sz w:val="24"/>
          <w:szCs w:val="24"/>
        </w:rPr>
        <w:t xml:space="preserve">Contexte </w:t>
      </w:r>
      <w:bookmarkEnd w:id="1"/>
    </w:p>
    <w:p w:rsidR="006C14C1" w:rsidRDefault="00196507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avons comme client l’entreprise  LEGRAND, qui est un groupe industriel </w:t>
      </w:r>
      <w:r w:rsidR="004F5A52">
        <w:rPr>
          <w:rFonts w:ascii="Arial" w:hAnsi="Arial" w:cs="Arial"/>
        </w:rPr>
        <w:t>français</w:t>
      </w:r>
      <w:r>
        <w:rPr>
          <w:rFonts w:ascii="Arial" w:hAnsi="Arial" w:cs="Arial"/>
        </w:rPr>
        <w:t xml:space="preserve"> et</w:t>
      </w:r>
      <w:r w:rsidR="006C14C1">
        <w:rPr>
          <w:rFonts w:ascii="Arial" w:hAnsi="Arial" w:cs="Arial"/>
        </w:rPr>
        <w:t xml:space="preserve">  leader</w:t>
      </w:r>
      <w:r>
        <w:rPr>
          <w:rFonts w:ascii="Arial" w:hAnsi="Arial" w:cs="Arial"/>
        </w:rPr>
        <w:t xml:space="preserve"> dans le marché des produit</w:t>
      </w:r>
      <w:r w:rsidR="001343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3431B">
        <w:rPr>
          <w:rFonts w:ascii="Arial" w:hAnsi="Arial" w:cs="Arial"/>
        </w:rPr>
        <w:t xml:space="preserve"> et systèmes </w:t>
      </w:r>
      <w:r w:rsidR="006C14C1">
        <w:rPr>
          <w:rFonts w:ascii="Arial" w:hAnsi="Arial" w:cs="Arial"/>
        </w:rPr>
        <w:t xml:space="preserve"> pour installations électriques et réseaux d’informations. </w:t>
      </w:r>
    </w:p>
    <w:p w:rsidR="00105F31" w:rsidRPr="00105F31" w:rsidRDefault="00105F31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105F31">
        <w:rPr>
          <w:rFonts w:ascii="Arial" w:hAnsi="Arial" w:cs="Arial"/>
        </w:rPr>
        <w:t>L’entreprise LEGRAND est à la recherche d’</w:t>
      </w:r>
      <w:r w:rsidR="00C0092A">
        <w:rPr>
          <w:rFonts w:ascii="Arial" w:hAnsi="Arial" w:cs="Arial"/>
        </w:rPr>
        <w:t xml:space="preserve">une nouvelle technologie qui </w:t>
      </w:r>
      <w:r w:rsidR="00C0092A" w:rsidRPr="0019760F">
        <w:rPr>
          <w:rFonts w:ascii="Arial" w:hAnsi="Arial" w:cs="Arial"/>
        </w:rPr>
        <w:t>lui</w:t>
      </w:r>
      <w:r w:rsidR="00C0092A">
        <w:rPr>
          <w:rFonts w:ascii="Arial" w:hAnsi="Arial" w:cs="Arial"/>
        </w:rPr>
        <w:t xml:space="preserve"> </w:t>
      </w:r>
      <w:r w:rsidR="00945970">
        <w:rPr>
          <w:rFonts w:ascii="Arial" w:hAnsi="Arial" w:cs="Arial"/>
        </w:rPr>
        <w:t>permet d’analyser l’activité</w:t>
      </w:r>
      <w:r w:rsidRPr="00105F31">
        <w:rPr>
          <w:rFonts w:ascii="Arial" w:hAnsi="Arial" w:cs="Arial"/>
        </w:rPr>
        <w:t xml:space="preserve"> d’u</w:t>
      </w:r>
      <w:r w:rsidR="008372AE">
        <w:rPr>
          <w:rFonts w:ascii="Arial" w:hAnsi="Arial" w:cs="Arial"/>
        </w:rPr>
        <w:t xml:space="preserve">ne personne donnée et de </w:t>
      </w:r>
      <w:r w:rsidR="009F03FF">
        <w:rPr>
          <w:rFonts w:ascii="Arial" w:hAnsi="Arial" w:cs="Arial"/>
        </w:rPr>
        <w:t>détecter</w:t>
      </w:r>
      <w:r w:rsidRPr="00105F31">
        <w:rPr>
          <w:rFonts w:ascii="Arial" w:hAnsi="Arial" w:cs="Arial"/>
        </w:rPr>
        <w:t xml:space="preserve"> une anomalie précise</w:t>
      </w:r>
      <w:r w:rsidR="00673657">
        <w:rPr>
          <w:rFonts w:ascii="Arial" w:hAnsi="Arial" w:cs="Arial"/>
        </w:rPr>
        <w:t xml:space="preserve"> </w:t>
      </w:r>
      <w:r w:rsidR="00200BC3">
        <w:rPr>
          <w:rFonts w:ascii="Arial" w:hAnsi="Arial" w:cs="Arial"/>
        </w:rPr>
        <w:t>,</w:t>
      </w:r>
      <w:r w:rsidR="00D83352">
        <w:rPr>
          <w:rFonts w:ascii="Arial" w:hAnsi="Arial" w:cs="Arial"/>
        </w:rPr>
        <w:t xml:space="preserve">à l’aide </w:t>
      </w:r>
      <w:r w:rsidR="00673657">
        <w:rPr>
          <w:rFonts w:ascii="Arial" w:hAnsi="Arial" w:cs="Arial"/>
        </w:rPr>
        <w:t>de</w:t>
      </w:r>
      <w:r w:rsidR="00ED0BD6">
        <w:rPr>
          <w:rFonts w:ascii="Arial" w:hAnsi="Arial" w:cs="Arial"/>
        </w:rPr>
        <w:t xml:space="preserve"> </w:t>
      </w:r>
      <w:r w:rsidR="003A51DA" w:rsidRPr="00ED46E3">
        <w:rPr>
          <w:rFonts w:ascii="Arial" w:hAnsi="Arial" w:cs="Arial"/>
        </w:rPr>
        <w:t>sa</w:t>
      </w:r>
      <w:r w:rsidR="00673657">
        <w:rPr>
          <w:rFonts w:ascii="Arial" w:hAnsi="Arial" w:cs="Arial"/>
        </w:rPr>
        <w:t xml:space="preserve"> consommation</w:t>
      </w:r>
      <w:r w:rsidR="00200BC3">
        <w:rPr>
          <w:rFonts w:ascii="Arial" w:hAnsi="Arial" w:cs="Arial"/>
        </w:rPr>
        <w:t>s</w:t>
      </w:r>
      <w:r w:rsidR="00673657">
        <w:rPr>
          <w:rFonts w:ascii="Arial" w:hAnsi="Arial" w:cs="Arial"/>
        </w:rPr>
        <w:t xml:space="preserve"> </w:t>
      </w:r>
      <w:r w:rsidR="00ED0BD6">
        <w:rPr>
          <w:rFonts w:ascii="Arial" w:hAnsi="Arial" w:cs="Arial"/>
        </w:rPr>
        <w:t>énergétique</w:t>
      </w:r>
      <w:r w:rsidRPr="00105F31">
        <w:rPr>
          <w:rFonts w:ascii="Arial" w:hAnsi="Arial" w:cs="Arial"/>
        </w:rPr>
        <w:t>.</w:t>
      </w:r>
    </w:p>
    <w:p w:rsidR="00105F31" w:rsidRDefault="0079424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Ces données de consommations </w:t>
      </w:r>
      <w:r w:rsidR="00C115E6" w:rsidRPr="0019760F">
        <w:rPr>
          <w:rFonts w:ascii="Arial" w:hAnsi="Arial" w:cs="Arial"/>
        </w:rPr>
        <w:t>sont</w:t>
      </w:r>
      <w:r>
        <w:rPr>
          <w:rFonts w:ascii="Arial" w:hAnsi="Arial" w:cs="Arial"/>
        </w:rPr>
        <w:t xml:space="preserve"> établi</w:t>
      </w:r>
      <w:r w:rsidR="00C115E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par</w:t>
      </w:r>
      <w:r w:rsidR="00105F31">
        <w:rPr>
          <w:rFonts w:ascii="Arial" w:hAnsi="Arial" w:cs="Arial"/>
        </w:rPr>
        <w:t xml:space="preserve"> l’</w:t>
      </w:r>
      <w:proofErr w:type="spellStart"/>
      <w:r w:rsidR="00105F31">
        <w:rPr>
          <w:rFonts w:ascii="Arial" w:hAnsi="Arial" w:cs="Arial"/>
        </w:rPr>
        <w:t>é</w:t>
      </w:r>
      <w:r w:rsidR="00105F31" w:rsidRPr="00105F31">
        <w:rPr>
          <w:rFonts w:ascii="Arial" w:hAnsi="Arial" w:cs="Arial"/>
        </w:rPr>
        <w:t>cocompteur</w:t>
      </w:r>
      <w:proofErr w:type="spellEnd"/>
      <w:r>
        <w:rPr>
          <w:rFonts w:ascii="Arial" w:hAnsi="Arial" w:cs="Arial"/>
        </w:rPr>
        <w:t>,</w:t>
      </w:r>
      <w:r w:rsidR="00105F31" w:rsidRPr="00105F31">
        <w:rPr>
          <w:rFonts w:ascii="Arial" w:hAnsi="Arial" w:cs="Arial"/>
        </w:rPr>
        <w:t xml:space="preserve"> fourni par l’entreprise LEGRAND.</w:t>
      </w:r>
    </w:p>
    <w:p w:rsidR="00F76703" w:rsidRDefault="00521269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1269" w:rsidRDefault="00521269" w:rsidP="00521269">
      <w:pPr>
        <w:pStyle w:val="Titre2"/>
        <w:ind w:firstLine="1701"/>
        <w:rPr>
          <w:b/>
        </w:rPr>
      </w:pPr>
      <w:r>
        <w:rPr>
          <w:b/>
        </w:rPr>
        <w:t>b.    D</w:t>
      </w:r>
      <w:r w:rsidRPr="00521269">
        <w:rPr>
          <w:b/>
        </w:rPr>
        <w:t>éfinition de la problématique</w:t>
      </w:r>
    </w:p>
    <w:p w:rsidR="00521269" w:rsidRDefault="00521269" w:rsidP="00521269"/>
    <w:p w:rsidR="00521269" w:rsidRDefault="00697891" w:rsidP="00F60F0E">
      <w:pPr>
        <w:ind w:left="709" w:firstLine="142"/>
        <w:rPr>
          <w:sz w:val="28"/>
        </w:rPr>
      </w:pPr>
      <w:r w:rsidRPr="00480A59">
        <w:rPr>
          <w:sz w:val="28"/>
        </w:rPr>
        <w:t>L’</w:t>
      </w:r>
      <w:r w:rsidR="002E4635" w:rsidRPr="00480A59">
        <w:rPr>
          <w:sz w:val="28"/>
        </w:rPr>
        <w:t>état</w:t>
      </w:r>
      <w:r w:rsidR="00F60F0E" w:rsidRPr="00480A59">
        <w:rPr>
          <w:sz w:val="28"/>
        </w:rPr>
        <w:t xml:space="preserve"> de santé</w:t>
      </w:r>
      <w:r w:rsidRPr="00480A59">
        <w:rPr>
          <w:sz w:val="28"/>
        </w:rPr>
        <w:t xml:space="preserve"> d’une  personne </w:t>
      </w:r>
      <w:r w:rsidR="002E4635" w:rsidRPr="00480A59">
        <w:rPr>
          <w:sz w:val="28"/>
        </w:rPr>
        <w:t>âgée</w:t>
      </w:r>
      <w:r w:rsidRPr="00480A59">
        <w:rPr>
          <w:sz w:val="28"/>
        </w:rPr>
        <w:t xml:space="preserve"> vivant seul peut</w:t>
      </w:r>
      <w:r w:rsidR="008704A2" w:rsidRPr="00480A59">
        <w:rPr>
          <w:sz w:val="28"/>
        </w:rPr>
        <w:t xml:space="preserve"> être</w:t>
      </w:r>
      <w:r w:rsidRPr="00480A59">
        <w:rPr>
          <w:sz w:val="28"/>
        </w:rPr>
        <w:t xml:space="preserve"> </w:t>
      </w:r>
      <w:r w:rsidR="008704A2" w:rsidRPr="00480A59">
        <w:rPr>
          <w:sz w:val="28"/>
        </w:rPr>
        <w:t xml:space="preserve">fragile </w:t>
      </w:r>
      <w:r w:rsidR="002E4635" w:rsidRPr="00480A59">
        <w:rPr>
          <w:sz w:val="28"/>
        </w:rPr>
        <w:t xml:space="preserve"> </w:t>
      </w:r>
      <w:r w:rsidR="003B3DC4" w:rsidRPr="00480A59">
        <w:rPr>
          <w:sz w:val="28"/>
        </w:rPr>
        <w:t>et subtile d’avoir un malaise</w:t>
      </w:r>
      <w:r w:rsidR="002E4635" w:rsidRPr="00480A59">
        <w:rPr>
          <w:sz w:val="28"/>
        </w:rPr>
        <w:t xml:space="preserve"> alors  cela caus</w:t>
      </w:r>
      <w:r w:rsidR="00F60F0E" w:rsidRPr="00480A59">
        <w:rPr>
          <w:sz w:val="28"/>
        </w:rPr>
        <w:t>e</w:t>
      </w:r>
      <w:r w:rsidR="002E4635" w:rsidRPr="00480A59">
        <w:rPr>
          <w:sz w:val="28"/>
        </w:rPr>
        <w:t xml:space="preserve">  problème à ses proches qui </w:t>
      </w:r>
      <w:r w:rsidR="00F60F0E" w:rsidRPr="00480A59">
        <w:rPr>
          <w:sz w:val="28"/>
        </w:rPr>
        <w:t>s’</w:t>
      </w:r>
      <w:r w:rsidR="006B2EF8" w:rsidRPr="00480A59">
        <w:rPr>
          <w:sz w:val="28"/>
        </w:rPr>
        <w:t>inquiète</w:t>
      </w:r>
      <w:r w:rsidR="008704A2" w:rsidRPr="00480A59">
        <w:rPr>
          <w:sz w:val="28"/>
        </w:rPr>
        <w:t>nt</w:t>
      </w:r>
      <w:r w:rsidR="002E4635" w:rsidRPr="00480A59">
        <w:rPr>
          <w:sz w:val="28"/>
        </w:rPr>
        <w:t xml:space="preserve">. Legrand alors veut mettre en place une solution </w:t>
      </w:r>
      <w:r w:rsidR="00F60F0E" w:rsidRPr="00480A59">
        <w:rPr>
          <w:sz w:val="28"/>
        </w:rPr>
        <w:t>à l’aide des consommations énergétique</w:t>
      </w:r>
      <w:r w:rsidR="00532934" w:rsidRPr="00480A59">
        <w:rPr>
          <w:sz w:val="28"/>
        </w:rPr>
        <w:t>s</w:t>
      </w:r>
      <w:r w:rsidR="003B3DC4" w:rsidRPr="00480A59">
        <w:rPr>
          <w:sz w:val="28"/>
        </w:rPr>
        <w:t xml:space="preserve"> </w:t>
      </w:r>
      <w:r w:rsidR="00532934" w:rsidRPr="00480A59">
        <w:rPr>
          <w:sz w:val="28"/>
        </w:rPr>
        <w:t>.</w:t>
      </w:r>
    </w:p>
    <w:p w:rsidR="00FB7174" w:rsidRPr="00480A59" w:rsidRDefault="00FB7174" w:rsidP="00F60F0E">
      <w:pPr>
        <w:ind w:left="709" w:firstLine="142"/>
        <w:rPr>
          <w:sz w:val="28"/>
        </w:rPr>
      </w:pPr>
      <w:r>
        <w:rPr>
          <w:sz w:val="28"/>
        </w:rPr>
        <w:t>Pour cela, nous nous  posons la question comment aboutir un logiciel qui décrit une dérivée d’activité d’une personne âgée ?</w:t>
      </w:r>
    </w:p>
    <w:p w:rsidR="003B3DC4" w:rsidRPr="00521269" w:rsidRDefault="003B3DC4" w:rsidP="00F60F0E">
      <w:pPr>
        <w:ind w:left="709" w:firstLine="142"/>
      </w:pPr>
    </w:p>
    <w:p w:rsidR="00FD4CCE" w:rsidRDefault="00521269" w:rsidP="0021444A">
      <w:pPr>
        <w:pStyle w:val="Titre2"/>
        <w:spacing w:line="360" w:lineRule="auto"/>
        <w:ind w:left="360" w:right="283" w:firstLine="12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</w:t>
      </w:r>
      <w:r w:rsidR="0021444A">
        <w:rPr>
          <w:rFonts w:ascii="Arial" w:hAnsi="Arial" w:cs="Arial"/>
          <w:b/>
          <w:sz w:val="24"/>
          <w:szCs w:val="24"/>
        </w:rPr>
        <w:t xml:space="preserve"> </w:t>
      </w:r>
      <w:bookmarkStart w:id="2" w:name="_Toc498624147"/>
      <w:r w:rsidR="00FD4CCE" w:rsidRPr="00FD4CCE">
        <w:rPr>
          <w:rFonts w:ascii="Arial" w:hAnsi="Arial" w:cs="Arial"/>
          <w:b/>
          <w:sz w:val="24"/>
          <w:szCs w:val="24"/>
        </w:rPr>
        <w:t xml:space="preserve">Objectif </w:t>
      </w:r>
      <w:bookmarkEnd w:id="2"/>
      <w:r w:rsidR="00C146A3">
        <w:rPr>
          <w:rFonts w:ascii="Arial" w:hAnsi="Arial" w:cs="Arial"/>
          <w:b/>
          <w:sz w:val="24"/>
          <w:szCs w:val="24"/>
        </w:rPr>
        <w:t>du projet</w:t>
      </w:r>
    </w:p>
    <w:p w:rsidR="00FB169E" w:rsidRDefault="00FB169E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  <w:bookmarkStart w:id="3" w:name="_GoBack"/>
      <w:bookmarkEnd w:id="3"/>
    </w:p>
    <w:p w:rsidR="000C25A2" w:rsidRPr="00E1736F" w:rsidRDefault="00D17BD2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Notre objectif est de mettre </w:t>
      </w:r>
      <w:r w:rsidR="002D5D31" w:rsidRPr="00E1736F">
        <w:rPr>
          <w:rFonts w:ascii="Arial" w:hAnsi="Arial" w:cs="Arial"/>
        </w:rPr>
        <w:t xml:space="preserve">en </w:t>
      </w:r>
      <w:r w:rsidRPr="00E1736F">
        <w:rPr>
          <w:rFonts w:ascii="Arial" w:hAnsi="Arial" w:cs="Arial"/>
        </w:rPr>
        <w:t>place une</w:t>
      </w:r>
      <w:r w:rsidR="002D5D31" w:rsidRPr="00E1736F">
        <w:rPr>
          <w:rFonts w:ascii="Arial" w:hAnsi="Arial" w:cs="Arial"/>
        </w:rPr>
        <w:t xml:space="preserve"> solution adéqua</w:t>
      </w:r>
      <w:r w:rsidR="005C76F4">
        <w:rPr>
          <w:rFonts w:ascii="Arial" w:hAnsi="Arial" w:cs="Arial"/>
        </w:rPr>
        <w:t>te à la problématique du client.</w:t>
      </w:r>
    </w:p>
    <w:p w:rsidR="006758CD" w:rsidRDefault="00E1736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Pour cela, nous optons de faire </w:t>
      </w:r>
      <w:r w:rsidR="00D17BD2" w:rsidRPr="00E1736F">
        <w:rPr>
          <w:rFonts w:ascii="Arial" w:hAnsi="Arial" w:cs="Arial"/>
        </w:rPr>
        <w:t>ceci pour</w:t>
      </w:r>
      <w:r w:rsidRPr="00E1736F">
        <w:rPr>
          <w:rFonts w:ascii="Arial" w:hAnsi="Arial" w:cs="Arial"/>
        </w:rPr>
        <w:t xml:space="preserve"> répondre aux </w:t>
      </w:r>
      <w:r w:rsidR="00D17BD2" w:rsidRPr="00E1736F">
        <w:rPr>
          <w:rFonts w:ascii="Arial" w:hAnsi="Arial" w:cs="Arial"/>
        </w:rPr>
        <w:t>besoins,</w:t>
      </w:r>
      <w:r w:rsidRPr="00E1736F">
        <w:rPr>
          <w:rFonts w:ascii="Arial" w:hAnsi="Arial" w:cs="Arial"/>
        </w:rPr>
        <w:t xml:space="preserve"> au niveau </w:t>
      </w:r>
      <w:r w:rsidR="00D17BD2" w:rsidRPr="00E1736F">
        <w:rPr>
          <w:rFonts w:ascii="Arial" w:hAnsi="Arial" w:cs="Arial"/>
        </w:rPr>
        <w:t>du plan</w:t>
      </w:r>
      <w:r w:rsidRPr="00E1736F">
        <w:rPr>
          <w:rFonts w:ascii="Arial" w:hAnsi="Arial" w:cs="Arial"/>
        </w:rPr>
        <w:t xml:space="preserve"> </w:t>
      </w:r>
      <w:r w:rsidR="006758CD">
        <w:rPr>
          <w:rFonts w:ascii="Arial" w:hAnsi="Arial" w:cs="Arial"/>
        </w:rPr>
        <w:t>technique :</w:t>
      </w:r>
    </w:p>
    <w:p w:rsid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t>Définir un gén</w:t>
      </w:r>
      <w:r w:rsidR="00D17BD2" w:rsidRPr="006758CD">
        <w:rPr>
          <w:rFonts w:ascii="Arial" w:hAnsi="Arial" w:cs="Arial"/>
        </w:rPr>
        <w:t>érateur (</w:t>
      </w:r>
      <w:r w:rsidR="00D17BD2" w:rsidRPr="006758CD">
        <w:rPr>
          <w:rFonts w:ascii="Arial" w:hAnsi="Arial" w:cs="Arial"/>
          <w:i/>
        </w:rPr>
        <w:t>algorithme</w:t>
      </w:r>
      <w:r w:rsidR="00D17BD2" w:rsidRPr="006758CD">
        <w:rPr>
          <w:rFonts w:ascii="Arial" w:hAnsi="Arial" w:cs="Arial"/>
        </w:rPr>
        <w:t xml:space="preserve">) de </w:t>
      </w:r>
      <w:r w:rsidR="00E1528F">
        <w:rPr>
          <w:rFonts w:ascii="Arial" w:hAnsi="Arial" w:cs="Arial"/>
        </w:rPr>
        <w:t>données</w:t>
      </w:r>
      <w:r w:rsidR="00D17BD2" w:rsidRPr="006758CD">
        <w:rPr>
          <w:rFonts w:ascii="Arial" w:hAnsi="Arial" w:cs="Arial"/>
        </w:rPr>
        <w:t xml:space="preserve"> (Simula</w:t>
      </w:r>
      <w:r w:rsidR="002A3A9F">
        <w:rPr>
          <w:rFonts w:ascii="Arial" w:hAnsi="Arial" w:cs="Arial"/>
        </w:rPr>
        <w:t>nt</w:t>
      </w:r>
      <w:r w:rsidR="00D17BD2" w:rsidRPr="006758CD">
        <w:rPr>
          <w:rFonts w:ascii="Arial" w:hAnsi="Arial" w:cs="Arial"/>
        </w:rPr>
        <w:t xml:space="preserve"> l’éco-</w:t>
      </w:r>
      <w:r w:rsidRPr="006758CD">
        <w:rPr>
          <w:rFonts w:ascii="Arial" w:hAnsi="Arial" w:cs="Arial"/>
        </w:rPr>
        <w:t>compteur)</w:t>
      </w:r>
    </w:p>
    <w:p w:rsidR="000C25A2" w:rsidRP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lastRenderedPageBreak/>
        <w:t xml:space="preserve">Définir un  </w:t>
      </w:r>
      <w:r w:rsidR="00D17BD2" w:rsidRPr="006758CD">
        <w:rPr>
          <w:rFonts w:ascii="Arial" w:hAnsi="Arial" w:cs="Arial"/>
        </w:rPr>
        <w:t>Détecteur</w:t>
      </w:r>
      <w:r w:rsidR="00B85DF6">
        <w:rPr>
          <w:rFonts w:ascii="Arial" w:hAnsi="Arial" w:cs="Arial"/>
        </w:rPr>
        <w:t xml:space="preserve"> d’activité(algorithme )</w:t>
      </w:r>
    </w:p>
    <w:p w:rsidR="00E1736F" w:rsidRPr="00B029A3" w:rsidRDefault="00E1736F" w:rsidP="00B029A3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Notre but est d’élaborer un plan de fonctionnement bien précis du détecteur et par la suite nous fournissons </w:t>
      </w:r>
      <w:r w:rsidR="00D17BD2" w:rsidRPr="00E1736F">
        <w:rPr>
          <w:rFonts w:ascii="Arial" w:hAnsi="Arial" w:cs="Arial"/>
        </w:rPr>
        <w:t>les fonctions</w:t>
      </w:r>
      <w:r w:rsidR="00D17BD2">
        <w:rPr>
          <w:rFonts w:ascii="Arial" w:hAnsi="Arial" w:cs="Arial"/>
        </w:rPr>
        <w:t xml:space="preserve"> principales à réaliser.</w:t>
      </w:r>
      <w:r w:rsidR="006758CD">
        <w:rPr>
          <w:rFonts w:ascii="Arial" w:hAnsi="Arial" w:cs="Arial"/>
        </w:rPr>
        <w:t xml:space="preserve"> </w:t>
      </w:r>
      <w:r w:rsidR="006758CD" w:rsidRPr="006758CD">
        <w:rPr>
          <w:rFonts w:ascii="Arial" w:hAnsi="Arial" w:cs="Arial"/>
          <w:i/>
        </w:rPr>
        <w:t>(Voir figure 1)</w:t>
      </w:r>
    </w:p>
    <w:p w:rsidR="00356840" w:rsidRDefault="000D72CB" w:rsidP="00443BFE">
      <w:pPr>
        <w:spacing w:line="360" w:lineRule="auto"/>
        <w:ind w:left="851" w:right="283"/>
        <w:jc w:val="both"/>
      </w:pPr>
      <w:r>
        <w:rPr>
          <w:noProof/>
        </w:rPr>
        <w:drawing>
          <wp:inline distT="0" distB="0" distL="0" distR="0" wp14:anchorId="0E4B09F6" wp14:editId="392E130F">
            <wp:extent cx="6064792" cy="4019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239" cy="40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D" w:rsidRPr="00356840" w:rsidRDefault="00356840" w:rsidP="00356840">
      <w:pPr>
        <w:pStyle w:val="Lgende"/>
        <w:jc w:val="center"/>
        <w:rPr>
          <w:rFonts w:ascii="Arial" w:hAnsi="Arial" w:cs="Arial"/>
          <w:sz w:val="24"/>
          <w:szCs w:val="24"/>
        </w:rPr>
      </w:pPr>
      <w:bookmarkStart w:id="4" w:name="_Toc500370082"/>
      <w:r w:rsidRPr="0035684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begin"/>
      </w:r>
      <w:r w:rsidRPr="0035684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35684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93262">
        <w:rPr>
          <w:rFonts w:ascii="Arial" w:hAnsi="Arial" w:cs="Arial"/>
          <w:noProof/>
          <w:color w:val="auto"/>
          <w:sz w:val="24"/>
          <w:szCs w:val="24"/>
        </w:rPr>
        <w:t>1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end"/>
      </w:r>
      <w:r w:rsidRPr="00356840">
        <w:rPr>
          <w:rFonts w:ascii="Arial" w:hAnsi="Arial" w:cs="Arial"/>
          <w:color w:val="auto"/>
          <w:sz w:val="24"/>
          <w:szCs w:val="24"/>
        </w:rPr>
        <w:t xml:space="preserve"> : Description de l'objectif</w:t>
      </w:r>
      <w:bookmarkEnd w:id="4"/>
    </w:p>
    <w:p w:rsidR="005C76F4" w:rsidRDefault="005C76F4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p w:rsidR="009C403F" w:rsidRDefault="009C403F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2584">
        <w:rPr>
          <w:rFonts w:ascii="Arial" w:hAnsi="Arial" w:cs="Arial"/>
        </w:rPr>
        <w:t xml:space="preserve">Ce </w:t>
      </w:r>
      <w:r w:rsidR="00492584" w:rsidRPr="007350E1">
        <w:rPr>
          <w:rFonts w:ascii="Arial" w:hAnsi="Arial" w:cs="Arial"/>
        </w:rPr>
        <w:t>schéma illustre</w:t>
      </w:r>
      <w:r w:rsidR="00492584">
        <w:rPr>
          <w:rFonts w:ascii="Arial" w:hAnsi="Arial" w:cs="Arial"/>
        </w:rPr>
        <w:t xml:space="preserve"> le fonctionnement de notre </w:t>
      </w:r>
      <w:r w:rsidR="00B517BB">
        <w:rPr>
          <w:rFonts w:ascii="Arial" w:hAnsi="Arial" w:cs="Arial"/>
        </w:rPr>
        <w:t>solution. En</w:t>
      </w:r>
      <w:r w:rsidR="00492584">
        <w:rPr>
          <w:rFonts w:ascii="Arial" w:hAnsi="Arial" w:cs="Arial"/>
        </w:rPr>
        <w:t xml:space="preserve"> </w:t>
      </w:r>
      <w:r w:rsidR="00B517BB">
        <w:rPr>
          <w:rFonts w:ascii="Arial" w:hAnsi="Arial" w:cs="Arial"/>
        </w:rPr>
        <w:t>effet, l’Eco</w:t>
      </w:r>
      <w:r w:rsidR="00492584">
        <w:rPr>
          <w:rFonts w:ascii="Arial" w:hAnsi="Arial" w:cs="Arial"/>
        </w:rPr>
        <w:t>-compteur  collecte les données</w:t>
      </w:r>
      <w:r w:rsidR="00B63D93">
        <w:rPr>
          <w:rFonts w:ascii="Arial" w:hAnsi="Arial" w:cs="Arial"/>
        </w:rPr>
        <w:t xml:space="preserve"> de consommations énergétiques </w:t>
      </w:r>
      <w:r w:rsidR="00492584">
        <w:rPr>
          <w:rFonts w:ascii="Arial" w:hAnsi="Arial" w:cs="Arial"/>
        </w:rPr>
        <w:t xml:space="preserve"> des différentes appareils de la maiso</w:t>
      </w:r>
      <w:r w:rsidR="00B57EC2">
        <w:rPr>
          <w:rFonts w:ascii="Arial" w:hAnsi="Arial" w:cs="Arial"/>
        </w:rPr>
        <w:t xml:space="preserve">n </w:t>
      </w:r>
      <w:r w:rsidR="00B57EC2" w:rsidRPr="007350E1">
        <w:rPr>
          <w:rFonts w:ascii="Arial" w:hAnsi="Arial" w:cs="Arial"/>
        </w:rPr>
        <w:t>et les</w:t>
      </w:r>
      <w:r w:rsidR="00C115E6" w:rsidRPr="007350E1">
        <w:rPr>
          <w:rFonts w:ascii="Arial" w:hAnsi="Arial" w:cs="Arial"/>
        </w:rPr>
        <w:t xml:space="preserve"> envoi</w:t>
      </w:r>
      <w:r w:rsidR="00C115E6">
        <w:rPr>
          <w:rFonts w:ascii="Arial" w:hAnsi="Arial" w:cs="Arial"/>
        </w:rPr>
        <w:t xml:space="preserve">e au détecteur </w:t>
      </w:r>
      <w:r w:rsidR="00C115E6" w:rsidRPr="0019760F">
        <w:rPr>
          <w:rFonts w:ascii="Arial" w:hAnsi="Arial" w:cs="Arial"/>
        </w:rPr>
        <w:t>qui</w:t>
      </w:r>
      <w:r w:rsidR="00160B02">
        <w:rPr>
          <w:rFonts w:ascii="Arial" w:hAnsi="Arial" w:cs="Arial"/>
        </w:rPr>
        <w:t xml:space="preserve"> </w:t>
      </w:r>
      <w:r w:rsidR="00492584">
        <w:rPr>
          <w:rFonts w:ascii="Arial" w:hAnsi="Arial" w:cs="Arial"/>
        </w:rPr>
        <w:t xml:space="preserve"> aura comme fonc</w:t>
      </w:r>
      <w:r w:rsidR="00597BAC">
        <w:rPr>
          <w:rFonts w:ascii="Arial" w:hAnsi="Arial" w:cs="Arial"/>
        </w:rPr>
        <w:t xml:space="preserve">tion d’analyser et de </w:t>
      </w:r>
      <w:r w:rsidR="00597BAC" w:rsidRPr="007350E1">
        <w:rPr>
          <w:rFonts w:ascii="Arial" w:hAnsi="Arial" w:cs="Arial"/>
        </w:rPr>
        <w:t>comparer ce</w:t>
      </w:r>
      <w:r w:rsidR="00492584" w:rsidRPr="007350E1">
        <w:rPr>
          <w:rFonts w:ascii="Arial" w:hAnsi="Arial" w:cs="Arial"/>
        </w:rPr>
        <w:t>s</w:t>
      </w:r>
      <w:r w:rsidR="00492584">
        <w:rPr>
          <w:rFonts w:ascii="Arial" w:hAnsi="Arial" w:cs="Arial"/>
        </w:rPr>
        <w:t xml:space="preserve"> données avec les données de la première </w:t>
      </w:r>
      <w:r w:rsidR="008875EB">
        <w:rPr>
          <w:rFonts w:ascii="Arial" w:hAnsi="Arial" w:cs="Arial"/>
        </w:rPr>
        <w:t>période</w:t>
      </w:r>
      <w:r w:rsidR="00492584">
        <w:rPr>
          <w:rFonts w:ascii="Arial" w:hAnsi="Arial" w:cs="Arial"/>
        </w:rPr>
        <w:t xml:space="preserve"> de son  fonctionnement .</w:t>
      </w:r>
    </w:p>
    <w:p w:rsidR="0019696D" w:rsidRDefault="0019696D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492584" w:rsidRDefault="00492584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5C76F4" w:rsidRDefault="005C76F4" w:rsidP="00D26D88">
      <w:pPr>
        <w:pStyle w:val="Titre2"/>
        <w:numPr>
          <w:ilvl w:val="0"/>
          <w:numId w:val="4"/>
        </w:numPr>
        <w:ind w:left="1701" w:right="283" w:firstLine="0"/>
        <w:rPr>
          <w:rFonts w:ascii="Arial" w:hAnsi="Arial" w:cs="Arial"/>
          <w:b/>
        </w:rPr>
      </w:pPr>
      <w:bookmarkStart w:id="5" w:name="_Toc498624148"/>
      <w:r w:rsidRPr="00D26D88">
        <w:rPr>
          <w:rFonts w:ascii="Arial" w:hAnsi="Arial" w:cs="Arial"/>
          <w:b/>
        </w:rPr>
        <w:t>Analyse des besoins</w:t>
      </w:r>
      <w:bookmarkEnd w:id="5"/>
    </w:p>
    <w:p w:rsidR="007E2FE3" w:rsidRDefault="007E2FE3" w:rsidP="007E2FE3"/>
    <w:p w:rsidR="006134B8" w:rsidRDefault="00BA7F65" w:rsidP="00BA7F65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Selon le principe de fonctionnement de l’application (</w:t>
      </w:r>
      <w:r w:rsidRPr="00BA7F65">
        <w:rPr>
          <w:rFonts w:ascii="Arial" w:hAnsi="Arial" w:cs="Arial"/>
          <w:i/>
        </w:rPr>
        <w:t>voir figure 2</w:t>
      </w:r>
      <w:r>
        <w:rPr>
          <w:rFonts w:ascii="Arial" w:hAnsi="Arial" w:cs="Arial"/>
        </w:rPr>
        <w:t>)</w:t>
      </w:r>
      <w:r w:rsidR="00B73D58">
        <w:rPr>
          <w:rFonts w:ascii="Arial" w:hAnsi="Arial" w:cs="Arial"/>
        </w:rPr>
        <w:t>, nous avons besoin :</w:t>
      </w:r>
    </w:p>
    <w:p w:rsidR="00B73D58" w:rsidRPr="007350E1" w:rsidRDefault="00B73D58" w:rsidP="00BA7F65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D’un </w:t>
      </w:r>
      <w:r w:rsidR="00160B02">
        <w:rPr>
          <w:rFonts w:ascii="Arial" w:hAnsi="Arial" w:cs="Arial"/>
          <w:b/>
        </w:rPr>
        <w:t xml:space="preserve">générateur </w:t>
      </w:r>
      <w:r w:rsidR="00073D54">
        <w:rPr>
          <w:rFonts w:ascii="Arial" w:hAnsi="Arial" w:cs="Arial"/>
        </w:rPr>
        <w:t>(</w:t>
      </w:r>
      <w:r w:rsidR="00E60F39">
        <w:rPr>
          <w:rFonts w:ascii="Arial" w:hAnsi="Arial" w:cs="Arial"/>
        </w:rPr>
        <w:t>simulateur</w:t>
      </w:r>
      <w:r w:rsidR="00073D54">
        <w:rPr>
          <w:rFonts w:ascii="Arial" w:hAnsi="Arial" w:cs="Arial"/>
        </w:rPr>
        <w:t xml:space="preserve"> </w:t>
      </w:r>
      <w:r w:rsidR="00537DC6">
        <w:rPr>
          <w:rFonts w:ascii="Arial" w:hAnsi="Arial" w:cs="Arial"/>
        </w:rPr>
        <w:t>Ec</w:t>
      </w:r>
      <w:r w:rsidR="00E37E01">
        <w:rPr>
          <w:rFonts w:ascii="Arial" w:hAnsi="Arial" w:cs="Arial"/>
        </w:rPr>
        <w:t>o</w:t>
      </w:r>
      <w:r w:rsidR="00E7280B">
        <w:rPr>
          <w:rFonts w:ascii="Arial" w:hAnsi="Arial" w:cs="Arial"/>
        </w:rPr>
        <w:t>-</w:t>
      </w:r>
      <w:r w:rsidR="00073D54" w:rsidRPr="007350E1">
        <w:rPr>
          <w:rFonts w:ascii="Arial" w:hAnsi="Arial" w:cs="Arial"/>
        </w:rPr>
        <w:t>compte</w:t>
      </w:r>
      <w:r w:rsidR="0077686F" w:rsidRPr="007350E1">
        <w:rPr>
          <w:rFonts w:ascii="Arial" w:hAnsi="Arial" w:cs="Arial"/>
        </w:rPr>
        <w:t>u</w:t>
      </w:r>
      <w:r w:rsidR="00073D54" w:rsidRPr="007350E1">
        <w:rPr>
          <w:rFonts w:ascii="Arial" w:hAnsi="Arial" w:cs="Arial"/>
        </w:rPr>
        <w:t>r)</w:t>
      </w:r>
      <w:r w:rsidRPr="007350E1">
        <w:rPr>
          <w:rFonts w:ascii="Arial" w:hAnsi="Arial" w:cs="Arial"/>
        </w:rPr>
        <w:t xml:space="preserve">qui </w:t>
      </w:r>
      <w:r w:rsidR="009A6046" w:rsidRPr="007350E1">
        <w:rPr>
          <w:rFonts w:ascii="Arial" w:hAnsi="Arial" w:cs="Arial"/>
        </w:rPr>
        <w:t xml:space="preserve">joue le rôle de </w:t>
      </w:r>
      <w:r w:rsidR="00F6014C" w:rsidRPr="007350E1">
        <w:rPr>
          <w:rFonts w:ascii="Arial" w:hAnsi="Arial" w:cs="Arial"/>
        </w:rPr>
        <w:t xml:space="preserve">l’Eco-compteur </w:t>
      </w:r>
      <w:r w:rsidR="009A6046" w:rsidRPr="007350E1">
        <w:rPr>
          <w:rFonts w:ascii="Arial" w:hAnsi="Arial" w:cs="Arial"/>
        </w:rPr>
        <w:t>,</w:t>
      </w:r>
      <w:r w:rsidR="00E7280B" w:rsidRPr="007350E1">
        <w:rPr>
          <w:rFonts w:ascii="Arial" w:hAnsi="Arial" w:cs="Arial"/>
        </w:rPr>
        <w:t xml:space="preserve"> </w:t>
      </w:r>
      <w:r w:rsidR="00FB5507" w:rsidRPr="007350E1">
        <w:rPr>
          <w:rFonts w:ascii="Arial" w:hAnsi="Arial" w:cs="Arial"/>
        </w:rPr>
        <w:t xml:space="preserve">dans notre cas simuler par </w:t>
      </w:r>
      <w:r w:rsidR="00C86828">
        <w:rPr>
          <w:rFonts w:ascii="Arial" w:hAnsi="Arial" w:cs="Arial"/>
        </w:rPr>
        <w:t xml:space="preserve">un </w:t>
      </w:r>
      <w:r w:rsidR="00E7280B" w:rsidRPr="007350E1">
        <w:rPr>
          <w:rFonts w:ascii="Arial" w:hAnsi="Arial" w:cs="Arial"/>
        </w:rPr>
        <w:t xml:space="preserve">algorithme </w:t>
      </w:r>
      <w:r w:rsidR="00740D5F" w:rsidRPr="007350E1">
        <w:rPr>
          <w:rFonts w:ascii="Arial" w:hAnsi="Arial" w:cs="Arial"/>
        </w:rPr>
        <w:t xml:space="preserve">, ce </w:t>
      </w:r>
      <w:r w:rsidR="00E7280B" w:rsidRPr="007350E1">
        <w:rPr>
          <w:rFonts w:ascii="Arial" w:hAnsi="Arial" w:cs="Arial"/>
        </w:rPr>
        <w:t xml:space="preserve">qui permet de </w:t>
      </w:r>
      <w:r w:rsidR="00E20F67" w:rsidRPr="007350E1">
        <w:rPr>
          <w:rFonts w:ascii="Arial" w:hAnsi="Arial" w:cs="Arial"/>
        </w:rPr>
        <w:t>générer</w:t>
      </w:r>
      <w:r w:rsidR="00E7280B" w:rsidRPr="007350E1">
        <w:rPr>
          <w:rFonts w:ascii="Arial" w:hAnsi="Arial" w:cs="Arial"/>
        </w:rPr>
        <w:t xml:space="preserve"> des données</w:t>
      </w:r>
      <w:r w:rsidR="00B623AA" w:rsidRPr="007350E1">
        <w:rPr>
          <w:rFonts w:ascii="Arial" w:hAnsi="Arial" w:cs="Arial"/>
        </w:rPr>
        <w:t xml:space="preserve"> à l’aide des </w:t>
      </w:r>
      <w:r w:rsidR="00B63D93" w:rsidRPr="007350E1">
        <w:rPr>
          <w:rFonts w:ascii="Arial" w:hAnsi="Arial" w:cs="Arial"/>
        </w:rPr>
        <w:t>consommations</w:t>
      </w:r>
      <w:r w:rsidR="00B623AA" w:rsidRPr="007350E1">
        <w:rPr>
          <w:rFonts w:ascii="Arial" w:hAnsi="Arial" w:cs="Arial"/>
        </w:rPr>
        <w:t xml:space="preserve"> de </w:t>
      </w:r>
      <w:r w:rsidR="00CB5078" w:rsidRPr="007350E1">
        <w:rPr>
          <w:rFonts w:ascii="Arial" w:hAnsi="Arial" w:cs="Arial"/>
        </w:rPr>
        <w:t>l’Energie</w:t>
      </w:r>
      <w:r w:rsidR="00B623AA" w:rsidRPr="007350E1">
        <w:rPr>
          <w:rFonts w:ascii="Arial" w:hAnsi="Arial" w:cs="Arial"/>
        </w:rPr>
        <w:t xml:space="preserve"> </w:t>
      </w:r>
      <w:r w:rsidR="00D15B64" w:rsidRPr="007350E1">
        <w:rPr>
          <w:rFonts w:ascii="Arial" w:hAnsi="Arial" w:cs="Arial"/>
        </w:rPr>
        <w:t>.</w:t>
      </w:r>
    </w:p>
    <w:p w:rsidR="005D328F" w:rsidRPr="005D328F" w:rsidRDefault="002739B4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>
        <w:rPr>
          <w:rFonts w:ascii="Arial" w:hAnsi="Arial" w:cs="Arial"/>
        </w:rPr>
        <w:t>Il s’agit du seul modèle p</w:t>
      </w:r>
      <w:r w:rsidR="007E4B37">
        <w:rPr>
          <w:rFonts w:ascii="Arial" w:hAnsi="Arial" w:cs="Arial"/>
        </w:rPr>
        <w:t>our l’année 2017/2018</w:t>
      </w:r>
      <w:r>
        <w:rPr>
          <w:rFonts w:ascii="Arial" w:hAnsi="Arial" w:cs="Arial"/>
        </w:rPr>
        <w:t>,</w:t>
      </w:r>
      <w:r w:rsidR="005D328F" w:rsidRPr="005D328F">
        <w:rPr>
          <w:rFonts w:ascii="Arial" w:hAnsi="Arial" w:cs="Arial"/>
        </w:rPr>
        <w:t xml:space="preserve"> l’</w:t>
      </w:r>
      <w:proofErr w:type="spellStart"/>
      <w:r w:rsidR="005D328F" w:rsidRPr="005D328F">
        <w:rPr>
          <w:rFonts w:ascii="Arial" w:hAnsi="Arial" w:cs="Arial"/>
        </w:rPr>
        <w:t>écocompteur</w:t>
      </w:r>
      <w:proofErr w:type="spellEnd"/>
      <w:r w:rsidR="005D328F" w:rsidRPr="005D328F">
        <w:rPr>
          <w:rFonts w:ascii="Arial" w:hAnsi="Arial" w:cs="Arial"/>
        </w:rPr>
        <w:t xml:space="preserve"> 412000.</w:t>
      </w:r>
    </w:p>
    <w:p w:rsidR="005D328F" w:rsidRDefault="007E4B37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 définition c’est</w:t>
      </w:r>
      <w:r w:rsidR="009B34BE">
        <w:rPr>
          <w:rFonts w:ascii="Arial" w:hAnsi="Arial" w:cs="Arial"/>
        </w:rPr>
        <w:t xml:space="preserve"> un serveur web </w:t>
      </w:r>
      <w:r w:rsidR="009B34BE" w:rsidRPr="007350E1">
        <w:rPr>
          <w:rFonts w:ascii="Arial" w:hAnsi="Arial" w:cs="Arial"/>
        </w:rPr>
        <w:t xml:space="preserve">destiné à  </w:t>
      </w:r>
      <w:r w:rsidR="00F8044C" w:rsidRPr="007350E1">
        <w:rPr>
          <w:rFonts w:ascii="Arial" w:hAnsi="Arial" w:cs="Arial"/>
        </w:rPr>
        <w:t xml:space="preserve">être </w:t>
      </w:r>
      <w:r w:rsidR="007D5619" w:rsidRPr="007350E1">
        <w:rPr>
          <w:rFonts w:ascii="Arial" w:hAnsi="Arial" w:cs="Arial"/>
        </w:rPr>
        <w:t xml:space="preserve">installé </w:t>
      </w:r>
      <w:r w:rsidR="009B34BE" w:rsidRPr="007350E1">
        <w:rPr>
          <w:rFonts w:ascii="Arial" w:hAnsi="Arial" w:cs="Arial"/>
        </w:rPr>
        <w:t xml:space="preserve"> </w:t>
      </w:r>
      <w:r w:rsidR="005D328F" w:rsidRPr="007350E1">
        <w:rPr>
          <w:rFonts w:ascii="Arial" w:hAnsi="Arial" w:cs="Arial"/>
        </w:rPr>
        <w:t>dans le logement et accessible à des clients au travers d’une IP .</w:t>
      </w:r>
      <w:r w:rsidR="009C6A0A" w:rsidRPr="007350E1">
        <w:rPr>
          <w:rFonts w:ascii="Arial" w:hAnsi="Arial" w:cs="Arial"/>
        </w:rPr>
        <w:t>(1</w:t>
      </w:r>
      <w:r w:rsidR="00FB58CD" w:rsidRPr="007350E1">
        <w:rPr>
          <w:rFonts w:ascii="Arial" w:hAnsi="Arial" w:cs="Arial"/>
        </w:rPr>
        <w:t xml:space="preserve"> voir annexe </w:t>
      </w:r>
      <w:r w:rsidR="009C6A0A" w:rsidRPr="007350E1">
        <w:rPr>
          <w:rFonts w:ascii="Arial" w:hAnsi="Arial" w:cs="Arial"/>
        </w:rPr>
        <w:t>)</w:t>
      </w:r>
    </w:p>
    <w:p w:rsidR="00843520" w:rsidRPr="005D328F" w:rsidRDefault="007D5619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 w:rsidRPr="007350E1">
        <w:rPr>
          <w:rFonts w:ascii="Arial" w:hAnsi="Arial" w:cs="Arial"/>
        </w:rPr>
        <w:t xml:space="preserve">L’entreprise </w:t>
      </w:r>
      <w:r w:rsidR="00F37F02" w:rsidRPr="007350E1">
        <w:rPr>
          <w:rFonts w:ascii="Arial" w:hAnsi="Arial" w:cs="Arial"/>
        </w:rPr>
        <w:t xml:space="preserve">Legrand </w:t>
      </w:r>
      <w:r w:rsidR="00696484" w:rsidRPr="007350E1">
        <w:rPr>
          <w:rFonts w:ascii="Arial" w:hAnsi="Arial" w:cs="Arial"/>
        </w:rPr>
        <w:t xml:space="preserve">préfère </w:t>
      </w:r>
      <w:r w:rsidR="00843520" w:rsidRPr="007350E1">
        <w:rPr>
          <w:rFonts w:ascii="Arial" w:hAnsi="Arial" w:cs="Arial"/>
        </w:rPr>
        <w:t xml:space="preserve">l’installation de </w:t>
      </w:r>
      <w:r w:rsidR="00696484" w:rsidRPr="007350E1">
        <w:rPr>
          <w:rFonts w:ascii="Arial" w:hAnsi="Arial" w:cs="Arial"/>
        </w:rPr>
        <w:t>l’</w:t>
      </w:r>
      <w:proofErr w:type="spellStart"/>
      <w:r w:rsidR="00696484" w:rsidRPr="007350E1">
        <w:rPr>
          <w:rFonts w:ascii="Arial" w:hAnsi="Arial" w:cs="Arial"/>
        </w:rPr>
        <w:t>écocompteur</w:t>
      </w:r>
      <w:proofErr w:type="spellEnd"/>
      <w:r w:rsidR="00843520" w:rsidRPr="007350E1">
        <w:rPr>
          <w:rFonts w:ascii="Arial" w:hAnsi="Arial" w:cs="Arial"/>
        </w:rPr>
        <w:t xml:space="preserve"> chez une personne seule</w:t>
      </w:r>
      <w:r w:rsidR="00B80B78" w:rsidRPr="007350E1">
        <w:rPr>
          <w:rFonts w:ascii="Arial" w:hAnsi="Arial" w:cs="Arial"/>
        </w:rPr>
        <w:t xml:space="preserve">. </w:t>
      </w:r>
      <w:r w:rsidR="00843520" w:rsidRPr="007350E1">
        <w:rPr>
          <w:rFonts w:ascii="Arial" w:hAnsi="Arial" w:cs="Arial"/>
        </w:rPr>
        <w:t xml:space="preserve"> </w:t>
      </w:r>
      <w:r w:rsidR="00B80B78" w:rsidRPr="007350E1">
        <w:rPr>
          <w:rFonts w:ascii="Arial" w:hAnsi="Arial" w:cs="Arial"/>
        </w:rPr>
        <w:t xml:space="preserve">Dans </w:t>
      </w:r>
      <w:r w:rsidR="00843520" w:rsidRPr="007350E1">
        <w:rPr>
          <w:rFonts w:ascii="Arial" w:hAnsi="Arial" w:cs="Arial"/>
        </w:rPr>
        <w:t xml:space="preserve"> notre projet c’est le cas d’une</w:t>
      </w:r>
      <w:r w:rsidR="00843520">
        <w:rPr>
          <w:rFonts w:ascii="Arial" w:hAnsi="Arial" w:cs="Arial"/>
        </w:rPr>
        <w:t xml:space="preserve"> personne âgée vivant seul</w:t>
      </w:r>
      <w:r w:rsidR="00334DBF">
        <w:rPr>
          <w:rFonts w:ascii="Arial" w:hAnsi="Arial" w:cs="Arial"/>
        </w:rPr>
        <w:t>e</w:t>
      </w:r>
      <w:r w:rsidR="00843520">
        <w:rPr>
          <w:rFonts w:ascii="Arial" w:hAnsi="Arial" w:cs="Arial"/>
        </w:rPr>
        <w:t xml:space="preserve"> dans sa maison.</w:t>
      </w:r>
    </w:p>
    <w:p w:rsidR="00BA7F65" w:rsidRPr="0023182F" w:rsidRDefault="006C6183" w:rsidP="0023182F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372F9">
        <w:rPr>
          <w:rFonts w:ascii="Arial" w:hAnsi="Arial" w:cs="Arial"/>
          <w:b/>
        </w:rPr>
        <w:t>Détecteur</w:t>
      </w:r>
      <w:r w:rsidR="00DC07F0" w:rsidRPr="00F372F9">
        <w:rPr>
          <w:rFonts w:ascii="Arial" w:hAnsi="Arial" w:cs="Arial"/>
          <w:b/>
        </w:rPr>
        <w:t xml:space="preserve"> d’anomalie</w:t>
      </w:r>
      <w:r w:rsidR="00DC07F0" w:rsidRPr="0019760F">
        <w:rPr>
          <w:rFonts w:ascii="Arial" w:hAnsi="Arial" w:cs="Arial"/>
        </w:rPr>
        <w:t>(Analyseur</w:t>
      </w:r>
      <w:r w:rsidR="00DC07F0">
        <w:rPr>
          <w:rFonts w:ascii="Arial" w:hAnsi="Arial" w:cs="Arial"/>
        </w:rPr>
        <w:t xml:space="preserve"> </w:t>
      </w:r>
      <w:r w:rsidR="00786421">
        <w:rPr>
          <w:rFonts w:ascii="Arial" w:hAnsi="Arial" w:cs="Arial"/>
        </w:rPr>
        <w:t xml:space="preserve"> et </w:t>
      </w:r>
      <w:r w:rsidR="00D34223">
        <w:rPr>
          <w:rFonts w:ascii="Arial" w:hAnsi="Arial" w:cs="Arial"/>
        </w:rPr>
        <w:t>détecteur</w:t>
      </w:r>
      <w:r w:rsidR="00786421">
        <w:rPr>
          <w:rFonts w:ascii="Arial" w:hAnsi="Arial" w:cs="Arial"/>
        </w:rPr>
        <w:t xml:space="preserve"> )</w:t>
      </w:r>
      <w:r w:rsidR="00BA7F65">
        <w:rPr>
          <w:rFonts w:ascii="Arial" w:hAnsi="Arial" w:cs="Arial"/>
        </w:rPr>
        <w:t xml:space="preserve"> qui va étudier les données et détecter les anomalies de </w:t>
      </w:r>
      <w:r w:rsidR="001940B8">
        <w:rPr>
          <w:rFonts w:ascii="Arial" w:hAnsi="Arial" w:cs="Arial"/>
        </w:rPr>
        <w:t>la personne</w:t>
      </w:r>
      <w:r w:rsidR="00BA7F65">
        <w:rPr>
          <w:rFonts w:ascii="Arial" w:hAnsi="Arial" w:cs="Arial"/>
        </w:rPr>
        <w:t xml:space="preserve"> </w:t>
      </w:r>
      <w:r w:rsidR="001940B8">
        <w:rPr>
          <w:rFonts w:ascii="Arial" w:hAnsi="Arial" w:cs="Arial"/>
        </w:rPr>
        <w:t xml:space="preserve">âgée </w:t>
      </w:r>
      <w:r w:rsidR="00BA7F65">
        <w:rPr>
          <w:rFonts w:ascii="Arial" w:hAnsi="Arial" w:cs="Arial"/>
        </w:rPr>
        <w:t xml:space="preserve">en fonction de </w:t>
      </w:r>
      <w:r w:rsidR="00792552" w:rsidRPr="0019760F">
        <w:rPr>
          <w:rFonts w:ascii="Arial" w:hAnsi="Arial" w:cs="Arial"/>
        </w:rPr>
        <w:t>ses</w:t>
      </w:r>
      <w:r w:rsidR="00BA7F65">
        <w:rPr>
          <w:rFonts w:ascii="Arial" w:hAnsi="Arial" w:cs="Arial"/>
        </w:rPr>
        <w:t xml:space="preserve"> différentes activités ;</w:t>
      </w:r>
      <w:r w:rsidR="00BA7F65" w:rsidRPr="0023182F">
        <w:rPr>
          <w:rFonts w:ascii="Arial" w:hAnsi="Arial" w:cs="Arial"/>
        </w:rPr>
        <w:t xml:space="preserve">Et un </w:t>
      </w:r>
      <w:r w:rsidR="00AE6D5C" w:rsidRPr="0023182F">
        <w:rPr>
          <w:rFonts w:ascii="Arial" w:hAnsi="Arial" w:cs="Arial"/>
        </w:rPr>
        <w:t>lanceur</w:t>
      </w:r>
      <w:r w:rsidR="00BA7F65" w:rsidRPr="0023182F">
        <w:rPr>
          <w:rFonts w:ascii="Arial" w:hAnsi="Arial" w:cs="Arial"/>
          <w:b/>
        </w:rPr>
        <w:t xml:space="preserve"> d’alerte</w:t>
      </w:r>
      <w:r w:rsidR="00BA7F65" w:rsidRPr="0023182F">
        <w:rPr>
          <w:rFonts w:ascii="Arial" w:hAnsi="Arial" w:cs="Arial"/>
        </w:rPr>
        <w:t xml:space="preserve"> qui validera l’existence d’anomalies chez la personne âgée.</w:t>
      </w: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BA7F65" w:rsidRDefault="00FA0D44" w:rsidP="00BA7F65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EF67" wp14:editId="41CF39EE">
                <wp:simplePos x="0" y="0"/>
                <wp:positionH relativeFrom="column">
                  <wp:posOffset>1678940</wp:posOffset>
                </wp:positionH>
                <wp:positionV relativeFrom="paragraph">
                  <wp:posOffset>2703195</wp:posOffset>
                </wp:positionV>
                <wp:extent cx="384810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6" w:name="_Toc500370083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"Bête à corne"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EF67" id="Zone de texte 10" o:spid="_x0000_s1028" type="#_x0000_t202" style="position:absolute;margin-left:132.2pt;margin-top:212.85pt;width:30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8" w:name="_Toc500370083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"Bête à corne"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BA7F65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5EE2E6F" wp14:editId="5D784365">
            <wp:simplePos x="0" y="0"/>
            <wp:positionH relativeFrom="page">
              <wp:posOffset>1949450</wp:posOffset>
            </wp:positionH>
            <wp:positionV relativeFrom="paragraph">
              <wp:posOffset>42545</wp:posOffset>
            </wp:positionV>
            <wp:extent cx="3848100" cy="2603500"/>
            <wp:effectExtent l="0" t="0" r="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F65" w:rsidRPr="00BA7F65" w:rsidRDefault="00BA7F65" w:rsidP="00BA7F65">
      <w:pPr>
        <w:spacing w:line="360" w:lineRule="auto"/>
        <w:rPr>
          <w:rFonts w:ascii="Arial" w:hAnsi="Arial" w:cs="Arial"/>
        </w:rPr>
      </w:pPr>
    </w:p>
    <w:p w:rsidR="00BA7F65" w:rsidRPr="00BA7F65" w:rsidRDefault="00BA7F65" w:rsidP="00BA7F65">
      <w:pPr>
        <w:spacing w:line="360" w:lineRule="auto"/>
        <w:ind w:left="708"/>
        <w:rPr>
          <w:rFonts w:ascii="Arial" w:hAnsi="Arial" w:cs="Arial"/>
        </w:rPr>
      </w:pPr>
    </w:p>
    <w:p w:rsidR="00B73D58" w:rsidRPr="00B73D58" w:rsidRDefault="00B73D58" w:rsidP="00BA7F65">
      <w:pPr>
        <w:spacing w:line="360" w:lineRule="auto"/>
        <w:ind w:left="851"/>
        <w:rPr>
          <w:rFonts w:ascii="Arial" w:hAnsi="Arial" w:cs="Arial"/>
        </w:rPr>
      </w:pPr>
    </w:p>
    <w:p w:rsidR="00D26D88" w:rsidRPr="00D26D88" w:rsidRDefault="00D26D88" w:rsidP="00D26D88"/>
    <w:p w:rsidR="00D26D88" w:rsidRPr="00D26D88" w:rsidRDefault="00D26D88" w:rsidP="00D26D88"/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105F31" w:rsidRPr="00105F31" w:rsidRDefault="00105F31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Default="007B54E7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Pr="007A1AF3" w:rsidRDefault="007B54E7" w:rsidP="00BA112D">
      <w:pPr>
        <w:spacing w:line="360" w:lineRule="auto"/>
        <w:ind w:left="1276" w:right="323"/>
        <w:jc w:val="both"/>
        <w:rPr>
          <w:rFonts w:ascii="Arial" w:hAnsi="Arial" w:cs="Arial"/>
        </w:rPr>
      </w:pPr>
    </w:p>
    <w:p w:rsidR="00BA112D" w:rsidRDefault="00BA112D" w:rsidP="00DF73FB">
      <w:pPr>
        <w:spacing w:line="360" w:lineRule="auto"/>
        <w:ind w:right="323"/>
        <w:jc w:val="both"/>
      </w:pPr>
    </w:p>
    <w:p w:rsidR="001247CB" w:rsidRDefault="001247CB">
      <w:r>
        <w:t xml:space="preserve"> </w:t>
      </w:r>
    </w:p>
    <w:p w:rsidR="001247CB" w:rsidRDefault="001247CB"/>
    <w:p w:rsidR="001247CB" w:rsidRDefault="001247CB">
      <w:r>
        <w:t>Notre système agit sur  une personne âgée, il décrit une anomalie d’activité à l’aide de sa consommation  énergétique.</w:t>
      </w:r>
    </w:p>
    <w:p w:rsidR="00BD6B4A" w:rsidRPr="007350E1" w:rsidRDefault="001247CB">
      <w:r>
        <w:t xml:space="preserve">Le type d’anomalie considérée dans notre cas est un dépassement </w:t>
      </w:r>
      <w:r w:rsidR="001F4090" w:rsidRPr="007350E1">
        <w:t xml:space="preserve">ou </w:t>
      </w:r>
      <w:r w:rsidR="00334DBF" w:rsidRPr="007350E1">
        <w:t xml:space="preserve">une </w:t>
      </w:r>
      <w:r w:rsidR="001F4090" w:rsidRPr="007350E1">
        <w:t xml:space="preserve">diminution </w:t>
      </w:r>
      <w:r w:rsidRPr="007350E1">
        <w:t>important</w:t>
      </w:r>
      <w:r w:rsidR="00334DBF" w:rsidRPr="007350E1">
        <w:t xml:space="preserve">e </w:t>
      </w:r>
      <w:r w:rsidRPr="007350E1">
        <w:t xml:space="preserve"> de la consommation </w:t>
      </w:r>
      <w:proofErr w:type="spellStart"/>
      <w:r w:rsidRPr="007350E1">
        <w:t>habituelle</w:t>
      </w:r>
      <w:r w:rsidR="000F5A18" w:rsidRPr="007350E1">
        <w:t>.</w:t>
      </w:r>
      <w:r w:rsidRPr="007350E1">
        <w:t>En</w:t>
      </w:r>
      <w:proofErr w:type="spellEnd"/>
      <w:r w:rsidRPr="007350E1">
        <w:t xml:space="preserve"> effet la consommation habituelle d’une personne âgée est étudié</w:t>
      </w:r>
      <w:r w:rsidR="00AC1A41" w:rsidRPr="007350E1">
        <w:t xml:space="preserve">e </w:t>
      </w:r>
      <w:r w:rsidRPr="007350E1">
        <w:t xml:space="preserve"> pendant une période d’apprentissage. Cette période a pour objectif de définir</w:t>
      </w:r>
      <w:r w:rsidR="00AC1A41" w:rsidRPr="007350E1">
        <w:t xml:space="preserve"> la consommation de la maison de la</w:t>
      </w:r>
      <w:r w:rsidRPr="007350E1">
        <w:t xml:space="preserve"> personne âgée tout en prenant compte de la </w:t>
      </w:r>
      <w:r w:rsidR="0032426C" w:rsidRPr="007350E1">
        <w:t xml:space="preserve">saison et des habitudes de la personnes </w:t>
      </w:r>
      <w:r w:rsidR="0023023C" w:rsidRPr="007350E1">
        <w:t xml:space="preserve">concernée </w:t>
      </w:r>
      <w:r w:rsidR="0032426C" w:rsidRPr="007350E1">
        <w:t>.</w:t>
      </w:r>
      <w:r w:rsidRPr="007350E1">
        <w:t xml:space="preserve">   </w:t>
      </w:r>
    </w:p>
    <w:p w:rsidR="00BD6B4A" w:rsidRPr="007350E1" w:rsidRDefault="000A11E5">
      <w:r w:rsidRPr="007350E1">
        <w:t>Le dépassement est défini</w:t>
      </w:r>
      <w:r w:rsidR="00BD6B4A" w:rsidRPr="007350E1">
        <w:t xml:space="preserve"> comme anomalie après une étude bien précise.</w:t>
      </w:r>
    </w:p>
    <w:p w:rsidR="00BD6B4A" w:rsidRPr="007350E1" w:rsidRDefault="00BD6B4A">
      <w:r w:rsidRPr="007350E1">
        <w:t>Par conséquent le signal d’anomalie est envoyé à l</w:t>
      </w:r>
      <w:r w:rsidR="00C73793" w:rsidRPr="007350E1">
        <w:t>a personne à contacter en urgence</w:t>
      </w:r>
      <w:r w:rsidRPr="007350E1">
        <w:t>.</w:t>
      </w:r>
    </w:p>
    <w:p w:rsidR="00FF5D1E" w:rsidRPr="007350E1" w:rsidRDefault="00FF5D1E">
      <w:r w:rsidRPr="007350E1">
        <w:t>Suite à</w:t>
      </w:r>
      <w:r w:rsidR="00A0283D" w:rsidRPr="007350E1">
        <w:t xml:space="preserve"> cela, notre système a établi ce</w:t>
      </w:r>
      <w:r w:rsidRPr="007350E1">
        <w:t>s fonctions principales :</w:t>
      </w:r>
    </w:p>
    <w:p w:rsidR="00EA2C7C" w:rsidRDefault="00FF5D1E">
      <w:r w:rsidRPr="007350E1">
        <w:t>Analyser la consommation ,détecter une anomalie, envoyer une alerte.</w:t>
      </w:r>
      <w:r w:rsidR="00EA2C7C">
        <w:t xml:space="preserve"> </w:t>
      </w:r>
    </w:p>
    <w:p w:rsidR="00DF73FB" w:rsidRPr="00CC6412" w:rsidRDefault="00DF73FB" w:rsidP="00F52DA2"/>
    <w:p w:rsidR="00BA112D" w:rsidRDefault="001940B8" w:rsidP="00FA0D44">
      <w:pPr>
        <w:pStyle w:val="Titre1"/>
        <w:numPr>
          <w:ilvl w:val="0"/>
          <w:numId w:val="2"/>
        </w:numPr>
        <w:spacing w:line="360" w:lineRule="auto"/>
        <w:ind w:left="851" w:firstLine="0"/>
        <w:rPr>
          <w:rFonts w:ascii="Arial" w:hAnsi="Arial" w:cs="Arial"/>
          <w:b/>
        </w:rPr>
      </w:pPr>
      <w:bookmarkStart w:id="7" w:name="_Toc498624149"/>
      <w:r w:rsidRPr="001940B8">
        <w:rPr>
          <w:rFonts w:ascii="Arial" w:hAnsi="Arial" w:cs="Arial"/>
          <w:b/>
        </w:rPr>
        <w:t>ANALYSE FONCTIONNELLE</w:t>
      </w:r>
      <w:bookmarkEnd w:id="7"/>
    </w:p>
    <w:p w:rsidR="00DF73FB" w:rsidRDefault="00DF73FB" w:rsidP="00EF36E6">
      <w:pPr>
        <w:spacing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Le schéma ci</w:t>
      </w:r>
      <w:r w:rsidR="00CB3F35">
        <w:rPr>
          <w:rFonts w:ascii="Arial" w:hAnsi="Arial" w:cs="Arial"/>
        </w:rPr>
        <w:t xml:space="preserve">-dessous vous présente </w:t>
      </w:r>
      <w:r w:rsidR="00CB3F35" w:rsidRPr="0033574D">
        <w:rPr>
          <w:rFonts w:ascii="Arial" w:hAnsi="Arial" w:cs="Arial"/>
        </w:rPr>
        <w:t>l’énonc</w:t>
      </w:r>
      <w:r w:rsidR="00780D10" w:rsidRPr="0033574D">
        <w:rPr>
          <w:rFonts w:ascii="Arial" w:hAnsi="Arial" w:cs="Arial"/>
        </w:rPr>
        <w:t xml:space="preserve">é </w:t>
      </w:r>
      <w:r w:rsidRPr="0033574D">
        <w:rPr>
          <w:rFonts w:ascii="Arial" w:hAnsi="Arial" w:cs="Arial"/>
        </w:rPr>
        <w:t>d</w:t>
      </w:r>
      <w:r>
        <w:rPr>
          <w:rFonts w:ascii="Arial" w:hAnsi="Arial" w:cs="Arial"/>
        </w:rPr>
        <w:t>es fonctions principales</w:t>
      </w:r>
      <w:r w:rsidR="00FA0D44">
        <w:rPr>
          <w:rFonts w:ascii="Arial" w:hAnsi="Arial" w:cs="Arial"/>
        </w:rPr>
        <w:t xml:space="preserve"> (</w:t>
      </w:r>
      <w:r w:rsidR="00FA0D44" w:rsidRPr="00FA0D44">
        <w:rPr>
          <w:rFonts w:ascii="Arial" w:hAnsi="Arial" w:cs="Arial"/>
          <w:i/>
        </w:rPr>
        <w:t>Voir figure 3</w:t>
      </w:r>
      <w:r w:rsidR="00FA0D44">
        <w:rPr>
          <w:rFonts w:ascii="Arial" w:hAnsi="Arial" w:cs="Arial"/>
        </w:rPr>
        <w:t>) :</w:t>
      </w:r>
    </w:p>
    <w:p w:rsidR="003C4091" w:rsidRDefault="003C4091" w:rsidP="00EF36E6">
      <w:pPr>
        <w:spacing w:line="360" w:lineRule="auto"/>
        <w:ind w:left="851"/>
        <w:jc w:val="both"/>
        <w:rPr>
          <w:rFonts w:ascii="Arial" w:hAnsi="Arial" w:cs="Arial"/>
        </w:rPr>
      </w:pPr>
    </w:p>
    <w:p w:rsidR="00FA0D44" w:rsidRDefault="005919FC" w:rsidP="00FA0D44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9BE692F" wp14:editId="48D614B4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5142865" cy="225425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5150E" wp14:editId="0A65A7DC">
                <wp:simplePos x="0" y="0"/>
                <wp:positionH relativeFrom="column">
                  <wp:posOffset>964565</wp:posOffset>
                </wp:positionH>
                <wp:positionV relativeFrom="paragraph">
                  <wp:posOffset>2386965</wp:posOffset>
                </wp:positionV>
                <wp:extent cx="508508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8" w:name="_Toc500370084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"Pieuvre"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150E" id="Zone de texte 9" o:spid="_x0000_s1029" type="#_x0000_t202" style="position:absolute;left:0;text-align:left;margin-left:75.95pt;margin-top:187.95pt;width:400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1" w:name="_Toc500370084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"Pieuvre"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D44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FA0D44" w:rsidRPr="00DF73FB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DF73FB" w:rsidRPr="00DF73FB" w:rsidRDefault="00DF73FB" w:rsidP="00FA0D44">
      <w:pPr>
        <w:spacing w:line="360" w:lineRule="auto"/>
        <w:ind w:left="708"/>
      </w:pPr>
    </w:p>
    <w:p w:rsidR="00DF73FB" w:rsidRDefault="00DF73FB" w:rsidP="00FA0D44">
      <w:pPr>
        <w:spacing w:line="360" w:lineRule="auto"/>
        <w:ind w:left="851"/>
      </w:pPr>
    </w:p>
    <w:p w:rsidR="00DF73FB" w:rsidRPr="00DF73FB" w:rsidRDefault="00DF73FB" w:rsidP="00DF73FB">
      <w:pPr>
        <w:ind w:left="851"/>
        <w:rPr>
          <w:rFonts w:ascii="Arial" w:hAnsi="Arial" w:cs="Arial"/>
        </w:rPr>
      </w:pPr>
    </w:p>
    <w:p w:rsidR="00DF73FB" w:rsidRPr="00DF73FB" w:rsidRDefault="00DF73FB" w:rsidP="00DF73FB"/>
    <w:p w:rsidR="00DF73FB" w:rsidRPr="00DF73FB" w:rsidRDefault="00DF73FB" w:rsidP="00DF73FB"/>
    <w:p w:rsidR="001940B8" w:rsidRPr="001940B8" w:rsidRDefault="001940B8" w:rsidP="001940B8"/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2124D5" w:rsidRDefault="00BA112D" w:rsidP="003F3C12">
      <w:pPr>
        <w:spacing w:line="360" w:lineRule="auto"/>
        <w:ind w:left="1276" w:right="465"/>
      </w:pPr>
      <w:r>
        <w:t xml:space="preserve"> </w:t>
      </w:r>
    </w:p>
    <w:p w:rsidR="003F3C12" w:rsidRDefault="003F3C12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284AD5">
      <w:pPr>
        <w:spacing w:line="360" w:lineRule="auto"/>
        <w:ind w:right="465"/>
      </w:pPr>
    </w:p>
    <w:tbl>
      <w:tblPr>
        <w:tblStyle w:val="TableauGrille5Fonc-Accentuation1"/>
        <w:tblW w:w="8678" w:type="dxa"/>
        <w:tblInd w:w="1186" w:type="dxa"/>
        <w:tblLook w:val="04A0" w:firstRow="1" w:lastRow="0" w:firstColumn="1" w:lastColumn="0" w:noHBand="0" w:noVBand="1"/>
      </w:tblPr>
      <w:tblGrid>
        <w:gridCol w:w="1928"/>
        <w:gridCol w:w="4819"/>
        <w:gridCol w:w="1931"/>
      </w:tblGrid>
      <w:tr w:rsidR="00147EBF" w:rsidTr="00147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147EBF">
            <w:pPr>
              <w:spacing w:line="360" w:lineRule="auto"/>
              <w:ind w:left="-111"/>
            </w:pPr>
            <w:r>
              <w:t>Abréviation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 de service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Critères 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FS1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l’anomalie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FS2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Collecter des informations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FS3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des alertes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</w:tbl>
    <w:p w:rsidR="00A323C7" w:rsidRPr="00A323C7" w:rsidRDefault="00A323C7" w:rsidP="003F3C12">
      <w:pPr>
        <w:spacing w:line="360" w:lineRule="auto"/>
        <w:ind w:left="1276"/>
      </w:pPr>
    </w:p>
    <w:p w:rsidR="00A323C7" w:rsidRDefault="005919FC" w:rsidP="004C040F">
      <w:pPr>
        <w:ind w:left="503" w:firstLine="708"/>
        <w:rPr>
          <w:rFonts w:ascii="Arial" w:hAnsi="Arial" w:cs="Arial"/>
          <w:u w:val="single"/>
        </w:rPr>
      </w:pPr>
      <w:r w:rsidRPr="004C040F">
        <w:rPr>
          <w:rFonts w:ascii="Arial" w:hAnsi="Arial" w:cs="Arial"/>
          <w:u w:val="single"/>
        </w:rPr>
        <w:t>Fonctions principales :</w:t>
      </w:r>
    </w:p>
    <w:p w:rsidR="00E070A1" w:rsidRPr="004C040F" w:rsidRDefault="00E070A1" w:rsidP="004C040F">
      <w:pPr>
        <w:ind w:left="503" w:firstLine="708"/>
        <w:rPr>
          <w:rFonts w:ascii="Arial" w:hAnsi="Arial" w:cs="Arial"/>
          <w:u w:val="single"/>
        </w:rPr>
      </w:pPr>
    </w:p>
    <w:p w:rsidR="000556BE" w:rsidRDefault="003B3755" w:rsidP="000556BE">
      <w:pPr>
        <w:ind w:left="1211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31129">
        <w:rPr>
          <w:rFonts w:ascii="Arial" w:hAnsi="Arial" w:cs="Arial"/>
        </w:rPr>
        <w:t xml:space="preserve">Etant </w:t>
      </w:r>
      <w:r w:rsidR="00660EAD">
        <w:rPr>
          <w:rFonts w:ascii="Arial" w:hAnsi="Arial" w:cs="Arial"/>
        </w:rPr>
        <w:t xml:space="preserve">donné que notre livrable </w:t>
      </w:r>
      <w:r w:rsidR="00660EAD" w:rsidRPr="0031541B">
        <w:rPr>
          <w:rFonts w:ascii="Arial" w:hAnsi="Arial" w:cs="Arial"/>
        </w:rPr>
        <w:t>final</w:t>
      </w:r>
      <w:r w:rsidR="00660EAD">
        <w:rPr>
          <w:rFonts w:ascii="Arial" w:hAnsi="Arial" w:cs="Arial"/>
        </w:rPr>
        <w:t xml:space="preserve"> </w:t>
      </w:r>
      <w:r w:rsidR="002631D0">
        <w:rPr>
          <w:rFonts w:ascii="Arial" w:hAnsi="Arial" w:cs="Arial"/>
        </w:rPr>
        <w:t>est un</w:t>
      </w:r>
      <w:r w:rsidR="008743EF">
        <w:rPr>
          <w:rFonts w:ascii="Arial" w:hAnsi="Arial" w:cs="Arial"/>
        </w:rPr>
        <w:t xml:space="preserve"> logiciel</w:t>
      </w:r>
      <w:r w:rsidR="002631D0">
        <w:rPr>
          <w:rFonts w:ascii="Arial" w:hAnsi="Arial" w:cs="Arial"/>
        </w:rPr>
        <w:t xml:space="preserve"> qui traite </w:t>
      </w:r>
      <w:r w:rsidR="002631D0" w:rsidRPr="00796901">
        <w:rPr>
          <w:rFonts w:ascii="Arial" w:hAnsi="Arial" w:cs="Arial"/>
        </w:rPr>
        <w:t>ces</w:t>
      </w:r>
      <w:r w:rsidR="00D31129" w:rsidRPr="00796901">
        <w:rPr>
          <w:rFonts w:ascii="Arial" w:hAnsi="Arial" w:cs="Arial"/>
        </w:rPr>
        <w:t xml:space="preserve"> différentes </w:t>
      </w:r>
      <w:r w:rsidR="00D07176" w:rsidRPr="00796901">
        <w:rPr>
          <w:rFonts w:ascii="Arial" w:hAnsi="Arial" w:cs="Arial"/>
        </w:rPr>
        <w:t>fonctions. Nous allons définir chaque fonction comme suit :</w:t>
      </w:r>
    </w:p>
    <w:p w:rsidR="004C040F" w:rsidRDefault="004C040F" w:rsidP="000556BE">
      <w:pPr>
        <w:ind w:left="1211"/>
        <w:rPr>
          <w:rFonts w:ascii="Arial" w:hAnsi="Arial" w:cs="Arial"/>
        </w:rPr>
      </w:pPr>
    </w:p>
    <w:p w:rsidR="00463674" w:rsidRPr="004A36C3" w:rsidRDefault="00463674" w:rsidP="000556BE">
      <w:pPr>
        <w:ind w:left="1211"/>
        <w:rPr>
          <w:rFonts w:ascii="Arial" w:hAnsi="Arial" w:cs="Arial"/>
          <w:b/>
          <w:u w:val="single"/>
        </w:rPr>
      </w:pPr>
      <w:r w:rsidRPr="004A36C3">
        <w:rPr>
          <w:rFonts w:ascii="Arial" w:hAnsi="Arial" w:cs="Arial"/>
          <w:b/>
          <w:u w:val="single"/>
        </w:rPr>
        <w:t>FS2 : Collecter les informations </w:t>
      </w:r>
    </w:p>
    <w:p w:rsidR="005219C5" w:rsidRDefault="005219C5" w:rsidP="000556BE">
      <w:pPr>
        <w:ind w:left="1211"/>
        <w:rPr>
          <w:rFonts w:ascii="Arial" w:hAnsi="Arial" w:cs="Arial"/>
          <w:u w:val="single"/>
        </w:rPr>
      </w:pPr>
    </w:p>
    <w:p w:rsidR="00463674" w:rsidRDefault="00A22FF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63674">
        <w:rPr>
          <w:rFonts w:ascii="Arial" w:hAnsi="Arial" w:cs="Arial"/>
        </w:rPr>
        <w:t>Nous avons besoin des données de consommations éne</w:t>
      </w:r>
      <w:r w:rsidR="00660EAD">
        <w:rPr>
          <w:rFonts w:ascii="Arial" w:hAnsi="Arial" w:cs="Arial"/>
        </w:rPr>
        <w:t>rgétiques pour chaque appareil de la maison</w:t>
      </w:r>
      <w:r w:rsidR="00463674">
        <w:rPr>
          <w:rFonts w:ascii="Arial" w:hAnsi="Arial" w:cs="Arial"/>
        </w:rPr>
        <w:t> .Cette étape se fait sous deux périodes de temps bien définies.</w:t>
      </w:r>
    </w:p>
    <w:p w:rsidR="006B6D28" w:rsidRDefault="00463674" w:rsidP="006B6D28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La première période est </w:t>
      </w:r>
      <w:r w:rsidR="006B6D28">
        <w:rPr>
          <w:rFonts w:ascii="Arial" w:hAnsi="Arial" w:cs="Arial"/>
        </w:rPr>
        <w:t xml:space="preserve">appelé  la période d’apprentissage </w:t>
      </w:r>
      <w:r>
        <w:rPr>
          <w:rFonts w:ascii="Arial" w:hAnsi="Arial" w:cs="Arial"/>
        </w:rPr>
        <w:t xml:space="preserve"> qui a pour  objectif de collecter les différentes consommations après la première utilisation de notre </w:t>
      </w:r>
      <w:r w:rsidR="006B6D28">
        <w:rPr>
          <w:rFonts w:ascii="Arial" w:hAnsi="Arial" w:cs="Arial"/>
        </w:rPr>
        <w:t xml:space="preserve">appareil. </w:t>
      </w:r>
      <w:r w:rsidR="00164F2D">
        <w:rPr>
          <w:rFonts w:ascii="Arial" w:hAnsi="Arial" w:cs="Arial"/>
        </w:rPr>
        <w:t xml:space="preserve">En </w:t>
      </w:r>
      <w:r w:rsidR="0039691E">
        <w:rPr>
          <w:rFonts w:ascii="Arial" w:hAnsi="Arial" w:cs="Arial"/>
        </w:rPr>
        <w:t>effet, le</w:t>
      </w:r>
      <w:r w:rsidR="006B6D28">
        <w:rPr>
          <w:rFonts w:ascii="Arial" w:hAnsi="Arial" w:cs="Arial"/>
        </w:rPr>
        <w:t xml:space="preserve"> détecteur  doit fonctionner dès l’installation et passe obligatoirement par une période d’appren</w:t>
      </w:r>
      <w:r w:rsidR="00CD7748">
        <w:rPr>
          <w:rFonts w:ascii="Arial" w:hAnsi="Arial" w:cs="Arial"/>
        </w:rPr>
        <w:t xml:space="preserve">tissage. Cette </w:t>
      </w:r>
      <w:r w:rsidR="00CD7748" w:rsidRPr="007350E1">
        <w:rPr>
          <w:rFonts w:ascii="Arial" w:hAnsi="Arial" w:cs="Arial"/>
        </w:rPr>
        <w:t>dernière  dure</w:t>
      </w:r>
      <w:r w:rsidR="006B6D28" w:rsidRPr="007350E1">
        <w:rPr>
          <w:rFonts w:ascii="Arial" w:hAnsi="Arial" w:cs="Arial"/>
        </w:rPr>
        <w:t xml:space="preserve"> de 2 à 4 semaine pour être fonctionnel.</w:t>
      </w:r>
    </w:p>
    <w:p w:rsidR="006B6D28" w:rsidRDefault="006B6D28" w:rsidP="004C040F">
      <w:pPr>
        <w:ind w:left="1416"/>
        <w:rPr>
          <w:rFonts w:ascii="Arial" w:hAnsi="Arial" w:cs="Arial"/>
        </w:rPr>
      </w:pPr>
    </w:p>
    <w:p w:rsidR="00463674" w:rsidRDefault="0049022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deuxième période est </w:t>
      </w:r>
      <w:r w:rsidRPr="0019760F">
        <w:rPr>
          <w:rFonts w:ascii="Arial" w:hAnsi="Arial" w:cs="Arial"/>
        </w:rPr>
        <w:t xml:space="preserve">la </w:t>
      </w:r>
      <w:r w:rsidR="00463674" w:rsidRPr="0019760F">
        <w:rPr>
          <w:rFonts w:ascii="Arial" w:hAnsi="Arial" w:cs="Arial"/>
        </w:rPr>
        <w:t>c</w:t>
      </w:r>
      <w:r w:rsidR="00463674">
        <w:rPr>
          <w:rFonts w:ascii="Arial" w:hAnsi="Arial" w:cs="Arial"/>
        </w:rPr>
        <w:t>ollection des nouvelles données après la semaine de familiarisation.</w:t>
      </w:r>
    </w:p>
    <w:p w:rsidR="00B95BF9" w:rsidRDefault="00B95BF9" w:rsidP="004C040F">
      <w:pPr>
        <w:ind w:left="1416"/>
        <w:rPr>
          <w:rFonts w:ascii="Arial" w:hAnsi="Arial" w:cs="Arial"/>
        </w:rPr>
      </w:pPr>
    </w:p>
    <w:p w:rsidR="006B6D28" w:rsidRDefault="00FA5C54" w:rsidP="00FA5C54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39691E">
        <w:rPr>
          <w:rFonts w:ascii="Arial" w:hAnsi="Arial" w:cs="Arial"/>
        </w:rPr>
        <w:t xml:space="preserve">effet, </w:t>
      </w:r>
      <w:r w:rsidR="0039691E" w:rsidRPr="00B95BF9">
        <w:rPr>
          <w:rFonts w:ascii="Arial" w:hAnsi="Arial" w:cs="Arial"/>
        </w:rPr>
        <w:t>après</w:t>
      </w:r>
      <w:r w:rsidR="00B95BF9" w:rsidRPr="00B95BF9">
        <w:rPr>
          <w:rFonts w:ascii="Arial" w:hAnsi="Arial" w:cs="Arial"/>
        </w:rPr>
        <w:t xml:space="preserve"> une période d’apprentissage de quelques jours , le logiciel détermine automatiquement le talon (la consommation du logement vide)  de consommation du logement pour la période considérée ( été, hiv</w:t>
      </w:r>
      <w:r w:rsidR="00766B78">
        <w:rPr>
          <w:rFonts w:ascii="Arial" w:hAnsi="Arial" w:cs="Arial"/>
        </w:rPr>
        <w:t>er</w:t>
      </w:r>
      <w:r w:rsidR="00766B78" w:rsidRPr="007350E1">
        <w:rPr>
          <w:rFonts w:ascii="Arial" w:hAnsi="Arial" w:cs="Arial"/>
        </w:rPr>
        <w:t>) et doit ensuite</w:t>
      </w:r>
      <w:r w:rsidR="00B95BF9" w:rsidRPr="007350E1">
        <w:rPr>
          <w:rFonts w:ascii="Arial" w:hAnsi="Arial" w:cs="Arial"/>
        </w:rPr>
        <w:t xml:space="preserve"> produire des informations de haut niveau concernant des « anomalies » de consommation*. </w:t>
      </w:r>
      <w:r w:rsidR="006B6D28" w:rsidRPr="007350E1">
        <w:rPr>
          <w:rFonts w:ascii="Arial" w:hAnsi="Arial" w:cs="Arial"/>
        </w:rPr>
        <w:t>En plu</w:t>
      </w:r>
      <w:r w:rsidR="006B6D28">
        <w:rPr>
          <w:rFonts w:ascii="Arial" w:hAnsi="Arial" w:cs="Arial"/>
        </w:rPr>
        <w:t xml:space="preserve">s La collecte des informations doit </w:t>
      </w:r>
      <w:r>
        <w:rPr>
          <w:rFonts w:ascii="Arial" w:hAnsi="Arial" w:cs="Arial"/>
        </w:rPr>
        <w:t>durer une année</w:t>
      </w:r>
      <w:r w:rsidR="006B6D28">
        <w:rPr>
          <w:rFonts w:ascii="Arial" w:hAnsi="Arial" w:cs="Arial"/>
        </w:rPr>
        <w:t xml:space="preserve"> en tenant compte des saisons.</w:t>
      </w:r>
    </w:p>
    <w:p w:rsidR="008B6904" w:rsidRDefault="008B6904" w:rsidP="00463674">
      <w:pPr>
        <w:ind w:left="1211"/>
        <w:rPr>
          <w:rFonts w:ascii="Arial" w:hAnsi="Arial" w:cs="Arial"/>
        </w:rPr>
      </w:pPr>
    </w:p>
    <w:p w:rsidR="00463674" w:rsidRPr="004A36C3" w:rsidRDefault="00463674" w:rsidP="00463674">
      <w:pPr>
        <w:ind w:left="1211"/>
        <w:rPr>
          <w:rFonts w:ascii="Arial" w:hAnsi="Arial" w:cs="Arial"/>
          <w:b/>
          <w:u w:val="single"/>
        </w:rPr>
      </w:pPr>
      <w:r w:rsidRPr="004A36C3">
        <w:rPr>
          <w:rFonts w:ascii="Arial" w:hAnsi="Arial" w:cs="Arial"/>
          <w:b/>
          <w:u w:val="single"/>
        </w:rPr>
        <w:t>FS1 :Détecter l’anomalie</w:t>
      </w:r>
      <w:r w:rsidR="005219C5" w:rsidRPr="004A36C3">
        <w:rPr>
          <w:rFonts w:ascii="Arial" w:hAnsi="Arial" w:cs="Arial"/>
          <w:b/>
          <w:u w:val="single"/>
        </w:rPr>
        <w:t> </w:t>
      </w:r>
    </w:p>
    <w:p w:rsidR="00463674" w:rsidRPr="00463674" w:rsidRDefault="00463674" w:rsidP="00463674">
      <w:pPr>
        <w:ind w:left="1211"/>
        <w:rPr>
          <w:rFonts w:ascii="Arial" w:hAnsi="Arial" w:cs="Arial"/>
          <w:u w:val="single"/>
        </w:rPr>
      </w:pPr>
    </w:p>
    <w:p w:rsidR="005919FC" w:rsidRDefault="00FF65AF" w:rsidP="00A22FF2">
      <w:pPr>
        <w:pStyle w:val="Paragraphedeliste"/>
        <w:ind w:left="1418" w:firstLine="153"/>
        <w:rPr>
          <w:rFonts w:ascii="Arial" w:hAnsi="Arial" w:cs="Arial"/>
        </w:rPr>
      </w:pPr>
      <w:r>
        <w:rPr>
          <w:rFonts w:ascii="Arial" w:hAnsi="Arial" w:cs="Arial"/>
        </w:rPr>
        <w:t xml:space="preserve">Dans cette fonction, une </w:t>
      </w:r>
      <w:r w:rsidRPr="007350E1">
        <w:rPr>
          <w:rFonts w:ascii="Arial" w:hAnsi="Arial" w:cs="Arial"/>
        </w:rPr>
        <w:t>analyse est très important</w:t>
      </w:r>
      <w:r w:rsidR="000E7A7E" w:rsidRPr="007350E1">
        <w:rPr>
          <w:rFonts w:ascii="Arial" w:hAnsi="Arial" w:cs="Arial"/>
        </w:rPr>
        <w:t xml:space="preserve">e </w:t>
      </w:r>
      <w:r w:rsidRPr="007350E1">
        <w:rPr>
          <w:rFonts w:ascii="Arial" w:hAnsi="Arial" w:cs="Arial"/>
        </w:rPr>
        <w:t xml:space="preserve"> a</w:t>
      </w:r>
      <w:r w:rsidR="00A22FF2" w:rsidRPr="007350E1">
        <w:rPr>
          <w:rFonts w:ascii="Arial" w:hAnsi="Arial" w:cs="Arial"/>
        </w:rPr>
        <w:t xml:space="preserve">fin de faire une comparaison de </w:t>
      </w:r>
      <w:r w:rsidRPr="007350E1">
        <w:rPr>
          <w:rFonts w:ascii="Arial" w:hAnsi="Arial" w:cs="Arial"/>
        </w:rPr>
        <w:t>données anciennes enregistrées avec les nouvelles établie</w:t>
      </w:r>
      <w:r w:rsidR="00780D10" w:rsidRPr="007350E1">
        <w:rPr>
          <w:rFonts w:ascii="Arial" w:hAnsi="Arial" w:cs="Arial"/>
        </w:rPr>
        <w:t xml:space="preserve">s. En cas de différences majeures </w:t>
      </w:r>
      <w:r w:rsidRPr="007350E1">
        <w:rPr>
          <w:rFonts w:ascii="Arial" w:hAnsi="Arial" w:cs="Arial"/>
        </w:rPr>
        <w:t>, il y aura un signal qui sera envoyé.</w:t>
      </w:r>
      <w:r>
        <w:rPr>
          <w:rFonts w:ascii="Arial" w:hAnsi="Arial" w:cs="Arial"/>
        </w:rPr>
        <w:t xml:space="preserve"> 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E550B9" w:rsidRPr="007350E1" w:rsidRDefault="00E550B9" w:rsidP="00E550B9">
      <w:pPr>
        <w:ind w:left="1416"/>
        <w:rPr>
          <w:rFonts w:ascii="Arial" w:hAnsi="Arial" w:cs="Arial"/>
        </w:rPr>
      </w:pPr>
      <w:r w:rsidRPr="007350E1">
        <w:rPr>
          <w:rFonts w:ascii="Arial" w:hAnsi="Arial" w:cs="Arial"/>
        </w:rPr>
        <w:t xml:space="preserve">Par anomalies nous </w:t>
      </w:r>
      <w:r w:rsidR="00F17468" w:rsidRPr="007350E1">
        <w:rPr>
          <w:rFonts w:ascii="Arial" w:hAnsi="Arial" w:cs="Arial"/>
        </w:rPr>
        <w:t>dis</w:t>
      </w:r>
      <w:r w:rsidR="00880B25" w:rsidRPr="007350E1">
        <w:rPr>
          <w:rFonts w:ascii="Arial" w:hAnsi="Arial" w:cs="Arial"/>
        </w:rPr>
        <w:t>tinguons</w:t>
      </w:r>
      <w:r w:rsidR="00F17468" w:rsidRPr="007350E1">
        <w:rPr>
          <w:rFonts w:ascii="Arial" w:hAnsi="Arial" w:cs="Arial"/>
        </w:rPr>
        <w:t xml:space="preserve"> deux types </w:t>
      </w:r>
      <w:r w:rsidRPr="007350E1">
        <w:rPr>
          <w:rFonts w:ascii="Arial" w:hAnsi="Arial" w:cs="Arial"/>
        </w:rPr>
        <w:t>:</w:t>
      </w:r>
    </w:p>
    <w:p w:rsidR="00763CBA" w:rsidRPr="007350E1" w:rsidRDefault="00763CBA" w:rsidP="00763CBA">
      <w:pPr>
        <w:numPr>
          <w:ilvl w:val="0"/>
          <w:numId w:val="12"/>
        </w:numPr>
        <w:rPr>
          <w:rFonts w:ascii="Arial" w:hAnsi="Arial" w:cs="Arial"/>
        </w:rPr>
      </w:pPr>
      <w:r w:rsidRPr="007350E1">
        <w:rPr>
          <w:rFonts w:ascii="Arial" w:hAnsi="Arial" w:cs="Arial"/>
        </w:rPr>
        <w:t>La  « non activité » humaine signifie l’</w:t>
      </w:r>
      <w:r w:rsidR="009D22F4" w:rsidRPr="007350E1">
        <w:rPr>
          <w:rFonts w:ascii="Arial" w:hAnsi="Arial" w:cs="Arial"/>
        </w:rPr>
        <w:t>absence</w:t>
      </w:r>
      <w:r w:rsidRPr="007350E1">
        <w:rPr>
          <w:rFonts w:ascii="Arial" w:hAnsi="Arial" w:cs="Arial"/>
        </w:rPr>
        <w:t xml:space="preserve"> de la consommation électrique déclenchée par une action d’origine humaine </w:t>
      </w:r>
      <w:r w:rsidR="00693610" w:rsidRPr="007350E1">
        <w:rPr>
          <w:rFonts w:ascii="Arial" w:hAnsi="Arial" w:cs="Arial"/>
        </w:rPr>
        <w:t xml:space="preserve">provoque par exemple une notion de </w:t>
      </w:r>
      <w:r w:rsidR="00215E2E" w:rsidRPr="007350E1">
        <w:rPr>
          <w:rFonts w:ascii="Arial" w:hAnsi="Arial" w:cs="Arial"/>
        </w:rPr>
        <w:t xml:space="preserve">retard. Cette  </w:t>
      </w:r>
      <w:r w:rsidR="00693610" w:rsidRPr="007350E1">
        <w:rPr>
          <w:rFonts w:ascii="Arial" w:hAnsi="Arial" w:cs="Arial"/>
        </w:rPr>
        <w:t>information  m</w:t>
      </w:r>
      <w:r w:rsidR="008743EF">
        <w:rPr>
          <w:rFonts w:ascii="Arial" w:hAnsi="Arial" w:cs="Arial"/>
        </w:rPr>
        <w:t>et</w:t>
      </w:r>
      <w:r w:rsidR="00693610" w:rsidRPr="007350E1">
        <w:rPr>
          <w:rFonts w:ascii="Arial" w:hAnsi="Arial" w:cs="Arial"/>
        </w:rPr>
        <w:t xml:space="preserve"> en évidence</w:t>
      </w:r>
      <w:r w:rsidR="008743EF">
        <w:rPr>
          <w:rFonts w:ascii="Arial" w:hAnsi="Arial" w:cs="Arial"/>
        </w:rPr>
        <w:t xml:space="preserve"> </w:t>
      </w:r>
      <w:r w:rsidR="00626DA5">
        <w:rPr>
          <w:rFonts w:ascii="Arial" w:hAnsi="Arial" w:cs="Arial"/>
        </w:rPr>
        <w:t>le malaise</w:t>
      </w:r>
      <w:r w:rsidR="00693610" w:rsidRPr="007350E1">
        <w:rPr>
          <w:rFonts w:ascii="Arial" w:hAnsi="Arial" w:cs="Arial"/>
        </w:rPr>
        <w:t>.</w:t>
      </w:r>
    </w:p>
    <w:p w:rsidR="00B51330" w:rsidRDefault="00B51330" w:rsidP="00763CBA">
      <w:pPr>
        <w:ind w:left="720"/>
        <w:rPr>
          <w:rFonts w:ascii="Arial" w:hAnsi="Arial" w:cs="Arial"/>
        </w:rPr>
      </w:pPr>
    </w:p>
    <w:p w:rsidR="00E550B9" w:rsidRPr="00B51330" w:rsidRDefault="00E7179E" w:rsidP="006B6D2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 contre</w:t>
      </w:r>
      <w:r w:rsidR="00E550B9" w:rsidRPr="00B51330">
        <w:rPr>
          <w:rFonts w:ascii="Arial" w:hAnsi="Arial" w:cs="Arial"/>
        </w:rPr>
        <w:t xml:space="preserve">, des aberrations liées à des problèmes cognitifs du résident (frigo ouvert, plaque de cuisson toujours allumée, consigne de radiateur forcée au Max, lumière allumée en permanence, baignoire …) ou à des dysfonctionnements d’équipements (joint de frigo usé, fuite d’eau…) .  Cette information devra être assortie d’éléments permettant de localiser le « défaut » (puissance concernée, date de début d’anomalie, …) et si possible d’un </w:t>
      </w:r>
      <w:proofErr w:type="spellStart"/>
      <w:r w:rsidR="00E550B9" w:rsidRPr="00B51330">
        <w:rPr>
          <w:rFonts w:ascii="Arial" w:hAnsi="Arial" w:cs="Arial"/>
        </w:rPr>
        <w:t>wizard</w:t>
      </w:r>
      <w:proofErr w:type="spellEnd"/>
      <w:r w:rsidR="00E550B9" w:rsidRPr="00B51330">
        <w:rPr>
          <w:rFonts w:ascii="Arial" w:hAnsi="Arial" w:cs="Arial"/>
        </w:rPr>
        <w:t xml:space="preserve"> d’identification temps réel.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219C5" w:rsidRDefault="005219C5" w:rsidP="005219C5">
      <w:pPr>
        <w:ind w:left="1211"/>
        <w:rPr>
          <w:rFonts w:ascii="Arial" w:hAnsi="Arial" w:cs="Arial"/>
        </w:rPr>
      </w:pPr>
    </w:p>
    <w:p w:rsidR="005219C5" w:rsidRPr="0074570A" w:rsidRDefault="005219C5" w:rsidP="005219C5">
      <w:pPr>
        <w:ind w:left="1211"/>
        <w:rPr>
          <w:rFonts w:ascii="Arial" w:hAnsi="Arial" w:cs="Arial"/>
          <w:b/>
          <w:u w:val="single"/>
        </w:rPr>
      </w:pPr>
      <w:r w:rsidRPr="0074570A">
        <w:rPr>
          <w:rFonts w:ascii="Arial" w:hAnsi="Arial" w:cs="Arial"/>
          <w:b/>
          <w:u w:val="single"/>
        </w:rPr>
        <w:t>FS3 :Envoyer une alerte </w:t>
      </w:r>
    </w:p>
    <w:p w:rsidR="005219C5" w:rsidRDefault="00F90F9C" w:rsidP="005919FC">
      <w:pPr>
        <w:pStyle w:val="Paragraphedeliste"/>
        <w:ind w:left="1571"/>
        <w:rPr>
          <w:rFonts w:ascii="Arial" w:hAnsi="Arial" w:cs="Arial"/>
        </w:rPr>
      </w:pPr>
      <w:r>
        <w:rPr>
          <w:rFonts w:ascii="Arial" w:hAnsi="Arial" w:cs="Arial"/>
        </w:rPr>
        <w:t>Après un analyse bien adéquate,</w:t>
      </w:r>
      <w:r w:rsidR="005219C5">
        <w:rPr>
          <w:rFonts w:ascii="Arial" w:hAnsi="Arial" w:cs="Arial"/>
        </w:rPr>
        <w:t xml:space="preserve"> notre détecteur envoie une alerte à l’instant de la détection  qui a pour obje</w:t>
      </w:r>
      <w:r>
        <w:rPr>
          <w:rFonts w:ascii="Arial" w:hAnsi="Arial" w:cs="Arial"/>
        </w:rPr>
        <w:t xml:space="preserve">ctif de prévenir </w:t>
      </w:r>
      <w:r w:rsidRPr="0019760F">
        <w:rPr>
          <w:rFonts w:ascii="Arial" w:hAnsi="Arial" w:cs="Arial"/>
        </w:rPr>
        <w:t xml:space="preserve">les secouristes </w:t>
      </w:r>
      <w:r w:rsidR="00007D9B" w:rsidRPr="0019760F">
        <w:rPr>
          <w:rFonts w:ascii="Arial" w:hAnsi="Arial" w:cs="Arial"/>
        </w:rPr>
        <w:t xml:space="preserve">  de l’état anormal</w:t>
      </w:r>
      <w:r w:rsidR="005219C5">
        <w:rPr>
          <w:rFonts w:ascii="Arial" w:hAnsi="Arial" w:cs="Arial"/>
        </w:rPr>
        <w:t xml:space="preserve"> de la personne </w:t>
      </w:r>
      <w:r w:rsidR="00B42776">
        <w:rPr>
          <w:rFonts w:ascii="Arial" w:hAnsi="Arial" w:cs="Arial"/>
        </w:rPr>
        <w:t>âgée</w:t>
      </w:r>
    </w:p>
    <w:p w:rsidR="005919FC" w:rsidRPr="0072640C" w:rsidRDefault="0072640C" w:rsidP="0072640C">
      <w:pPr>
        <w:ind w:left="1416" w:firstLine="700"/>
        <w:rPr>
          <w:rFonts w:ascii="Arial" w:hAnsi="Arial" w:cs="Arial"/>
        </w:rPr>
      </w:pPr>
      <w:r>
        <w:rPr>
          <w:rFonts w:ascii="Arial" w:hAnsi="Arial" w:cs="Arial"/>
        </w:rPr>
        <w:t>Le type d’alerte e</w:t>
      </w:r>
      <w:r w:rsidR="00344844">
        <w:rPr>
          <w:rFonts w:ascii="Arial" w:hAnsi="Arial" w:cs="Arial"/>
        </w:rPr>
        <w:t xml:space="preserve">st un message qui est envoyé </w:t>
      </w:r>
      <w:r w:rsidR="00D77A87" w:rsidRPr="007350E1">
        <w:rPr>
          <w:rFonts w:ascii="Arial" w:hAnsi="Arial" w:cs="Arial"/>
        </w:rPr>
        <w:t>à l’</w:t>
      </w:r>
      <w:r w:rsidRPr="007350E1">
        <w:rPr>
          <w:rFonts w:ascii="Arial" w:hAnsi="Arial" w:cs="Arial"/>
        </w:rPr>
        <w:t>aide-soignant</w:t>
      </w:r>
      <w:r w:rsidR="00D77A87" w:rsidRPr="007350E1">
        <w:rPr>
          <w:rFonts w:ascii="Arial" w:hAnsi="Arial" w:cs="Arial"/>
        </w:rPr>
        <w:t xml:space="preserve"> de la </w:t>
      </w:r>
      <w:r w:rsidRPr="007350E1">
        <w:rPr>
          <w:rFonts w:ascii="Arial" w:hAnsi="Arial" w:cs="Arial"/>
        </w:rPr>
        <w:t>personne âgée.</w:t>
      </w: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182101" w:rsidRDefault="0018210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77183" w:rsidRPr="00182101" w:rsidRDefault="00277183" w:rsidP="00B445F3">
      <w:pPr>
        <w:pStyle w:val="Titre1"/>
      </w:pPr>
    </w:p>
    <w:p w:rsidR="00B445F3" w:rsidRPr="009F2F5C" w:rsidRDefault="003634F1" w:rsidP="009F2F5C">
      <w:pPr>
        <w:pStyle w:val="Titre1"/>
      </w:pPr>
      <w:bookmarkStart w:id="9" w:name="_Toc498624151"/>
      <w:r>
        <w:t>I</w:t>
      </w:r>
      <w:r w:rsidR="005F7611">
        <w:t>V-</w:t>
      </w:r>
      <w:r w:rsidR="009F2F5C">
        <w:t>Annexe</w:t>
      </w:r>
      <w:bookmarkEnd w:id="9"/>
    </w:p>
    <w:p w:rsidR="000B5F3F" w:rsidRPr="000B5F3F" w:rsidRDefault="000B5F3F" w:rsidP="005F7611">
      <w:pPr>
        <w:pStyle w:val="Titre2"/>
      </w:pPr>
      <w:bookmarkStart w:id="10" w:name="_Toc498624152"/>
      <w:r w:rsidRPr="000B5F3F">
        <w:t>TABLE D’ILLUSTRATIONS</w:t>
      </w:r>
      <w:bookmarkEnd w:id="10"/>
    </w:p>
    <w:p w:rsidR="0098382E" w:rsidRDefault="0098382E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500370082" w:history="1">
        <w:r w:rsidRPr="00FC67D2">
          <w:rPr>
            <w:rStyle w:val="Lienhypertexte"/>
            <w:rFonts w:ascii="Arial" w:hAnsi="Arial" w:cs="Arial"/>
            <w:noProof/>
          </w:rPr>
          <w:t>Figure 1 : Description de l'objectif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82E" w:rsidRDefault="00651495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3" w:anchor="_Toc500370083" w:history="1">
        <w:r w:rsidR="0098382E" w:rsidRPr="00FC67D2">
          <w:rPr>
            <w:rStyle w:val="Lienhypertexte"/>
            <w:rFonts w:ascii="Arial" w:hAnsi="Arial" w:cs="Arial"/>
            <w:noProof/>
          </w:rPr>
          <w:t>Figure 2: Diagramme "Bête à corne"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_Toc500370083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5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651495">
      <w:pPr>
        <w:pStyle w:val="Tabledesillustrations"/>
        <w:tabs>
          <w:tab w:val="right" w:leader="dot" w:pos="10763"/>
        </w:tabs>
        <w:rPr>
          <w:rStyle w:val="Lienhypertexte"/>
          <w:noProof/>
        </w:rPr>
      </w:pPr>
      <w:hyperlink r:id="rId14" w:anchor="_Toc500370084" w:history="1">
        <w:r w:rsidR="0098382E" w:rsidRPr="00FC67D2">
          <w:rPr>
            <w:rStyle w:val="Lienhypertexte"/>
            <w:rFonts w:ascii="Arial" w:hAnsi="Arial" w:cs="Arial"/>
            <w:noProof/>
          </w:rPr>
          <w:t>Figure 3: Diagramme "Pieuvre"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_Toc500370084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6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98382E" w:rsidP="0098382E"/>
    <w:p w:rsidR="0098382E" w:rsidRDefault="0098382E" w:rsidP="0098382E"/>
    <w:p w:rsidR="0098382E" w:rsidRPr="0098382E" w:rsidRDefault="0098382E" w:rsidP="0098382E"/>
    <w:p w:rsidR="000B5F3F" w:rsidRDefault="0098382E" w:rsidP="00C42159">
      <w:pPr>
        <w:pStyle w:val="Titre2"/>
      </w:pPr>
      <w:r>
        <w:rPr>
          <w:rFonts w:ascii="Arial" w:eastAsiaTheme="minorEastAsia" w:hAnsi="Arial" w:cs="Arial"/>
          <w:color w:val="auto"/>
          <w:sz w:val="24"/>
          <w:szCs w:val="24"/>
        </w:rPr>
        <w:fldChar w:fldCharType="end"/>
      </w:r>
      <w:r w:rsidR="00C42159" w:rsidRPr="00C42159">
        <w:t>T</w:t>
      </w:r>
      <w:r w:rsidR="00C42159">
        <w:t>ERMINOLOGIE :</w:t>
      </w:r>
    </w:p>
    <w:tbl>
      <w:tblPr>
        <w:tblStyle w:val="TableauListe6Couleur-Accentuation1"/>
        <w:tblW w:w="0" w:type="auto"/>
        <w:tblLook w:val="04A0" w:firstRow="1" w:lastRow="0" w:firstColumn="1" w:lastColumn="0" w:noHBand="0" w:noVBand="1"/>
      </w:tblPr>
      <w:tblGrid>
        <w:gridCol w:w="3964"/>
        <w:gridCol w:w="6799"/>
      </w:tblGrid>
      <w:tr w:rsidR="006C2927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:rsidTr="006C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92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5131" w:rsidRDefault="00F75131" w:rsidP="00F75131"/>
    <w:p w:rsidR="00E026FA" w:rsidRDefault="00E026FA" w:rsidP="00F75131"/>
    <w:p w:rsidR="00E026FA" w:rsidRPr="00F75131" w:rsidRDefault="00E026FA" w:rsidP="00F75131"/>
    <w:sectPr w:rsidR="00E026FA" w:rsidRPr="00F75131" w:rsidSect="006758CD">
      <w:footerReference w:type="default" r:id="rId15"/>
      <w:pgSz w:w="11901" w:h="16817"/>
      <w:pgMar w:top="1134" w:right="702" w:bottom="278" w:left="426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95" w:rsidRDefault="00651495" w:rsidP="006651C9">
      <w:r>
        <w:separator/>
      </w:r>
    </w:p>
  </w:endnote>
  <w:endnote w:type="continuationSeparator" w:id="0">
    <w:p w:rsidR="00651495" w:rsidRDefault="0065149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6B6D2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jc w:val="right"/>
            <w:rPr>
              <w:caps/>
              <w:sz w:val="18"/>
            </w:rPr>
          </w:pPr>
        </w:p>
      </w:tc>
    </w:tr>
    <w:tr w:rsidR="006B6D2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6B6D28" w:rsidRPr="00277183" w:rsidRDefault="006B6D28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Cahier de charges fonctionnel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FB169E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8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6B6D28" w:rsidRDefault="006B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95" w:rsidRDefault="00651495" w:rsidP="006651C9">
      <w:r>
        <w:separator/>
      </w:r>
    </w:p>
  </w:footnote>
  <w:footnote w:type="continuationSeparator" w:id="0">
    <w:p w:rsidR="00651495" w:rsidRDefault="00651495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B97A90"/>
    <w:multiLevelType w:val="hybridMultilevel"/>
    <w:tmpl w:val="6AA6C8BE"/>
    <w:lvl w:ilvl="0" w:tplc="BD9ED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04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0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24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E6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A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F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4B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CD"/>
    <w:rsid w:val="00007D9B"/>
    <w:rsid w:val="00012BAD"/>
    <w:rsid w:val="00020623"/>
    <w:rsid w:val="000304D6"/>
    <w:rsid w:val="000326C5"/>
    <w:rsid w:val="00044D75"/>
    <w:rsid w:val="000556BE"/>
    <w:rsid w:val="00062FC0"/>
    <w:rsid w:val="000728F9"/>
    <w:rsid w:val="00073D54"/>
    <w:rsid w:val="00074E2D"/>
    <w:rsid w:val="000861DC"/>
    <w:rsid w:val="000A11E5"/>
    <w:rsid w:val="000B577C"/>
    <w:rsid w:val="000B5F3F"/>
    <w:rsid w:val="000C25A2"/>
    <w:rsid w:val="000C6797"/>
    <w:rsid w:val="000D41D6"/>
    <w:rsid w:val="000D72CB"/>
    <w:rsid w:val="000E7821"/>
    <w:rsid w:val="000E7A7E"/>
    <w:rsid w:val="000F207D"/>
    <w:rsid w:val="000F5A18"/>
    <w:rsid w:val="00105F31"/>
    <w:rsid w:val="001247CB"/>
    <w:rsid w:val="0013431B"/>
    <w:rsid w:val="00147EBF"/>
    <w:rsid w:val="00154F18"/>
    <w:rsid w:val="00160B02"/>
    <w:rsid w:val="001648BA"/>
    <w:rsid w:val="00164F2D"/>
    <w:rsid w:val="001730CA"/>
    <w:rsid w:val="0018174D"/>
    <w:rsid w:val="00182101"/>
    <w:rsid w:val="001940B8"/>
    <w:rsid w:val="00196507"/>
    <w:rsid w:val="0019696D"/>
    <w:rsid w:val="0019760F"/>
    <w:rsid w:val="001A02BE"/>
    <w:rsid w:val="001C6696"/>
    <w:rsid w:val="001C7AD8"/>
    <w:rsid w:val="001F1489"/>
    <w:rsid w:val="001F4090"/>
    <w:rsid w:val="001F56D8"/>
    <w:rsid w:val="00200BC3"/>
    <w:rsid w:val="00202362"/>
    <w:rsid w:val="00207237"/>
    <w:rsid w:val="002124D5"/>
    <w:rsid w:val="0021444A"/>
    <w:rsid w:val="00215E2E"/>
    <w:rsid w:val="0023023C"/>
    <w:rsid w:val="0023182F"/>
    <w:rsid w:val="002534DD"/>
    <w:rsid w:val="00255463"/>
    <w:rsid w:val="002631D0"/>
    <w:rsid w:val="002739B4"/>
    <w:rsid w:val="00274693"/>
    <w:rsid w:val="00277183"/>
    <w:rsid w:val="00282353"/>
    <w:rsid w:val="00283E4F"/>
    <w:rsid w:val="00284AD5"/>
    <w:rsid w:val="00293262"/>
    <w:rsid w:val="002A3A9F"/>
    <w:rsid w:val="002A724D"/>
    <w:rsid w:val="002C411B"/>
    <w:rsid w:val="002D5D31"/>
    <w:rsid w:val="002E2772"/>
    <w:rsid w:val="002E45C3"/>
    <w:rsid w:val="002E4635"/>
    <w:rsid w:val="002F4FD5"/>
    <w:rsid w:val="0031541B"/>
    <w:rsid w:val="0032426C"/>
    <w:rsid w:val="00334DBF"/>
    <w:rsid w:val="0033574D"/>
    <w:rsid w:val="003370F5"/>
    <w:rsid w:val="0034468B"/>
    <w:rsid w:val="00344844"/>
    <w:rsid w:val="00356840"/>
    <w:rsid w:val="003579C7"/>
    <w:rsid w:val="003634F1"/>
    <w:rsid w:val="00364ADF"/>
    <w:rsid w:val="003874D9"/>
    <w:rsid w:val="0039691E"/>
    <w:rsid w:val="003A51DA"/>
    <w:rsid w:val="003B3755"/>
    <w:rsid w:val="003B3DC4"/>
    <w:rsid w:val="003B5121"/>
    <w:rsid w:val="003B5EA5"/>
    <w:rsid w:val="003C4091"/>
    <w:rsid w:val="003F1783"/>
    <w:rsid w:val="003F2CDA"/>
    <w:rsid w:val="003F3C12"/>
    <w:rsid w:val="00402DF2"/>
    <w:rsid w:val="004374D0"/>
    <w:rsid w:val="00443BFE"/>
    <w:rsid w:val="00463284"/>
    <w:rsid w:val="00463674"/>
    <w:rsid w:val="00472FC1"/>
    <w:rsid w:val="00480A59"/>
    <w:rsid w:val="00480DA9"/>
    <w:rsid w:val="00490222"/>
    <w:rsid w:val="00492584"/>
    <w:rsid w:val="004A36C3"/>
    <w:rsid w:val="004A6277"/>
    <w:rsid w:val="004C02BF"/>
    <w:rsid w:val="004C040F"/>
    <w:rsid w:val="004E4659"/>
    <w:rsid w:val="004F5A52"/>
    <w:rsid w:val="0050094A"/>
    <w:rsid w:val="00506DB6"/>
    <w:rsid w:val="00515EF9"/>
    <w:rsid w:val="00521269"/>
    <w:rsid w:val="005219C5"/>
    <w:rsid w:val="00526DD1"/>
    <w:rsid w:val="00532934"/>
    <w:rsid w:val="00537428"/>
    <w:rsid w:val="00537DC6"/>
    <w:rsid w:val="00542874"/>
    <w:rsid w:val="00552A23"/>
    <w:rsid w:val="00561C28"/>
    <w:rsid w:val="005747D1"/>
    <w:rsid w:val="00582E8C"/>
    <w:rsid w:val="0058332A"/>
    <w:rsid w:val="005919FC"/>
    <w:rsid w:val="005935C1"/>
    <w:rsid w:val="00597BAC"/>
    <w:rsid w:val="005B1231"/>
    <w:rsid w:val="005C76F4"/>
    <w:rsid w:val="005D328F"/>
    <w:rsid w:val="005E3958"/>
    <w:rsid w:val="005F7611"/>
    <w:rsid w:val="00602C17"/>
    <w:rsid w:val="00605D13"/>
    <w:rsid w:val="006134B8"/>
    <w:rsid w:val="0062330E"/>
    <w:rsid w:val="00626DA5"/>
    <w:rsid w:val="00637894"/>
    <w:rsid w:val="00651495"/>
    <w:rsid w:val="00660EAD"/>
    <w:rsid w:val="006651C9"/>
    <w:rsid w:val="00673657"/>
    <w:rsid w:val="006758CD"/>
    <w:rsid w:val="0069320D"/>
    <w:rsid w:val="00693610"/>
    <w:rsid w:val="00696484"/>
    <w:rsid w:val="006968C7"/>
    <w:rsid w:val="00697891"/>
    <w:rsid w:val="006B2EF8"/>
    <w:rsid w:val="006B445E"/>
    <w:rsid w:val="006B6D28"/>
    <w:rsid w:val="006C14C1"/>
    <w:rsid w:val="006C2927"/>
    <w:rsid w:val="006C6183"/>
    <w:rsid w:val="006E3685"/>
    <w:rsid w:val="006F17A1"/>
    <w:rsid w:val="006F1A3A"/>
    <w:rsid w:val="006F70FE"/>
    <w:rsid w:val="0070236E"/>
    <w:rsid w:val="00710033"/>
    <w:rsid w:val="007113F3"/>
    <w:rsid w:val="0072640C"/>
    <w:rsid w:val="00726528"/>
    <w:rsid w:val="0072694C"/>
    <w:rsid w:val="00733D77"/>
    <w:rsid w:val="007350E1"/>
    <w:rsid w:val="00740D5F"/>
    <w:rsid w:val="0074570A"/>
    <w:rsid w:val="007629DF"/>
    <w:rsid w:val="00763CBA"/>
    <w:rsid w:val="00766B78"/>
    <w:rsid w:val="0077686F"/>
    <w:rsid w:val="00780D10"/>
    <w:rsid w:val="00786421"/>
    <w:rsid w:val="00792552"/>
    <w:rsid w:val="0079424F"/>
    <w:rsid w:val="00796901"/>
    <w:rsid w:val="00796B58"/>
    <w:rsid w:val="007975A2"/>
    <w:rsid w:val="007A1AF3"/>
    <w:rsid w:val="007B54E7"/>
    <w:rsid w:val="007D1F9F"/>
    <w:rsid w:val="007D5619"/>
    <w:rsid w:val="007E2FE3"/>
    <w:rsid w:val="007E4B37"/>
    <w:rsid w:val="007F34B7"/>
    <w:rsid w:val="00807216"/>
    <w:rsid w:val="00811B37"/>
    <w:rsid w:val="00825E4C"/>
    <w:rsid w:val="008372AE"/>
    <w:rsid w:val="00843520"/>
    <w:rsid w:val="00852581"/>
    <w:rsid w:val="008704A2"/>
    <w:rsid w:val="0087101A"/>
    <w:rsid w:val="008743EF"/>
    <w:rsid w:val="00880B25"/>
    <w:rsid w:val="008875EB"/>
    <w:rsid w:val="008915FD"/>
    <w:rsid w:val="008B6904"/>
    <w:rsid w:val="008D5785"/>
    <w:rsid w:val="008E1F07"/>
    <w:rsid w:val="00901EB1"/>
    <w:rsid w:val="0090344B"/>
    <w:rsid w:val="00907377"/>
    <w:rsid w:val="00927B90"/>
    <w:rsid w:val="0093360D"/>
    <w:rsid w:val="00945970"/>
    <w:rsid w:val="00955E9E"/>
    <w:rsid w:val="00980C92"/>
    <w:rsid w:val="0098382E"/>
    <w:rsid w:val="009975B2"/>
    <w:rsid w:val="009A6046"/>
    <w:rsid w:val="009A649B"/>
    <w:rsid w:val="009A6D3D"/>
    <w:rsid w:val="009B34BE"/>
    <w:rsid w:val="009C403F"/>
    <w:rsid w:val="009C6A0A"/>
    <w:rsid w:val="009D22F4"/>
    <w:rsid w:val="009D5ACD"/>
    <w:rsid w:val="009E30C6"/>
    <w:rsid w:val="009F03FF"/>
    <w:rsid w:val="009F2F5C"/>
    <w:rsid w:val="009F65AF"/>
    <w:rsid w:val="00A0283D"/>
    <w:rsid w:val="00A22FF2"/>
    <w:rsid w:val="00A323C7"/>
    <w:rsid w:val="00A57B23"/>
    <w:rsid w:val="00A6538C"/>
    <w:rsid w:val="00A90A87"/>
    <w:rsid w:val="00AA04D5"/>
    <w:rsid w:val="00AC0341"/>
    <w:rsid w:val="00AC1A41"/>
    <w:rsid w:val="00AD64E8"/>
    <w:rsid w:val="00AE6D5C"/>
    <w:rsid w:val="00AF7742"/>
    <w:rsid w:val="00B029A3"/>
    <w:rsid w:val="00B1401F"/>
    <w:rsid w:val="00B2058E"/>
    <w:rsid w:val="00B2243B"/>
    <w:rsid w:val="00B3766B"/>
    <w:rsid w:val="00B42776"/>
    <w:rsid w:val="00B445F3"/>
    <w:rsid w:val="00B45B7E"/>
    <w:rsid w:val="00B51330"/>
    <w:rsid w:val="00B517BB"/>
    <w:rsid w:val="00B574E4"/>
    <w:rsid w:val="00B57EC2"/>
    <w:rsid w:val="00B6169C"/>
    <w:rsid w:val="00B623AA"/>
    <w:rsid w:val="00B63D93"/>
    <w:rsid w:val="00B7318D"/>
    <w:rsid w:val="00B73D58"/>
    <w:rsid w:val="00B80B78"/>
    <w:rsid w:val="00B859F6"/>
    <w:rsid w:val="00B85DF6"/>
    <w:rsid w:val="00B87D29"/>
    <w:rsid w:val="00B95BF9"/>
    <w:rsid w:val="00B95C66"/>
    <w:rsid w:val="00BA112D"/>
    <w:rsid w:val="00BA7F65"/>
    <w:rsid w:val="00BD6406"/>
    <w:rsid w:val="00BD6711"/>
    <w:rsid w:val="00BD6B4A"/>
    <w:rsid w:val="00BF0E26"/>
    <w:rsid w:val="00BF4120"/>
    <w:rsid w:val="00C0092A"/>
    <w:rsid w:val="00C115E6"/>
    <w:rsid w:val="00C12340"/>
    <w:rsid w:val="00C146A3"/>
    <w:rsid w:val="00C15BBC"/>
    <w:rsid w:val="00C260B6"/>
    <w:rsid w:val="00C30FDA"/>
    <w:rsid w:val="00C42159"/>
    <w:rsid w:val="00C433EC"/>
    <w:rsid w:val="00C46E58"/>
    <w:rsid w:val="00C57FC3"/>
    <w:rsid w:val="00C73793"/>
    <w:rsid w:val="00C85118"/>
    <w:rsid w:val="00C86828"/>
    <w:rsid w:val="00CB2E81"/>
    <w:rsid w:val="00CB3F35"/>
    <w:rsid w:val="00CB5078"/>
    <w:rsid w:val="00CC28DC"/>
    <w:rsid w:val="00CC3033"/>
    <w:rsid w:val="00CC6412"/>
    <w:rsid w:val="00CD7748"/>
    <w:rsid w:val="00D07176"/>
    <w:rsid w:val="00D15B64"/>
    <w:rsid w:val="00D17BD2"/>
    <w:rsid w:val="00D26B4A"/>
    <w:rsid w:val="00D26D88"/>
    <w:rsid w:val="00D301E9"/>
    <w:rsid w:val="00D31129"/>
    <w:rsid w:val="00D33D2A"/>
    <w:rsid w:val="00D34223"/>
    <w:rsid w:val="00D34638"/>
    <w:rsid w:val="00D73EB9"/>
    <w:rsid w:val="00D77A87"/>
    <w:rsid w:val="00D814BD"/>
    <w:rsid w:val="00D83352"/>
    <w:rsid w:val="00D85669"/>
    <w:rsid w:val="00D864CB"/>
    <w:rsid w:val="00D86F3D"/>
    <w:rsid w:val="00D90008"/>
    <w:rsid w:val="00D97D16"/>
    <w:rsid w:val="00DB53A1"/>
    <w:rsid w:val="00DC07F0"/>
    <w:rsid w:val="00DE4713"/>
    <w:rsid w:val="00DF73FB"/>
    <w:rsid w:val="00E0254C"/>
    <w:rsid w:val="00E026FA"/>
    <w:rsid w:val="00E070A1"/>
    <w:rsid w:val="00E11F62"/>
    <w:rsid w:val="00E1528F"/>
    <w:rsid w:val="00E1736F"/>
    <w:rsid w:val="00E20F67"/>
    <w:rsid w:val="00E350B6"/>
    <w:rsid w:val="00E37E01"/>
    <w:rsid w:val="00E37EC8"/>
    <w:rsid w:val="00E5405E"/>
    <w:rsid w:val="00E550B9"/>
    <w:rsid w:val="00E60F39"/>
    <w:rsid w:val="00E7179E"/>
    <w:rsid w:val="00E7280B"/>
    <w:rsid w:val="00E90A7E"/>
    <w:rsid w:val="00EA2C7C"/>
    <w:rsid w:val="00EB1C8B"/>
    <w:rsid w:val="00EC007F"/>
    <w:rsid w:val="00EC120E"/>
    <w:rsid w:val="00ED0BD6"/>
    <w:rsid w:val="00ED46E3"/>
    <w:rsid w:val="00ED54B4"/>
    <w:rsid w:val="00ED5589"/>
    <w:rsid w:val="00EF0365"/>
    <w:rsid w:val="00EF36E6"/>
    <w:rsid w:val="00EF7AAB"/>
    <w:rsid w:val="00F17468"/>
    <w:rsid w:val="00F321C8"/>
    <w:rsid w:val="00F36A71"/>
    <w:rsid w:val="00F372F9"/>
    <w:rsid w:val="00F37F02"/>
    <w:rsid w:val="00F40A20"/>
    <w:rsid w:val="00F40DBE"/>
    <w:rsid w:val="00F50858"/>
    <w:rsid w:val="00F52DA2"/>
    <w:rsid w:val="00F6014C"/>
    <w:rsid w:val="00F60F0E"/>
    <w:rsid w:val="00F64429"/>
    <w:rsid w:val="00F75131"/>
    <w:rsid w:val="00F76703"/>
    <w:rsid w:val="00F8044C"/>
    <w:rsid w:val="00F8101C"/>
    <w:rsid w:val="00F84098"/>
    <w:rsid w:val="00F90F9C"/>
    <w:rsid w:val="00F92084"/>
    <w:rsid w:val="00FA0D44"/>
    <w:rsid w:val="00FA3F3C"/>
    <w:rsid w:val="00FA4A96"/>
    <w:rsid w:val="00FA5C54"/>
    <w:rsid w:val="00FB169E"/>
    <w:rsid w:val="00FB23E4"/>
    <w:rsid w:val="00FB5507"/>
    <w:rsid w:val="00FB58CD"/>
    <w:rsid w:val="00FB7174"/>
    <w:rsid w:val="00FD2C87"/>
    <w:rsid w:val="00FD4CCE"/>
    <w:rsid w:val="00FE259D"/>
    <w:rsid w:val="00FF5D1E"/>
    <w:rsid w:val="00FF6287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8D8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styleId="TableauGrille5Fonc-Accentuation1">
    <w:name w:val="Grid Table 5 Dark Accent 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  <w:style w:type="table" w:styleId="TableauListe6Couleur-Accentuation1">
    <w:name w:val="List Table 6 Colorful Accent 1"/>
    <w:basedOn w:val="TableauNormal"/>
    <w:uiPriority w:val="51"/>
    <w:rsid w:val="006C292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144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444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44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44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44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7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45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Fatimetou\Desktop\Doc3il\Projet%20242%20Detecteur%20de%20mouvement\CFC_V2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C:\Users\Fatimetou\Desktop\Doc3il\Projet%20242%20Detecteur%20de%20mouvement\CFC_V2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27FBE-A962-480F-BC40-C0A94385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8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2017-12-07T21:22:00Z</dcterms:created>
  <dcterms:modified xsi:type="dcterms:W3CDTF">2017-12-09T09:39:00Z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