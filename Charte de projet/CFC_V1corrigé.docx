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CD" w:rsidRDefault="009D5ACD">
      <w:r>
        <w:rPr>
          <w:noProof/>
        </w:rPr>
        <w:drawing>
          <wp:anchor distT="0" distB="0" distL="114300" distR="114300" simplePos="0" relativeHeight="251660288" behindDoc="1" locked="0" layoutInCell="1" allowOverlap="1" wp14:anchorId="698F28BC" wp14:editId="341AA3B7">
            <wp:simplePos x="0" y="0"/>
            <wp:positionH relativeFrom="page">
              <wp:align>left</wp:align>
            </wp:positionH>
            <wp:positionV relativeFrom="paragraph">
              <wp:posOffset>-779780</wp:posOffset>
            </wp:positionV>
            <wp:extent cx="7559404" cy="10718800"/>
            <wp:effectExtent l="0" t="0" r="3810" b="635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04" cy="107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E4" w:rsidRDefault="009D5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93AC" wp14:editId="262E2718">
                <wp:simplePos x="0" y="0"/>
                <wp:positionH relativeFrom="column">
                  <wp:posOffset>250190</wp:posOffset>
                </wp:positionH>
                <wp:positionV relativeFrom="paragraph">
                  <wp:posOffset>1749425</wp:posOffset>
                </wp:positionV>
                <wp:extent cx="3414395" cy="6540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Default="009D5ACD">
                            <w:pPr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3F3C12"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  <w:t>Cahier de Charges Fonctionnel</w:t>
                            </w:r>
                          </w:p>
                          <w:p w:rsidR="00283E4F" w:rsidRPr="00283E4F" w:rsidRDefault="00283E4F" w:rsidP="00283E4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93A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9.7pt;margin-top:137.75pt;width:268.8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zsQ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" filled="f" stroked="f">
                <v:textbox>
                  <w:txbxContent>
                    <w:p w:rsidR="008915FD" w:rsidRDefault="009D5ACD">
                      <w:pPr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</w:pPr>
                      <w:r w:rsidRPr="003F3C12"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  <w:t>Cahier de Charges Fonctionnel</w:t>
                      </w:r>
                    </w:p>
                    <w:p w:rsidR="00283E4F" w:rsidRPr="00283E4F" w:rsidRDefault="00283E4F" w:rsidP="00283E4F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Version 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1940AC" wp14:editId="48D2DDED">
                <wp:simplePos x="0" y="0"/>
                <wp:positionH relativeFrom="column">
                  <wp:posOffset>266065</wp:posOffset>
                </wp:positionH>
                <wp:positionV relativeFrom="paragraph">
                  <wp:posOffset>393700</wp:posOffset>
                </wp:positionV>
                <wp:extent cx="3930650" cy="1289050"/>
                <wp:effectExtent l="0" t="0" r="0" b="63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9D5ACD" w:rsidRDefault="009D5ACD">
                            <w:pPr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9D5ACD"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  <w:t>DETECTEUR D’ACTIVITES DANS UN 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40AC" id="Zone de texte 2" o:spid="_x0000_s1027" type="#_x0000_t202" style="position:absolute;margin-left:20.95pt;margin-top:31pt;width:309.5pt;height:10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zrsQIAALA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" filled="f" stroked="f">
                <v:textbox>
                  <w:txbxContent>
                    <w:p w:rsidR="006B445E" w:rsidRPr="009D5ACD" w:rsidRDefault="009D5ACD">
                      <w:pPr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</w:pPr>
                      <w:r w:rsidRPr="009D5ACD"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  <w:t>DETECTEUR D’ACTIVITES DANS UN LOGEMENT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4E4">
        <w:br w:type="page"/>
      </w:r>
    </w:p>
    <w:tbl>
      <w:tblPr>
        <w:tblStyle w:val="TableNormal1"/>
        <w:tblW w:w="0" w:type="auto"/>
        <w:tblInd w:w="1016" w:type="dxa"/>
        <w:tblLayout w:type="fixed"/>
        <w:tblLook w:val="01E0" w:firstRow="1" w:lastRow="1" w:firstColumn="1" w:lastColumn="1" w:noHBand="0" w:noVBand="0"/>
      </w:tblPr>
      <w:tblGrid>
        <w:gridCol w:w="4501"/>
        <w:gridCol w:w="4528"/>
      </w:tblGrid>
      <w:tr w:rsidR="00B574E4" w:rsidTr="00537428">
        <w:trPr>
          <w:trHeight w:val="326"/>
        </w:trPr>
        <w:tc>
          <w:tcPr>
            <w:tcW w:w="4501" w:type="dxa"/>
            <w:shd w:val="clear" w:color="auto" w:fill="688A0E"/>
          </w:tcPr>
          <w:p w:rsidR="00B574E4" w:rsidRDefault="00B574E4" w:rsidP="00262CA2">
            <w:pPr>
              <w:pStyle w:val="TableParagraph"/>
              <w:spacing w:before="17" w:line="240" w:lineRule="auto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lastRenderedPageBreak/>
              <w:t xml:space="preserve">Nom du </w:t>
            </w:r>
            <w:proofErr w:type="spellStart"/>
            <w:r>
              <w:rPr>
                <w:rFonts w:ascii="Arial"/>
                <w:color w:val="FFFFFF"/>
                <w:sz w:val="24"/>
              </w:rPr>
              <w:t>fichier</w:t>
            </w:r>
            <w:proofErr w:type="spellEnd"/>
          </w:p>
        </w:tc>
        <w:tc>
          <w:tcPr>
            <w:tcW w:w="4528" w:type="dxa"/>
            <w:shd w:val="clear" w:color="auto" w:fill="CDEE77"/>
          </w:tcPr>
          <w:p w:rsidR="00B574E4" w:rsidRDefault="00B574E4" w:rsidP="00262CA2">
            <w:pPr>
              <w:pStyle w:val="TableParagraph"/>
              <w:spacing w:line="272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DAL_ CFC_v0.1.docx</w:t>
            </w: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bottom w:val="single" w:sz="4" w:space="0" w:color="FFFFFF"/>
            </w:tcBorders>
            <w:shd w:val="clear" w:color="auto" w:fill="688A0E"/>
          </w:tcPr>
          <w:p w:rsidR="00B574E4" w:rsidRDefault="00B574E4" w:rsidP="00262CA2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Auteur</w:t>
            </w:r>
            <w:r w:rsidR="00602C17">
              <w:rPr>
                <w:rFonts w:ascii="Arial"/>
                <w:color w:val="FFFFFF"/>
                <w:sz w:val="24"/>
              </w:rPr>
              <w:t>s</w:t>
            </w:r>
          </w:p>
        </w:tc>
        <w:tc>
          <w:tcPr>
            <w:tcW w:w="4528" w:type="dxa"/>
            <w:tcBorders>
              <w:bottom w:val="single" w:sz="4" w:space="0" w:color="FFFFFF"/>
            </w:tcBorders>
            <w:shd w:val="clear" w:color="auto" w:fill="EBF8C7"/>
          </w:tcPr>
          <w:p w:rsidR="00B574E4" w:rsidRDefault="00B574E4" w:rsidP="00262CA2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MESSOUD Fatimetou</w:t>
            </w:r>
          </w:p>
          <w:p w:rsidR="006F17A1" w:rsidRPr="00BF4120" w:rsidRDefault="006F17A1" w:rsidP="006F17A1">
            <w:pPr>
              <w:pStyle w:val="TableParagraph"/>
              <w:ind w:left="107"/>
              <w:rPr>
                <w:rFonts w:ascii="Arial"/>
                <w:color w:val="4F6228" w:themeColor="accent3" w:themeShade="80"/>
                <w:lang w:val="fr-FR"/>
              </w:rPr>
            </w:pPr>
            <w:r w:rsidRPr="00BF4120">
              <w:rPr>
                <w:rFonts w:ascii="Arial"/>
                <w:color w:val="4F6228" w:themeColor="accent3" w:themeShade="80"/>
                <w:lang w:val="fr-FR"/>
              </w:rPr>
              <w:t>KIBO YEGDJONG Ad</w:t>
            </w:r>
            <w:r w:rsidRPr="00BF4120">
              <w:rPr>
                <w:rFonts w:ascii="Arial"/>
                <w:color w:val="4F6228" w:themeColor="accent3" w:themeShade="80"/>
                <w:lang w:val="fr-FR"/>
              </w:rPr>
              <w:t>è</w:t>
            </w:r>
            <w:r w:rsidRPr="00BF4120">
              <w:rPr>
                <w:rFonts w:ascii="Arial"/>
                <w:color w:val="4F6228" w:themeColor="accent3" w:themeShade="80"/>
                <w:lang w:val="fr-FR"/>
              </w:rPr>
              <w:t>le</w:t>
            </w:r>
          </w:p>
          <w:p w:rsidR="006F17A1" w:rsidRDefault="006F17A1" w:rsidP="00262CA2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B574E4" w:rsidRDefault="00B574E4" w:rsidP="00262CA2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Relecteurs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DEE77"/>
          </w:tcPr>
          <w:p w:rsidR="00B574E4" w:rsidRDefault="00B574E4" w:rsidP="00262CA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B574E4" w:rsidRDefault="00B574E4" w:rsidP="00262CA2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Validateurs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F8C7"/>
          </w:tcPr>
          <w:p w:rsidR="00B574E4" w:rsidRPr="00BF0CD6" w:rsidRDefault="00B574E4" w:rsidP="00262CA2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 xml:space="preserve">M. MOUHAMADOU </w:t>
            </w:r>
          </w:p>
          <w:p w:rsidR="00B574E4" w:rsidRPr="00BF0CD6" w:rsidRDefault="00B574E4" w:rsidP="00262CA2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SOROLLA.</w:t>
            </w:r>
          </w:p>
          <w:p w:rsidR="00B574E4" w:rsidRPr="00BF0CD6" w:rsidRDefault="00B574E4" w:rsidP="00262CA2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DUROUSSEAU</w:t>
            </w:r>
          </w:p>
        </w:tc>
      </w:tr>
      <w:tr w:rsidR="00B574E4" w:rsidTr="00537428">
        <w:trPr>
          <w:trHeight w:val="275"/>
        </w:trPr>
        <w:tc>
          <w:tcPr>
            <w:tcW w:w="4501" w:type="dxa"/>
            <w:tcBorders>
              <w:top w:val="single" w:sz="4" w:space="0" w:color="FFFFFF"/>
            </w:tcBorders>
            <w:shd w:val="clear" w:color="auto" w:fill="688A0E"/>
          </w:tcPr>
          <w:p w:rsidR="00B574E4" w:rsidRDefault="00B574E4" w:rsidP="00262CA2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color w:val="FFFFFF"/>
                <w:sz w:val="24"/>
              </w:rPr>
              <w:t>Statut</w:t>
            </w:r>
            <w:proofErr w:type="spellEnd"/>
          </w:p>
        </w:tc>
        <w:tc>
          <w:tcPr>
            <w:tcW w:w="4528" w:type="dxa"/>
            <w:tcBorders>
              <w:top w:val="single" w:sz="4" w:space="0" w:color="FFFFFF"/>
            </w:tcBorders>
            <w:shd w:val="clear" w:color="auto" w:fill="CDEE77"/>
          </w:tcPr>
          <w:p w:rsidR="00B574E4" w:rsidRDefault="00B574E4" w:rsidP="00262CA2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Document v1</w:t>
            </w:r>
          </w:p>
        </w:tc>
      </w:tr>
    </w:tbl>
    <w:p w:rsidR="00B574E4" w:rsidRDefault="00B574E4"/>
    <w:p w:rsidR="00B574E4" w:rsidRPr="00B574E4" w:rsidRDefault="00B574E4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343661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4E4" w:rsidRDefault="00B574E4" w:rsidP="00B574E4">
          <w:pPr>
            <w:pStyle w:val="En-ttedetabledesmatires"/>
            <w:spacing w:line="360" w:lineRule="auto"/>
          </w:pPr>
        </w:p>
        <w:p w:rsidR="000B5F3F" w:rsidRDefault="000B5F3F" w:rsidP="000B5F3F">
          <w:pPr>
            <w:pStyle w:val="En-ttedetabledesmatires"/>
            <w:spacing w:line="360" w:lineRule="auto"/>
            <w:jc w:val="center"/>
          </w:pPr>
          <w:r w:rsidRPr="000B5F3F">
            <w:rPr>
              <w:rFonts w:ascii="Arial" w:hAnsi="Arial" w:cs="Arial"/>
              <w:b/>
            </w:rPr>
            <w:t>TABLE DES MATIERES</w:t>
          </w:r>
        </w:p>
        <w:p w:rsidR="00B42776" w:rsidRDefault="000B5F3F">
          <w:pPr>
            <w:pStyle w:val="TM1"/>
            <w:tabs>
              <w:tab w:val="left" w:pos="440"/>
              <w:tab w:val="right" w:leader="dot" w:pos="10763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4145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I-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PRESENTATION DE PROJET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_Toc498624145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B42776">
              <w:rPr>
                <w:noProof/>
                <w:webHidden/>
              </w:rPr>
              <w:t>2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583435">
          <w:pPr>
            <w:pStyle w:val="TM2"/>
            <w:tabs>
              <w:tab w:val="left" w:pos="88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6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a.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Contexte et définition de la problématique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_Toc498624146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B42776">
              <w:rPr>
                <w:noProof/>
                <w:webHidden/>
              </w:rPr>
              <w:t>3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583435">
          <w:pPr>
            <w:pStyle w:val="TM2"/>
            <w:tabs>
              <w:tab w:val="left" w:pos="88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7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b.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Objectif et but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_Toc498624147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B42776">
              <w:rPr>
                <w:noProof/>
                <w:webHidden/>
              </w:rPr>
              <w:t>3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583435">
          <w:pPr>
            <w:pStyle w:val="TM2"/>
            <w:tabs>
              <w:tab w:val="left" w:pos="66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8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c.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Analyse des besoins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_Toc498624148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B42776">
              <w:rPr>
                <w:noProof/>
                <w:webHidden/>
              </w:rPr>
              <w:t>4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583435">
          <w:pPr>
            <w:pStyle w:val="TM1"/>
            <w:tabs>
              <w:tab w:val="left" w:pos="440"/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49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II-</w:t>
            </w:r>
            <w:r w:rsidR="00B42776">
              <w:rPr>
                <w:noProof/>
                <w:sz w:val="22"/>
                <w:szCs w:val="22"/>
              </w:rPr>
              <w:tab/>
            </w:r>
            <w:r w:rsidR="00B42776" w:rsidRPr="00423EB9">
              <w:rPr>
                <w:rStyle w:val="Lienhypertexte"/>
                <w:rFonts w:ascii="Arial" w:hAnsi="Arial" w:cs="Arial"/>
                <w:noProof/>
              </w:rPr>
              <w:t>ANALYSE FONCTIONNELLE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_Toc498624149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B42776">
              <w:rPr>
                <w:noProof/>
                <w:webHidden/>
              </w:rPr>
              <w:t>4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583435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0" w:history="1">
            <w:r w:rsidR="00B42776" w:rsidRPr="00423EB9">
              <w:rPr>
                <w:rStyle w:val="Lienhypertexte"/>
                <w:rFonts w:ascii="Arial" w:hAnsi="Arial" w:cs="Arial"/>
                <w:noProof/>
              </w:rPr>
              <w:t>III – ANALYSE TECHNIQUE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_Toc498624150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B42776">
              <w:rPr>
                <w:noProof/>
                <w:webHidden/>
              </w:rPr>
              <w:t>6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583435">
          <w:pPr>
            <w:pStyle w:val="TM1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1" w:history="1">
            <w:r w:rsidR="00B42776" w:rsidRPr="00423EB9">
              <w:rPr>
                <w:rStyle w:val="Lienhypertexte"/>
                <w:noProof/>
              </w:rPr>
              <w:t>IV-Annexe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_Toc498624151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B42776">
              <w:rPr>
                <w:noProof/>
                <w:webHidden/>
              </w:rPr>
              <w:t>8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B42776" w:rsidRDefault="00583435">
          <w:pPr>
            <w:pStyle w:val="TM2"/>
            <w:tabs>
              <w:tab w:val="right" w:leader="dot" w:pos="10763"/>
            </w:tabs>
            <w:rPr>
              <w:noProof/>
              <w:sz w:val="22"/>
              <w:szCs w:val="22"/>
            </w:rPr>
          </w:pPr>
          <w:hyperlink w:anchor="_Toc498624152" w:history="1">
            <w:r w:rsidR="00B42776" w:rsidRPr="00423EB9">
              <w:rPr>
                <w:rStyle w:val="Lienhypertexte"/>
                <w:noProof/>
              </w:rPr>
              <w:t>TABLE D’ILLUSTRATIONS</w:t>
            </w:r>
            <w:r w:rsidR="00B42776">
              <w:rPr>
                <w:noProof/>
                <w:webHidden/>
              </w:rPr>
              <w:tab/>
            </w:r>
            <w:r w:rsidR="00B42776">
              <w:rPr>
                <w:noProof/>
                <w:webHidden/>
              </w:rPr>
              <w:fldChar w:fldCharType="begin"/>
            </w:r>
            <w:r w:rsidR="00B42776">
              <w:rPr>
                <w:noProof/>
                <w:webHidden/>
              </w:rPr>
              <w:instrText xml:space="preserve"> PAGEREF _Toc498624152 \h </w:instrText>
            </w:r>
            <w:r w:rsidR="00B42776">
              <w:rPr>
                <w:noProof/>
                <w:webHidden/>
              </w:rPr>
            </w:r>
            <w:r w:rsidR="00B42776">
              <w:rPr>
                <w:noProof/>
                <w:webHidden/>
              </w:rPr>
              <w:fldChar w:fldCharType="separate"/>
            </w:r>
            <w:r w:rsidR="00B42776">
              <w:rPr>
                <w:noProof/>
                <w:webHidden/>
              </w:rPr>
              <w:t>8</w:t>
            </w:r>
            <w:r w:rsidR="00B42776">
              <w:rPr>
                <w:noProof/>
                <w:webHidden/>
              </w:rPr>
              <w:fldChar w:fldCharType="end"/>
            </w:r>
          </w:hyperlink>
        </w:p>
        <w:p w:rsidR="000B5F3F" w:rsidRDefault="000B5F3F" w:rsidP="000B5F3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77183" w:rsidRDefault="00277183"/>
    <w:p w:rsidR="00277183" w:rsidRDefault="00277183" w:rsidP="00277183"/>
    <w:p w:rsidR="00277183" w:rsidRDefault="00277183" w:rsidP="00277183">
      <w:pPr>
        <w:tabs>
          <w:tab w:val="left" w:pos="2910"/>
        </w:tabs>
      </w:pPr>
      <w:r>
        <w:tab/>
      </w:r>
    </w:p>
    <w:p w:rsidR="0058332A" w:rsidRDefault="00277183" w:rsidP="00277183">
      <w:pPr>
        <w:tabs>
          <w:tab w:val="left" w:pos="2910"/>
        </w:tabs>
      </w:pPr>
      <w:r>
        <w:tab/>
      </w: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A323C7">
      <w:pPr>
        <w:tabs>
          <w:tab w:val="left" w:pos="2910"/>
        </w:tabs>
      </w:pPr>
    </w:p>
    <w:p w:rsidR="00277183" w:rsidRDefault="00A323C7" w:rsidP="00D26D88">
      <w:pPr>
        <w:pStyle w:val="Titre1"/>
        <w:numPr>
          <w:ilvl w:val="0"/>
          <w:numId w:val="2"/>
        </w:numPr>
        <w:spacing w:line="360" w:lineRule="auto"/>
        <w:ind w:left="851" w:right="283" w:firstLine="0"/>
        <w:rPr>
          <w:rFonts w:ascii="Arial" w:hAnsi="Arial" w:cs="Arial"/>
          <w:b/>
        </w:rPr>
      </w:pPr>
      <w:bookmarkStart w:id="0" w:name="_Toc498624145"/>
      <w:r w:rsidRPr="00A323C7">
        <w:rPr>
          <w:rFonts w:ascii="Arial" w:hAnsi="Arial" w:cs="Arial"/>
          <w:b/>
        </w:rPr>
        <w:lastRenderedPageBreak/>
        <w:t>PRESENTATION DE PROJET</w:t>
      </w:r>
      <w:bookmarkEnd w:id="0"/>
    </w:p>
    <w:p w:rsidR="00A323C7" w:rsidRPr="007A1AF3" w:rsidRDefault="00A323C7" w:rsidP="0062330E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7A1AF3">
        <w:rPr>
          <w:rFonts w:ascii="Arial" w:hAnsi="Arial" w:cs="Arial"/>
        </w:rPr>
        <w:t>Notre projet est un projet de recherche et de développement qui cons</w:t>
      </w:r>
      <w:r w:rsidR="00710033">
        <w:rPr>
          <w:rFonts w:ascii="Arial" w:hAnsi="Arial" w:cs="Arial"/>
        </w:rPr>
        <w:t xml:space="preserve">iste à détecter une anomalie </w:t>
      </w:r>
      <w:r w:rsidR="00710033" w:rsidRPr="00044D75">
        <w:rPr>
          <w:rFonts w:ascii="Arial" w:hAnsi="Arial" w:cs="Arial"/>
        </w:rPr>
        <w:t xml:space="preserve">dans le </w:t>
      </w:r>
      <w:r w:rsidRPr="00044D75">
        <w:rPr>
          <w:rFonts w:ascii="Arial" w:hAnsi="Arial" w:cs="Arial"/>
        </w:rPr>
        <w:t>mouvement</w:t>
      </w:r>
      <w:r w:rsidRPr="007A1AF3">
        <w:rPr>
          <w:rFonts w:ascii="Arial" w:hAnsi="Arial" w:cs="Arial"/>
        </w:rPr>
        <w:t xml:space="preserve"> d’une personne</w:t>
      </w:r>
      <w:r w:rsidR="007A1AF3">
        <w:rPr>
          <w:rFonts w:ascii="Arial" w:hAnsi="Arial" w:cs="Arial"/>
        </w:rPr>
        <w:t xml:space="preserve">. </w:t>
      </w:r>
      <w:r w:rsidRPr="007A1AF3">
        <w:rPr>
          <w:rFonts w:ascii="Arial" w:hAnsi="Arial" w:cs="Arial"/>
        </w:rPr>
        <w:t xml:space="preserve">Pour aboutir à notre </w:t>
      </w:r>
      <w:r w:rsidR="003F3C12" w:rsidRPr="007A1AF3">
        <w:rPr>
          <w:rFonts w:ascii="Arial" w:hAnsi="Arial" w:cs="Arial"/>
        </w:rPr>
        <w:t>objectif, nous</w:t>
      </w:r>
      <w:r w:rsidRPr="007A1AF3">
        <w:rPr>
          <w:rFonts w:ascii="Arial" w:hAnsi="Arial" w:cs="Arial"/>
        </w:rPr>
        <w:t xml:space="preserve"> allons étudier des données exploitées par un générateur de code</w:t>
      </w:r>
      <w:r w:rsidR="003F3C12" w:rsidRPr="007A1AF3">
        <w:rPr>
          <w:rFonts w:ascii="Arial" w:hAnsi="Arial" w:cs="Arial"/>
        </w:rPr>
        <w:t xml:space="preserve">.  </w:t>
      </w:r>
    </w:p>
    <w:p w:rsidR="003F3C12" w:rsidRDefault="003F3C12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7A1AF3">
        <w:rPr>
          <w:rFonts w:ascii="Arial" w:hAnsi="Arial" w:cs="Arial"/>
        </w:rPr>
        <w:t>Afin de réaliser ce projet, notre périmètre d’étude sera porté sur la maison des personnes âgées e</w:t>
      </w:r>
      <w:r w:rsidR="00BA112D" w:rsidRPr="007A1AF3">
        <w:rPr>
          <w:rFonts w:ascii="Arial" w:hAnsi="Arial" w:cs="Arial"/>
        </w:rPr>
        <w:t>t notre cible, repose sur les personnes âgées.</w:t>
      </w:r>
      <w:r w:rsidR="007B54E7">
        <w:rPr>
          <w:rFonts w:ascii="Arial" w:hAnsi="Arial" w:cs="Arial"/>
        </w:rPr>
        <w:t xml:space="preserve"> De plus, nous sommes constitués d’un groupe de 8 personnes répartis par trinômes ou binômes en fonction des tâches du projet. Et la date de livraison de notre projet s’étend jusqu’au 15 Janvier 2018.</w:t>
      </w:r>
    </w:p>
    <w:p w:rsidR="007B54E7" w:rsidRDefault="007B54E7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>Dans les prochains paragraphes, nous parlerons de la problématique du projet, de l’analyse des besoins et par la fin, des fonctions principales que l’application fera.</w:t>
      </w:r>
    </w:p>
    <w:p w:rsidR="00402DF2" w:rsidRDefault="00402DF2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7B54E7" w:rsidRDefault="00105F31" w:rsidP="00D26D88">
      <w:pPr>
        <w:pStyle w:val="Titre2"/>
        <w:numPr>
          <w:ilvl w:val="0"/>
          <w:numId w:val="4"/>
        </w:numPr>
        <w:spacing w:line="360" w:lineRule="auto"/>
        <w:ind w:left="1701" w:right="283" w:firstLine="0"/>
        <w:rPr>
          <w:rFonts w:ascii="Arial" w:hAnsi="Arial" w:cs="Arial"/>
          <w:b/>
          <w:sz w:val="24"/>
          <w:szCs w:val="24"/>
        </w:rPr>
      </w:pPr>
      <w:bookmarkStart w:id="1" w:name="_Toc498624146"/>
      <w:r>
        <w:rPr>
          <w:rFonts w:ascii="Arial" w:hAnsi="Arial" w:cs="Arial"/>
          <w:b/>
          <w:sz w:val="24"/>
          <w:szCs w:val="24"/>
        </w:rPr>
        <w:t>Contexte et définition de la problématique</w:t>
      </w:r>
      <w:bookmarkEnd w:id="1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C14C1" w:rsidRDefault="00196507" w:rsidP="00C0092A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Nous avons comme client l’entreprise  LEGRAND, qui est un groupe industriel </w:t>
      </w:r>
      <w:r w:rsidR="004F5A52">
        <w:rPr>
          <w:rFonts w:ascii="Arial" w:hAnsi="Arial" w:cs="Arial"/>
        </w:rPr>
        <w:t>français</w:t>
      </w:r>
      <w:r>
        <w:rPr>
          <w:rFonts w:ascii="Arial" w:hAnsi="Arial" w:cs="Arial"/>
        </w:rPr>
        <w:t xml:space="preserve"> et</w:t>
      </w:r>
      <w:r w:rsidR="006C14C1">
        <w:rPr>
          <w:rFonts w:ascii="Arial" w:hAnsi="Arial" w:cs="Arial"/>
        </w:rPr>
        <w:t xml:space="preserve">  leader</w:t>
      </w:r>
      <w:r>
        <w:rPr>
          <w:rFonts w:ascii="Arial" w:hAnsi="Arial" w:cs="Arial"/>
        </w:rPr>
        <w:t xml:space="preserve"> dans le marché des produit</w:t>
      </w:r>
      <w:r w:rsidR="0013431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13431B">
        <w:rPr>
          <w:rFonts w:ascii="Arial" w:hAnsi="Arial" w:cs="Arial"/>
        </w:rPr>
        <w:t xml:space="preserve"> et systèmes </w:t>
      </w:r>
      <w:r w:rsidR="006C14C1">
        <w:rPr>
          <w:rFonts w:ascii="Arial" w:hAnsi="Arial" w:cs="Arial"/>
        </w:rPr>
        <w:t xml:space="preserve"> pour installations électriques et réseaux d’informations. </w:t>
      </w:r>
    </w:p>
    <w:p w:rsidR="00105F31" w:rsidRPr="00105F31" w:rsidRDefault="00105F31" w:rsidP="00C0092A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105F31">
        <w:rPr>
          <w:rFonts w:ascii="Arial" w:hAnsi="Arial" w:cs="Arial"/>
        </w:rPr>
        <w:t>L’entreprise LEGRAND est à la recherche d’</w:t>
      </w:r>
      <w:r w:rsidR="00C0092A">
        <w:rPr>
          <w:rFonts w:ascii="Arial" w:hAnsi="Arial" w:cs="Arial"/>
        </w:rPr>
        <w:t xml:space="preserve">une nouvelle technologie qui </w:t>
      </w:r>
      <w:r w:rsidR="00C0092A" w:rsidRPr="0019760F">
        <w:rPr>
          <w:rFonts w:ascii="Arial" w:hAnsi="Arial" w:cs="Arial"/>
        </w:rPr>
        <w:t>lui</w:t>
      </w:r>
      <w:r w:rsidR="00C0092A">
        <w:rPr>
          <w:rFonts w:ascii="Arial" w:hAnsi="Arial" w:cs="Arial"/>
        </w:rPr>
        <w:t xml:space="preserve"> </w:t>
      </w:r>
      <w:r w:rsidR="00945970">
        <w:rPr>
          <w:rFonts w:ascii="Arial" w:hAnsi="Arial" w:cs="Arial"/>
        </w:rPr>
        <w:t>permet d’analyser l’activité</w:t>
      </w:r>
      <w:r w:rsidRPr="00105F31">
        <w:rPr>
          <w:rFonts w:ascii="Arial" w:hAnsi="Arial" w:cs="Arial"/>
        </w:rPr>
        <w:t xml:space="preserve"> d’u</w:t>
      </w:r>
      <w:r w:rsidR="008372AE">
        <w:rPr>
          <w:rFonts w:ascii="Arial" w:hAnsi="Arial" w:cs="Arial"/>
        </w:rPr>
        <w:t xml:space="preserve">ne personne donnée et de </w:t>
      </w:r>
      <w:r w:rsidR="009F03FF">
        <w:rPr>
          <w:rFonts w:ascii="Arial" w:hAnsi="Arial" w:cs="Arial"/>
        </w:rPr>
        <w:t>détecter</w:t>
      </w:r>
      <w:r w:rsidRPr="00105F31">
        <w:rPr>
          <w:rFonts w:ascii="Arial" w:hAnsi="Arial" w:cs="Arial"/>
        </w:rPr>
        <w:t xml:space="preserve"> une anomalie précise</w:t>
      </w:r>
      <w:r w:rsidR="00673657">
        <w:rPr>
          <w:rFonts w:ascii="Arial" w:hAnsi="Arial" w:cs="Arial"/>
        </w:rPr>
        <w:t xml:space="preserve"> </w:t>
      </w:r>
      <w:r w:rsidR="00200BC3">
        <w:rPr>
          <w:rFonts w:ascii="Arial" w:hAnsi="Arial" w:cs="Arial"/>
        </w:rPr>
        <w:t>,</w:t>
      </w:r>
      <w:r w:rsidR="00D83352">
        <w:rPr>
          <w:rFonts w:ascii="Arial" w:hAnsi="Arial" w:cs="Arial"/>
        </w:rPr>
        <w:t xml:space="preserve">à l’aide </w:t>
      </w:r>
      <w:r w:rsidR="00673657">
        <w:rPr>
          <w:rFonts w:ascii="Arial" w:hAnsi="Arial" w:cs="Arial"/>
        </w:rPr>
        <w:t>de</w:t>
      </w:r>
      <w:r w:rsidR="00ED0BD6">
        <w:rPr>
          <w:rFonts w:ascii="Arial" w:hAnsi="Arial" w:cs="Arial"/>
        </w:rPr>
        <w:t xml:space="preserve"> </w:t>
      </w:r>
      <w:r w:rsidR="003A51DA" w:rsidRPr="00ED46E3">
        <w:rPr>
          <w:rFonts w:ascii="Arial" w:hAnsi="Arial" w:cs="Arial"/>
        </w:rPr>
        <w:t>sa</w:t>
      </w:r>
      <w:r w:rsidR="00673657">
        <w:rPr>
          <w:rFonts w:ascii="Arial" w:hAnsi="Arial" w:cs="Arial"/>
        </w:rPr>
        <w:t xml:space="preserve"> consommation</w:t>
      </w:r>
      <w:r w:rsidR="00200BC3">
        <w:rPr>
          <w:rFonts w:ascii="Arial" w:hAnsi="Arial" w:cs="Arial"/>
        </w:rPr>
        <w:t>s</w:t>
      </w:r>
      <w:r w:rsidR="00673657">
        <w:rPr>
          <w:rFonts w:ascii="Arial" w:hAnsi="Arial" w:cs="Arial"/>
        </w:rPr>
        <w:t xml:space="preserve"> </w:t>
      </w:r>
      <w:r w:rsidR="00ED0BD6">
        <w:rPr>
          <w:rFonts w:ascii="Arial" w:hAnsi="Arial" w:cs="Arial"/>
        </w:rPr>
        <w:t>énergétique</w:t>
      </w:r>
      <w:r w:rsidRPr="00105F31">
        <w:rPr>
          <w:rFonts w:ascii="Arial" w:hAnsi="Arial" w:cs="Arial"/>
        </w:rPr>
        <w:t>.</w:t>
      </w:r>
    </w:p>
    <w:p w:rsidR="00105F31" w:rsidRDefault="0079424F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Ces données de consommations </w:t>
      </w:r>
      <w:r w:rsidR="00C115E6" w:rsidRPr="0019760F">
        <w:rPr>
          <w:rFonts w:ascii="Arial" w:hAnsi="Arial" w:cs="Arial"/>
        </w:rPr>
        <w:t>sont</w:t>
      </w:r>
      <w:r>
        <w:rPr>
          <w:rFonts w:ascii="Arial" w:hAnsi="Arial" w:cs="Arial"/>
        </w:rPr>
        <w:t xml:space="preserve"> établi</w:t>
      </w:r>
      <w:r w:rsidR="00C115E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par</w:t>
      </w:r>
      <w:r w:rsidR="00105F31">
        <w:rPr>
          <w:rFonts w:ascii="Arial" w:hAnsi="Arial" w:cs="Arial"/>
        </w:rPr>
        <w:t xml:space="preserve"> l’é</w:t>
      </w:r>
      <w:r w:rsidR="00105F31" w:rsidRPr="00105F31">
        <w:rPr>
          <w:rFonts w:ascii="Arial" w:hAnsi="Arial" w:cs="Arial"/>
        </w:rPr>
        <w:t>co-compteur</w:t>
      </w:r>
      <w:r>
        <w:rPr>
          <w:rFonts w:ascii="Arial" w:hAnsi="Arial" w:cs="Arial"/>
        </w:rPr>
        <w:t>,</w:t>
      </w:r>
      <w:r w:rsidR="00105F31" w:rsidRPr="00105F31">
        <w:rPr>
          <w:rFonts w:ascii="Arial" w:hAnsi="Arial" w:cs="Arial"/>
        </w:rPr>
        <w:t xml:space="preserve"> fourni par l’entreprise LEGRAND.</w:t>
      </w:r>
    </w:p>
    <w:p w:rsidR="00F76703" w:rsidRDefault="00F76703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FD4CCE" w:rsidRDefault="00FD4CCE" w:rsidP="00D26D88">
      <w:pPr>
        <w:pStyle w:val="Titre2"/>
        <w:numPr>
          <w:ilvl w:val="0"/>
          <w:numId w:val="4"/>
        </w:numPr>
        <w:spacing w:line="360" w:lineRule="auto"/>
        <w:ind w:left="1701" w:right="283" w:firstLine="0"/>
        <w:rPr>
          <w:rFonts w:ascii="Arial" w:hAnsi="Arial" w:cs="Arial"/>
          <w:b/>
          <w:sz w:val="24"/>
          <w:szCs w:val="24"/>
        </w:rPr>
      </w:pPr>
      <w:bookmarkStart w:id="2" w:name="_Toc498624147"/>
      <w:r w:rsidRPr="00FD4CCE">
        <w:rPr>
          <w:rFonts w:ascii="Arial" w:hAnsi="Arial" w:cs="Arial"/>
          <w:b/>
          <w:sz w:val="24"/>
          <w:szCs w:val="24"/>
        </w:rPr>
        <w:t>Objectif et but</w:t>
      </w:r>
      <w:bookmarkEnd w:id="2"/>
    </w:p>
    <w:p w:rsidR="000C25A2" w:rsidRPr="00E1736F" w:rsidRDefault="00D17BD2" w:rsidP="00D26D88">
      <w:pPr>
        <w:spacing w:line="360" w:lineRule="auto"/>
        <w:ind w:left="851" w:right="283" w:firstLine="42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Notre objectif est de mettre </w:t>
      </w:r>
      <w:r w:rsidR="002D5D31" w:rsidRPr="00E1736F">
        <w:rPr>
          <w:rFonts w:ascii="Arial" w:hAnsi="Arial" w:cs="Arial"/>
        </w:rPr>
        <w:t xml:space="preserve">en </w:t>
      </w:r>
      <w:r w:rsidRPr="00E1736F">
        <w:rPr>
          <w:rFonts w:ascii="Arial" w:hAnsi="Arial" w:cs="Arial"/>
        </w:rPr>
        <w:t>place une</w:t>
      </w:r>
      <w:r w:rsidR="002D5D31" w:rsidRPr="00E1736F">
        <w:rPr>
          <w:rFonts w:ascii="Arial" w:hAnsi="Arial" w:cs="Arial"/>
        </w:rPr>
        <w:t xml:space="preserve"> solution adéqua</w:t>
      </w:r>
      <w:r w:rsidR="005C76F4">
        <w:rPr>
          <w:rFonts w:ascii="Arial" w:hAnsi="Arial" w:cs="Arial"/>
        </w:rPr>
        <w:t>te à la problématique du client.</w:t>
      </w:r>
    </w:p>
    <w:p w:rsidR="006758CD" w:rsidRDefault="00E1736F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E1736F">
        <w:rPr>
          <w:rFonts w:ascii="Arial" w:hAnsi="Arial" w:cs="Arial"/>
        </w:rPr>
        <w:t xml:space="preserve">Pour cela, nous optons de faire </w:t>
      </w:r>
      <w:r w:rsidR="00D17BD2" w:rsidRPr="00E1736F">
        <w:rPr>
          <w:rFonts w:ascii="Arial" w:hAnsi="Arial" w:cs="Arial"/>
        </w:rPr>
        <w:t>ceci pour</w:t>
      </w:r>
      <w:r w:rsidRPr="00E1736F">
        <w:rPr>
          <w:rFonts w:ascii="Arial" w:hAnsi="Arial" w:cs="Arial"/>
        </w:rPr>
        <w:t xml:space="preserve"> répondre aux </w:t>
      </w:r>
      <w:r w:rsidR="00D17BD2" w:rsidRPr="00E1736F">
        <w:rPr>
          <w:rFonts w:ascii="Arial" w:hAnsi="Arial" w:cs="Arial"/>
        </w:rPr>
        <w:t>besoins,</w:t>
      </w:r>
      <w:r w:rsidRPr="00E1736F">
        <w:rPr>
          <w:rFonts w:ascii="Arial" w:hAnsi="Arial" w:cs="Arial"/>
        </w:rPr>
        <w:t xml:space="preserve"> au niveau </w:t>
      </w:r>
      <w:r w:rsidR="00D17BD2" w:rsidRPr="00E1736F">
        <w:rPr>
          <w:rFonts w:ascii="Arial" w:hAnsi="Arial" w:cs="Arial"/>
        </w:rPr>
        <w:t>du plan</w:t>
      </w:r>
      <w:r w:rsidRPr="00E1736F">
        <w:rPr>
          <w:rFonts w:ascii="Arial" w:hAnsi="Arial" w:cs="Arial"/>
        </w:rPr>
        <w:t xml:space="preserve"> </w:t>
      </w:r>
      <w:r w:rsidR="006758CD">
        <w:rPr>
          <w:rFonts w:ascii="Arial" w:hAnsi="Arial" w:cs="Arial"/>
        </w:rPr>
        <w:t>technique :</w:t>
      </w:r>
    </w:p>
    <w:p w:rsidR="006758C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ascii="Arial" w:hAnsi="Arial" w:cs="Arial"/>
        </w:rPr>
      </w:pPr>
      <w:r w:rsidRPr="006758CD">
        <w:rPr>
          <w:rFonts w:ascii="Arial" w:hAnsi="Arial" w:cs="Arial"/>
        </w:rPr>
        <w:t>Définir un gén</w:t>
      </w:r>
      <w:r w:rsidR="00D17BD2" w:rsidRPr="006758CD">
        <w:rPr>
          <w:rFonts w:ascii="Arial" w:hAnsi="Arial" w:cs="Arial"/>
        </w:rPr>
        <w:t>érateur (</w:t>
      </w:r>
      <w:r w:rsidR="00D17BD2" w:rsidRPr="006758CD">
        <w:rPr>
          <w:rFonts w:ascii="Arial" w:hAnsi="Arial" w:cs="Arial"/>
          <w:i/>
        </w:rPr>
        <w:t>algorithme</w:t>
      </w:r>
      <w:r w:rsidR="00D17BD2" w:rsidRPr="006758CD">
        <w:rPr>
          <w:rFonts w:ascii="Arial" w:hAnsi="Arial" w:cs="Arial"/>
        </w:rPr>
        <w:t>) de code (Simulateur de l’éco-</w:t>
      </w:r>
      <w:r w:rsidRPr="006758CD">
        <w:rPr>
          <w:rFonts w:ascii="Arial" w:hAnsi="Arial" w:cs="Arial"/>
        </w:rPr>
        <w:t>compteur)</w:t>
      </w:r>
    </w:p>
    <w:p w:rsidR="000C25A2" w:rsidRPr="006758C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ascii="Arial" w:hAnsi="Arial" w:cs="Arial"/>
        </w:rPr>
      </w:pPr>
      <w:r w:rsidRPr="006758CD">
        <w:rPr>
          <w:rFonts w:ascii="Arial" w:hAnsi="Arial" w:cs="Arial"/>
        </w:rPr>
        <w:t xml:space="preserve">Définir un Analyseur de données (Simulateur de </w:t>
      </w:r>
      <w:r w:rsidR="00D17BD2" w:rsidRPr="006758CD">
        <w:rPr>
          <w:rFonts w:ascii="Arial" w:hAnsi="Arial" w:cs="Arial"/>
        </w:rPr>
        <w:t>Détecteur)</w:t>
      </w:r>
    </w:p>
    <w:p w:rsidR="00E1736F" w:rsidRPr="00B029A3" w:rsidRDefault="00E1736F" w:rsidP="00B029A3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E1736F">
        <w:rPr>
          <w:rFonts w:ascii="Arial" w:hAnsi="Arial" w:cs="Arial"/>
        </w:rPr>
        <w:t xml:space="preserve">Notre but est d’élaborer un plan de fonctionnement bien précis du détecteur et par la suite nous fournissons </w:t>
      </w:r>
      <w:r w:rsidR="00D17BD2" w:rsidRPr="00E1736F">
        <w:rPr>
          <w:rFonts w:ascii="Arial" w:hAnsi="Arial" w:cs="Arial"/>
        </w:rPr>
        <w:t>les fonctions</w:t>
      </w:r>
      <w:r w:rsidR="00D17BD2">
        <w:rPr>
          <w:rFonts w:ascii="Arial" w:hAnsi="Arial" w:cs="Arial"/>
        </w:rPr>
        <w:t xml:space="preserve"> principales à réaliser.</w:t>
      </w:r>
      <w:r w:rsidR="006758CD">
        <w:rPr>
          <w:rFonts w:ascii="Arial" w:hAnsi="Arial" w:cs="Arial"/>
        </w:rPr>
        <w:t xml:space="preserve"> </w:t>
      </w:r>
      <w:r w:rsidR="006758CD" w:rsidRPr="006758CD">
        <w:rPr>
          <w:rFonts w:ascii="Arial" w:hAnsi="Arial" w:cs="Arial"/>
          <w:i/>
        </w:rPr>
        <w:t>(Voir figure 1)</w:t>
      </w:r>
    </w:p>
    <w:p w:rsidR="00356840" w:rsidRDefault="00356840" w:rsidP="00443BFE">
      <w:pPr>
        <w:spacing w:line="360" w:lineRule="auto"/>
        <w:ind w:left="851" w:right="283"/>
        <w:jc w:val="both"/>
      </w:pPr>
      <w:r>
        <w:rPr>
          <w:noProof/>
        </w:rPr>
        <w:lastRenderedPageBreak/>
        <w:drawing>
          <wp:inline distT="0" distB="0" distL="0" distR="0" wp14:anchorId="2D8F6FC5" wp14:editId="57254A2C">
            <wp:extent cx="5296290" cy="3169024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14" cy="31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CD" w:rsidRPr="00356840" w:rsidRDefault="00356840" w:rsidP="00356840">
      <w:pPr>
        <w:pStyle w:val="Lgende"/>
        <w:jc w:val="center"/>
        <w:rPr>
          <w:rFonts w:ascii="Arial" w:hAnsi="Arial" w:cs="Arial"/>
          <w:sz w:val="24"/>
          <w:szCs w:val="24"/>
        </w:rPr>
      </w:pPr>
      <w:bookmarkStart w:id="3" w:name="_Toc498665371"/>
      <w:r w:rsidRPr="00356840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begin"/>
      </w:r>
      <w:r w:rsidRPr="00356840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356840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356840">
        <w:rPr>
          <w:rFonts w:ascii="Arial" w:hAnsi="Arial" w:cs="Arial"/>
          <w:noProof/>
          <w:color w:val="auto"/>
          <w:sz w:val="24"/>
          <w:szCs w:val="24"/>
        </w:rPr>
        <w:t>1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end"/>
      </w:r>
      <w:r w:rsidRPr="00356840">
        <w:rPr>
          <w:rFonts w:ascii="Arial" w:hAnsi="Arial" w:cs="Arial"/>
          <w:color w:val="auto"/>
          <w:sz w:val="24"/>
          <w:szCs w:val="24"/>
        </w:rPr>
        <w:t xml:space="preserve"> : Description de l'objectif</w:t>
      </w:r>
      <w:bookmarkEnd w:id="3"/>
    </w:p>
    <w:p w:rsidR="005C76F4" w:rsidRDefault="005C76F4" w:rsidP="00D26D88">
      <w:pPr>
        <w:spacing w:line="360" w:lineRule="auto"/>
        <w:ind w:right="283"/>
        <w:jc w:val="both"/>
        <w:rPr>
          <w:rFonts w:ascii="Arial" w:hAnsi="Arial" w:cs="Arial"/>
        </w:rPr>
      </w:pPr>
    </w:p>
    <w:p w:rsidR="009C403F" w:rsidRDefault="009C403F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2584">
        <w:rPr>
          <w:rFonts w:ascii="Arial" w:hAnsi="Arial" w:cs="Arial"/>
        </w:rPr>
        <w:t xml:space="preserve">Ce schéma nous illustre le fonctionnement de notre </w:t>
      </w:r>
      <w:r w:rsidR="00B517BB">
        <w:rPr>
          <w:rFonts w:ascii="Arial" w:hAnsi="Arial" w:cs="Arial"/>
        </w:rPr>
        <w:t>solution. En</w:t>
      </w:r>
      <w:r w:rsidR="00492584">
        <w:rPr>
          <w:rFonts w:ascii="Arial" w:hAnsi="Arial" w:cs="Arial"/>
        </w:rPr>
        <w:t xml:space="preserve"> </w:t>
      </w:r>
      <w:r w:rsidR="00B517BB">
        <w:rPr>
          <w:rFonts w:ascii="Arial" w:hAnsi="Arial" w:cs="Arial"/>
        </w:rPr>
        <w:t>effet, l’Eco</w:t>
      </w:r>
      <w:r w:rsidR="00492584">
        <w:rPr>
          <w:rFonts w:ascii="Arial" w:hAnsi="Arial" w:cs="Arial"/>
        </w:rPr>
        <w:t>-compteur  collecte les données</w:t>
      </w:r>
      <w:r w:rsidR="00B63D93">
        <w:rPr>
          <w:rFonts w:ascii="Arial" w:hAnsi="Arial" w:cs="Arial"/>
        </w:rPr>
        <w:t xml:space="preserve"> de consommations énergétiques </w:t>
      </w:r>
      <w:r w:rsidR="00492584">
        <w:rPr>
          <w:rFonts w:ascii="Arial" w:hAnsi="Arial" w:cs="Arial"/>
        </w:rPr>
        <w:t xml:space="preserve"> des différentes appareils de la maiso</w:t>
      </w:r>
      <w:r w:rsidR="00C115E6">
        <w:rPr>
          <w:rFonts w:ascii="Arial" w:hAnsi="Arial" w:cs="Arial"/>
        </w:rPr>
        <w:t xml:space="preserve">n et il envoie au détecteur </w:t>
      </w:r>
      <w:r w:rsidR="00C115E6" w:rsidRPr="0019760F">
        <w:rPr>
          <w:rFonts w:ascii="Arial" w:hAnsi="Arial" w:cs="Arial"/>
        </w:rPr>
        <w:t>qui</w:t>
      </w:r>
      <w:r w:rsidR="00160B02">
        <w:rPr>
          <w:rFonts w:ascii="Arial" w:hAnsi="Arial" w:cs="Arial"/>
        </w:rPr>
        <w:t xml:space="preserve"> </w:t>
      </w:r>
      <w:r w:rsidR="00492584">
        <w:rPr>
          <w:rFonts w:ascii="Arial" w:hAnsi="Arial" w:cs="Arial"/>
        </w:rPr>
        <w:t xml:space="preserve"> aura comme fonction d’analyser et de comparer les données avec les données de la première semaine de son  fonctionnement .</w:t>
      </w:r>
    </w:p>
    <w:p w:rsidR="0019696D" w:rsidRDefault="0019696D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</w:p>
    <w:p w:rsidR="00492584" w:rsidRDefault="00492584" w:rsidP="00492584">
      <w:pPr>
        <w:spacing w:line="360" w:lineRule="auto"/>
        <w:ind w:left="851" w:right="283" w:hanging="851"/>
        <w:jc w:val="both"/>
        <w:rPr>
          <w:rFonts w:ascii="Arial" w:hAnsi="Arial" w:cs="Arial"/>
        </w:rPr>
      </w:pPr>
    </w:p>
    <w:p w:rsidR="005C76F4" w:rsidRDefault="005C76F4" w:rsidP="00D26D88">
      <w:pPr>
        <w:pStyle w:val="Titre2"/>
        <w:numPr>
          <w:ilvl w:val="0"/>
          <w:numId w:val="4"/>
        </w:numPr>
        <w:ind w:left="1701" w:right="283" w:firstLine="0"/>
        <w:rPr>
          <w:rFonts w:ascii="Arial" w:hAnsi="Arial" w:cs="Arial"/>
          <w:b/>
        </w:rPr>
      </w:pPr>
      <w:bookmarkStart w:id="4" w:name="_Toc498624148"/>
      <w:r w:rsidRPr="00D26D88">
        <w:rPr>
          <w:rFonts w:ascii="Arial" w:hAnsi="Arial" w:cs="Arial"/>
          <w:b/>
        </w:rPr>
        <w:t>Analyse des besoins</w:t>
      </w:r>
      <w:bookmarkEnd w:id="4"/>
    </w:p>
    <w:p w:rsidR="007E2FE3" w:rsidRDefault="007E2FE3" w:rsidP="007E2FE3"/>
    <w:p w:rsidR="006134B8" w:rsidRDefault="00BA7F65" w:rsidP="00BA7F65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Selon le principe de fonctionnement de l’application (</w:t>
      </w:r>
      <w:r w:rsidRPr="00BA7F65">
        <w:rPr>
          <w:rFonts w:ascii="Arial" w:hAnsi="Arial" w:cs="Arial"/>
          <w:i/>
        </w:rPr>
        <w:t>voir figure 2</w:t>
      </w:r>
      <w:r>
        <w:rPr>
          <w:rFonts w:ascii="Arial" w:hAnsi="Arial" w:cs="Arial"/>
        </w:rPr>
        <w:t>)</w:t>
      </w:r>
      <w:r w:rsidR="00B73D58">
        <w:rPr>
          <w:rFonts w:ascii="Arial" w:hAnsi="Arial" w:cs="Arial"/>
        </w:rPr>
        <w:t>, nous avons besoin :</w:t>
      </w:r>
    </w:p>
    <w:p w:rsidR="00B73D58" w:rsidRDefault="00B73D58" w:rsidP="00BA7F65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D’un </w:t>
      </w:r>
      <w:r w:rsidR="00160B02">
        <w:rPr>
          <w:rFonts w:ascii="Arial" w:hAnsi="Arial" w:cs="Arial"/>
          <w:b/>
        </w:rPr>
        <w:t xml:space="preserve">générateur </w:t>
      </w:r>
      <w:r w:rsidR="00073D54">
        <w:rPr>
          <w:rFonts w:ascii="Arial" w:hAnsi="Arial" w:cs="Arial"/>
        </w:rPr>
        <w:t>(</w:t>
      </w:r>
      <w:r w:rsidR="00E60F39">
        <w:rPr>
          <w:rFonts w:ascii="Arial" w:hAnsi="Arial" w:cs="Arial"/>
        </w:rPr>
        <w:t>simulateur</w:t>
      </w:r>
      <w:r w:rsidR="00073D54">
        <w:rPr>
          <w:rFonts w:ascii="Arial" w:hAnsi="Arial" w:cs="Arial"/>
        </w:rPr>
        <w:t xml:space="preserve"> </w:t>
      </w:r>
      <w:r w:rsidR="00537DC6">
        <w:rPr>
          <w:rFonts w:ascii="Arial" w:hAnsi="Arial" w:cs="Arial"/>
        </w:rPr>
        <w:t>Ec</w:t>
      </w:r>
      <w:r w:rsidR="00E37E01">
        <w:rPr>
          <w:rFonts w:ascii="Arial" w:hAnsi="Arial" w:cs="Arial"/>
        </w:rPr>
        <w:t>o</w:t>
      </w:r>
      <w:r w:rsidR="00E7280B">
        <w:rPr>
          <w:rFonts w:ascii="Arial" w:hAnsi="Arial" w:cs="Arial"/>
        </w:rPr>
        <w:t>-</w:t>
      </w:r>
      <w:r w:rsidR="00073D54">
        <w:rPr>
          <w:rFonts w:ascii="Arial" w:hAnsi="Arial" w:cs="Arial"/>
        </w:rPr>
        <w:t>compte</w:t>
      </w:r>
      <w:r w:rsidR="0077686F">
        <w:rPr>
          <w:rFonts w:ascii="Arial" w:hAnsi="Arial" w:cs="Arial"/>
        </w:rPr>
        <w:t>u</w:t>
      </w:r>
      <w:r w:rsidR="00073D54">
        <w:rPr>
          <w:rFonts w:ascii="Arial" w:hAnsi="Arial" w:cs="Arial"/>
        </w:rPr>
        <w:t>r)</w:t>
      </w:r>
      <w:r>
        <w:rPr>
          <w:rFonts w:ascii="Arial" w:hAnsi="Arial" w:cs="Arial"/>
        </w:rPr>
        <w:t xml:space="preserve">qui </w:t>
      </w:r>
      <w:r w:rsidR="009A6046">
        <w:rPr>
          <w:rFonts w:ascii="Arial" w:hAnsi="Arial" w:cs="Arial"/>
        </w:rPr>
        <w:t xml:space="preserve">joue le rôle de </w:t>
      </w:r>
      <w:r w:rsidR="00F6014C">
        <w:rPr>
          <w:rFonts w:ascii="Arial" w:hAnsi="Arial" w:cs="Arial"/>
        </w:rPr>
        <w:t>l’Eco-</w:t>
      </w:r>
      <w:r w:rsidR="00F6014C" w:rsidRPr="0019760F">
        <w:rPr>
          <w:rFonts w:ascii="Arial" w:hAnsi="Arial" w:cs="Arial"/>
        </w:rPr>
        <w:t>compteur</w:t>
      </w:r>
      <w:r w:rsidR="00F6014C">
        <w:rPr>
          <w:rFonts w:ascii="Arial" w:hAnsi="Arial" w:cs="Arial"/>
        </w:rPr>
        <w:t xml:space="preserve"> </w:t>
      </w:r>
      <w:r w:rsidR="009A6046">
        <w:rPr>
          <w:rFonts w:ascii="Arial" w:hAnsi="Arial" w:cs="Arial"/>
        </w:rPr>
        <w:t>,</w:t>
      </w:r>
      <w:r w:rsidR="00E7280B">
        <w:rPr>
          <w:rFonts w:ascii="Arial" w:hAnsi="Arial" w:cs="Arial"/>
        </w:rPr>
        <w:t xml:space="preserve"> algorithme qui permet de </w:t>
      </w:r>
      <w:r w:rsidR="00E20F67">
        <w:rPr>
          <w:rFonts w:ascii="Arial" w:hAnsi="Arial" w:cs="Arial"/>
        </w:rPr>
        <w:t>générer</w:t>
      </w:r>
      <w:r w:rsidR="00E7280B">
        <w:rPr>
          <w:rFonts w:ascii="Arial" w:hAnsi="Arial" w:cs="Arial"/>
        </w:rPr>
        <w:t xml:space="preserve"> des données</w:t>
      </w:r>
      <w:r w:rsidR="00B623AA">
        <w:rPr>
          <w:rFonts w:ascii="Arial" w:hAnsi="Arial" w:cs="Arial"/>
        </w:rPr>
        <w:t xml:space="preserve"> à l’aide des </w:t>
      </w:r>
      <w:r w:rsidR="00B63D93">
        <w:rPr>
          <w:rFonts w:ascii="Arial" w:hAnsi="Arial" w:cs="Arial"/>
        </w:rPr>
        <w:t>consommations</w:t>
      </w:r>
      <w:r w:rsidR="00B623AA">
        <w:rPr>
          <w:rFonts w:ascii="Arial" w:hAnsi="Arial" w:cs="Arial"/>
        </w:rPr>
        <w:t xml:space="preserve"> de </w:t>
      </w:r>
      <w:r w:rsidR="00CB5078">
        <w:rPr>
          <w:rFonts w:ascii="Arial" w:hAnsi="Arial" w:cs="Arial"/>
        </w:rPr>
        <w:t>l’Energie</w:t>
      </w:r>
      <w:r w:rsidR="00B623AA">
        <w:rPr>
          <w:rFonts w:ascii="Arial" w:hAnsi="Arial" w:cs="Arial"/>
        </w:rPr>
        <w:t xml:space="preserve"> </w:t>
      </w:r>
      <w:r w:rsidR="00D15B64">
        <w:rPr>
          <w:rFonts w:ascii="Arial" w:hAnsi="Arial" w:cs="Arial"/>
        </w:rPr>
        <w:t>.</w:t>
      </w:r>
    </w:p>
    <w:p w:rsidR="00BA7F65" w:rsidRDefault="006C6183" w:rsidP="00BA7F65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F372F9">
        <w:rPr>
          <w:rFonts w:ascii="Arial" w:hAnsi="Arial" w:cs="Arial"/>
          <w:b/>
        </w:rPr>
        <w:t>Détecteur</w:t>
      </w:r>
      <w:r w:rsidR="00DC07F0" w:rsidRPr="00F372F9">
        <w:rPr>
          <w:rFonts w:ascii="Arial" w:hAnsi="Arial" w:cs="Arial"/>
          <w:b/>
        </w:rPr>
        <w:t xml:space="preserve"> d’anomalie</w:t>
      </w:r>
      <w:r w:rsidR="00DC07F0" w:rsidRPr="0019760F">
        <w:rPr>
          <w:rFonts w:ascii="Arial" w:hAnsi="Arial" w:cs="Arial"/>
        </w:rPr>
        <w:t>(Analyseur</w:t>
      </w:r>
      <w:r w:rsidR="00DC07F0">
        <w:rPr>
          <w:rFonts w:ascii="Arial" w:hAnsi="Arial" w:cs="Arial"/>
        </w:rPr>
        <w:t xml:space="preserve"> </w:t>
      </w:r>
      <w:r w:rsidR="00786421">
        <w:rPr>
          <w:rFonts w:ascii="Arial" w:hAnsi="Arial" w:cs="Arial"/>
        </w:rPr>
        <w:t xml:space="preserve"> et </w:t>
      </w:r>
      <w:r w:rsidR="00D34223">
        <w:rPr>
          <w:rFonts w:ascii="Arial" w:hAnsi="Arial" w:cs="Arial"/>
        </w:rPr>
        <w:t>détecteur</w:t>
      </w:r>
      <w:r w:rsidR="00786421">
        <w:rPr>
          <w:rFonts w:ascii="Arial" w:hAnsi="Arial" w:cs="Arial"/>
        </w:rPr>
        <w:t xml:space="preserve"> )</w:t>
      </w:r>
      <w:r w:rsidR="00BA7F65">
        <w:rPr>
          <w:rFonts w:ascii="Arial" w:hAnsi="Arial" w:cs="Arial"/>
        </w:rPr>
        <w:t xml:space="preserve"> qui va étudier les données et détecter les anomalies de </w:t>
      </w:r>
      <w:r w:rsidR="001940B8">
        <w:rPr>
          <w:rFonts w:ascii="Arial" w:hAnsi="Arial" w:cs="Arial"/>
        </w:rPr>
        <w:t>la personne</w:t>
      </w:r>
      <w:r w:rsidR="00BA7F65">
        <w:rPr>
          <w:rFonts w:ascii="Arial" w:hAnsi="Arial" w:cs="Arial"/>
        </w:rPr>
        <w:t xml:space="preserve"> </w:t>
      </w:r>
      <w:r w:rsidR="001940B8">
        <w:rPr>
          <w:rFonts w:ascii="Arial" w:hAnsi="Arial" w:cs="Arial"/>
        </w:rPr>
        <w:t xml:space="preserve">âgée </w:t>
      </w:r>
      <w:r w:rsidR="00BA7F65">
        <w:rPr>
          <w:rFonts w:ascii="Arial" w:hAnsi="Arial" w:cs="Arial"/>
        </w:rPr>
        <w:t xml:space="preserve">en fonction de </w:t>
      </w:r>
      <w:r w:rsidR="00792552" w:rsidRPr="0019760F">
        <w:rPr>
          <w:rFonts w:ascii="Arial" w:hAnsi="Arial" w:cs="Arial"/>
        </w:rPr>
        <w:t>ses</w:t>
      </w:r>
      <w:r w:rsidR="00BA7F65">
        <w:rPr>
          <w:rFonts w:ascii="Arial" w:hAnsi="Arial" w:cs="Arial"/>
        </w:rPr>
        <w:t xml:space="preserve"> différentes activités ;</w:t>
      </w:r>
    </w:p>
    <w:p w:rsidR="00BA7F65" w:rsidRDefault="00BA7F65" w:rsidP="00BA7F65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Et </w:t>
      </w:r>
      <w:r w:rsidRPr="0019760F">
        <w:rPr>
          <w:rFonts w:ascii="Arial" w:hAnsi="Arial" w:cs="Arial"/>
        </w:rPr>
        <w:t xml:space="preserve">d’un </w:t>
      </w:r>
      <w:r w:rsidR="00AE6D5C" w:rsidRPr="0019760F">
        <w:rPr>
          <w:rFonts w:ascii="Arial" w:hAnsi="Arial" w:cs="Arial"/>
        </w:rPr>
        <w:t>lanceur</w:t>
      </w:r>
      <w:r w:rsidRPr="00BA7F65">
        <w:rPr>
          <w:rFonts w:ascii="Arial" w:hAnsi="Arial" w:cs="Arial"/>
          <w:b/>
        </w:rPr>
        <w:t xml:space="preserve"> d’alerte</w:t>
      </w:r>
      <w:r>
        <w:rPr>
          <w:rFonts w:ascii="Arial" w:hAnsi="Arial" w:cs="Arial"/>
        </w:rPr>
        <w:t xml:space="preserve"> qui validera l’existence d’anomalies chez la personne âgée.</w:t>
      </w: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561C28" w:rsidRDefault="00561C28" w:rsidP="00BA7F65">
      <w:pPr>
        <w:spacing w:line="360" w:lineRule="auto"/>
        <w:rPr>
          <w:rFonts w:ascii="Arial" w:hAnsi="Arial" w:cs="Arial"/>
        </w:rPr>
      </w:pPr>
    </w:p>
    <w:p w:rsidR="00BA7F65" w:rsidRDefault="00FA0D44" w:rsidP="00BA7F65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AEF67" wp14:editId="41CF39EE">
                <wp:simplePos x="0" y="0"/>
                <wp:positionH relativeFrom="column">
                  <wp:posOffset>1678940</wp:posOffset>
                </wp:positionH>
                <wp:positionV relativeFrom="paragraph">
                  <wp:posOffset>2703195</wp:posOffset>
                </wp:positionV>
                <wp:extent cx="384810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0D44" w:rsidRPr="00FA0D44" w:rsidRDefault="00FA0D44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5" w:name="_Toc498665372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68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"Bête à corne"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AEF6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margin-left:132.2pt;margin-top:212.85pt;width:30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" stroked="f">
                <v:textbox style="mso-fit-shape-to-text:t" inset="0,0,0,0">
                  <w:txbxContent>
                    <w:p w:rsidR="00FA0D44" w:rsidRPr="00FA0D44" w:rsidRDefault="00FA0D44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6" w:name="_Toc498665372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56840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"Bête à corne"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BA7F65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45EE2E6F" wp14:editId="5D784365">
            <wp:simplePos x="0" y="0"/>
            <wp:positionH relativeFrom="page">
              <wp:posOffset>1949450</wp:posOffset>
            </wp:positionH>
            <wp:positionV relativeFrom="paragraph">
              <wp:posOffset>42545</wp:posOffset>
            </wp:positionV>
            <wp:extent cx="3848100" cy="2603500"/>
            <wp:effectExtent l="0" t="0" r="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F65" w:rsidRPr="00BA7F65" w:rsidRDefault="00BA7F65" w:rsidP="00BA7F65">
      <w:pPr>
        <w:spacing w:line="360" w:lineRule="auto"/>
        <w:rPr>
          <w:rFonts w:ascii="Arial" w:hAnsi="Arial" w:cs="Arial"/>
        </w:rPr>
      </w:pPr>
    </w:p>
    <w:p w:rsidR="00BA7F65" w:rsidRPr="00BA7F65" w:rsidRDefault="00BA7F65" w:rsidP="00BA7F65">
      <w:pPr>
        <w:spacing w:line="360" w:lineRule="auto"/>
        <w:ind w:left="708"/>
        <w:rPr>
          <w:rFonts w:ascii="Arial" w:hAnsi="Arial" w:cs="Arial"/>
        </w:rPr>
      </w:pPr>
    </w:p>
    <w:p w:rsidR="00B73D58" w:rsidRPr="00B73D58" w:rsidRDefault="00B73D58" w:rsidP="00BA7F65">
      <w:pPr>
        <w:spacing w:line="360" w:lineRule="auto"/>
        <w:ind w:left="851"/>
        <w:rPr>
          <w:rFonts w:ascii="Arial" w:hAnsi="Arial" w:cs="Arial"/>
        </w:rPr>
      </w:pPr>
    </w:p>
    <w:p w:rsidR="00D26D88" w:rsidRPr="00D26D88" w:rsidRDefault="00D26D88" w:rsidP="00D26D88"/>
    <w:p w:rsidR="00D26D88" w:rsidRPr="00D26D88" w:rsidRDefault="00D26D88" w:rsidP="00D26D88"/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105F31" w:rsidRPr="00105F31" w:rsidRDefault="00105F31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Default="007B54E7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Pr="007A1AF3" w:rsidRDefault="007B54E7" w:rsidP="00BA112D">
      <w:pPr>
        <w:spacing w:line="360" w:lineRule="auto"/>
        <w:ind w:left="1276" w:right="323"/>
        <w:jc w:val="both"/>
        <w:rPr>
          <w:rFonts w:ascii="Arial" w:hAnsi="Arial" w:cs="Arial"/>
        </w:rPr>
      </w:pPr>
    </w:p>
    <w:p w:rsidR="00BA112D" w:rsidRDefault="00BA112D" w:rsidP="00DF73FB">
      <w:pPr>
        <w:spacing w:line="360" w:lineRule="auto"/>
        <w:ind w:right="323"/>
        <w:jc w:val="both"/>
      </w:pPr>
    </w:p>
    <w:p w:rsidR="00CC6412" w:rsidRDefault="00CC6412">
      <w:r>
        <w:br w:type="page"/>
      </w:r>
    </w:p>
    <w:p w:rsidR="00DF73FB" w:rsidRPr="00CC6412" w:rsidRDefault="00DF73FB" w:rsidP="00DF73FB">
      <w:pPr>
        <w:spacing w:line="360" w:lineRule="auto"/>
        <w:ind w:right="323"/>
        <w:jc w:val="both"/>
      </w:pPr>
    </w:p>
    <w:p w:rsidR="00BA112D" w:rsidRDefault="001940B8" w:rsidP="00FA0D44">
      <w:pPr>
        <w:pStyle w:val="Titre1"/>
        <w:numPr>
          <w:ilvl w:val="0"/>
          <w:numId w:val="2"/>
        </w:numPr>
        <w:spacing w:line="360" w:lineRule="auto"/>
        <w:ind w:left="851" w:firstLine="0"/>
        <w:rPr>
          <w:rFonts w:ascii="Arial" w:hAnsi="Arial" w:cs="Arial"/>
          <w:b/>
        </w:rPr>
      </w:pPr>
      <w:bookmarkStart w:id="7" w:name="_Toc498624149"/>
      <w:r w:rsidRPr="001940B8">
        <w:rPr>
          <w:rFonts w:ascii="Arial" w:hAnsi="Arial" w:cs="Arial"/>
          <w:b/>
        </w:rPr>
        <w:t>ANALYSE FONCTIONNELLE</w:t>
      </w:r>
      <w:bookmarkEnd w:id="7"/>
    </w:p>
    <w:p w:rsidR="00DF73FB" w:rsidRDefault="00DF73FB" w:rsidP="00EF36E6">
      <w:pPr>
        <w:spacing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Le schéma ci</w:t>
      </w:r>
      <w:r w:rsidR="00CB3F35">
        <w:rPr>
          <w:rFonts w:ascii="Arial" w:hAnsi="Arial" w:cs="Arial"/>
        </w:rPr>
        <w:t xml:space="preserve">-dessous vous présente </w:t>
      </w:r>
      <w:r w:rsidR="00CB3F35" w:rsidRPr="0033574D">
        <w:rPr>
          <w:rFonts w:ascii="Arial" w:hAnsi="Arial" w:cs="Arial"/>
        </w:rPr>
        <w:t>l’énonc</w:t>
      </w:r>
      <w:r w:rsidR="00780D10" w:rsidRPr="0033574D">
        <w:rPr>
          <w:rFonts w:ascii="Arial" w:hAnsi="Arial" w:cs="Arial"/>
        </w:rPr>
        <w:t xml:space="preserve">é </w:t>
      </w:r>
      <w:r w:rsidRPr="0033574D">
        <w:rPr>
          <w:rFonts w:ascii="Arial" w:hAnsi="Arial" w:cs="Arial"/>
        </w:rPr>
        <w:t>d</w:t>
      </w:r>
      <w:r>
        <w:rPr>
          <w:rFonts w:ascii="Arial" w:hAnsi="Arial" w:cs="Arial"/>
        </w:rPr>
        <w:t>es fonctions principales</w:t>
      </w:r>
      <w:r w:rsidR="00FA0D44">
        <w:rPr>
          <w:rFonts w:ascii="Arial" w:hAnsi="Arial" w:cs="Arial"/>
        </w:rPr>
        <w:t xml:space="preserve"> (</w:t>
      </w:r>
      <w:r w:rsidR="00FA0D44" w:rsidRPr="00FA0D44">
        <w:rPr>
          <w:rFonts w:ascii="Arial" w:hAnsi="Arial" w:cs="Arial"/>
          <w:i/>
        </w:rPr>
        <w:t>Voir figure 3</w:t>
      </w:r>
      <w:r w:rsidR="00FA0D44">
        <w:rPr>
          <w:rFonts w:ascii="Arial" w:hAnsi="Arial" w:cs="Arial"/>
        </w:rPr>
        <w:t>) :</w:t>
      </w:r>
    </w:p>
    <w:p w:rsidR="003C4091" w:rsidRDefault="003C4091" w:rsidP="00EF36E6">
      <w:pPr>
        <w:spacing w:line="360" w:lineRule="auto"/>
        <w:ind w:left="851"/>
        <w:jc w:val="both"/>
        <w:rPr>
          <w:rFonts w:ascii="Arial" w:hAnsi="Arial" w:cs="Arial"/>
        </w:rPr>
      </w:pPr>
    </w:p>
    <w:p w:rsidR="00FA0D44" w:rsidRDefault="005919FC" w:rsidP="00FA0D44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69BE692F" wp14:editId="48D614B4">
            <wp:simplePos x="0" y="0"/>
            <wp:positionH relativeFrom="page">
              <wp:align>center</wp:align>
            </wp:positionH>
            <wp:positionV relativeFrom="paragraph">
              <wp:posOffset>69215</wp:posOffset>
            </wp:positionV>
            <wp:extent cx="5142865" cy="2254250"/>
            <wp:effectExtent l="0" t="0" r="63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5150E" wp14:editId="0A65A7DC">
                <wp:simplePos x="0" y="0"/>
                <wp:positionH relativeFrom="column">
                  <wp:posOffset>964565</wp:posOffset>
                </wp:positionH>
                <wp:positionV relativeFrom="paragraph">
                  <wp:posOffset>2386965</wp:posOffset>
                </wp:positionV>
                <wp:extent cx="5085080" cy="635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0D44" w:rsidRPr="00FA0D44" w:rsidRDefault="00FA0D44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8" w:name="_Toc498665373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68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"Pieuvre"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150E" id="Zone de texte 9" o:spid="_x0000_s1029" type="#_x0000_t202" style="position:absolute;left:0;text-align:left;margin-left:75.95pt;margin-top:187.95pt;width:400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" stroked="f">
                <v:textbox style="mso-fit-shape-to-text:t" inset="0,0,0,0">
                  <w:txbxContent>
                    <w:p w:rsidR="00FA0D44" w:rsidRPr="00FA0D44" w:rsidRDefault="00FA0D44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9" w:name="_Toc498665373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56840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"Pieuvre"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0D44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FA0D44" w:rsidRPr="00DF73FB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DF73FB" w:rsidRPr="00DF73FB" w:rsidRDefault="00DF73FB" w:rsidP="00FA0D44">
      <w:pPr>
        <w:spacing w:line="360" w:lineRule="auto"/>
        <w:ind w:left="708"/>
      </w:pPr>
    </w:p>
    <w:p w:rsidR="00DF73FB" w:rsidRDefault="00DF73FB" w:rsidP="00FA0D44">
      <w:pPr>
        <w:spacing w:line="360" w:lineRule="auto"/>
        <w:ind w:left="851"/>
      </w:pPr>
    </w:p>
    <w:p w:rsidR="00DF73FB" w:rsidRPr="00DF73FB" w:rsidRDefault="00DF73FB" w:rsidP="00DF73FB">
      <w:pPr>
        <w:ind w:left="851"/>
        <w:rPr>
          <w:rFonts w:ascii="Arial" w:hAnsi="Arial" w:cs="Arial"/>
        </w:rPr>
      </w:pPr>
    </w:p>
    <w:p w:rsidR="00DF73FB" w:rsidRPr="00DF73FB" w:rsidRDefault="00DF73FB" w:rsidP="00DF73FB"/>
    <w:p w:rsidR="00DF73FB" w:rsidRPr="00DF73FB" w:rsidRDefault="00DF73FB" w:rsidP="00DF73FB"/>
    <w:p w:rsidR="001940B8" w:rsidRPr="001940B8" w:rsidRDefault="001940B8" w:rsidP="001940B8"/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2124D5" w:rsidRDefault="00BA112D" w:rsidP="003F3C12">
      <w:pPr>
        <w:spacing w:line="360" w:lineRule="auto"/>
        <w:ind w:left="1276" w:right="465"/>
      </w:pPr>
      <w:r>
        <w:t xml:space="preserve"> </w:t>
      </w:r>
    </w:p>
    <w:p w:rsidR="003F3C12" w:rsidRDefault="003F3C12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3F3C12">
      <w:pPr>
        <w:spacing w:line="360" w:lineRule="auto"/>
        <w:ind w:left="1276" w:right="465"/>
      </w:pPr>
    </w:p>
    <w:p w:rsidR="00B6169C" w:rsidRDefault="00B6169C" w:rsidP="00284AD5">
      <w:pPr>
        <w:spacing w:line="360" w:lineRule="auto"/>
        <w:ind w:right="465"/>
      </w:pPr>
    </w:p>
    <w:tbl>
      <w:tblPr>
        <w:tblStyle w:val="TableauGrille5Fonc-Accentuation1"/>
        <w:tblW w:w="8678" w:type="dxa"/>
        <w:tblInd w:w="1186" w:type="dxa"/>
        <w:tblLook w:val="04A0" w:firstRow="1" w:lastRow="0" w:firstColumn="1" w:lastColumn="0" w:noHBand="0" w:noVBand="1"/>
      </w:tblPr>
      <w:tblGrid>
        <w:gridCol w:w="1928"/>
        <w:gridCol w:w="4819"/>
        <w:gridCol w:w="1931"/>
      </w:tblGrid>
      <w:tr w:rsidR="00147EBF" w:rsidTr="00147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147EBF">
            <w:pPr>
              <w:spacing w:line="360" w:lineRule="auto"/>
              <w:ind w:left="-111"/>
            </w:pPr>
            <w:r>
              <w:t>Abréviation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Fonctions de service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Critères 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FS1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Détecter l’anomalie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FS2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Collecter des informations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FS3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Envoyer des alertes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</w:tbl>
    <w:p w:rsidR="00A323C7" w:rsidRPr="00A323C7" w:rsidRDefault="00A323C7" w:rsidP="003F3C12">
      <w:pPr>
        <w:spacing w:line="360" w:lineRule="auto"/>
        <w:ind w:left="1276"/>
      </w:pPr>
    </w:p>
    <w:p w:rsidR="00A323C7" w:rsidRDefault="005919FC" w:rsidP="004C040F">
      <w:pPr>
        <w:ind w:left="503" w:firstLine="708"/>
        <w:rPr>
          <w:rFonts w:ascii="Arial" w:hAnsi="Arial" w:cs="Arial"/>
          <w:u w:val="single"/>
        </w:rPr>
      </w:pPr>
      <w:r w:rsidRPr="004C040F">
        <w:rPr>
          <w:rFonts w:ascii="Arial" w:hAnsi="Arial" w:cs="Arial"/>
          <w:u w:val="single"/>
        </w:rPr>
        <w:t>Fonctions principales :</w:t>
      </w:r>
    </w:p>
    <w:p w:rsidR="00E070A1" w:rsidRPr="004C040F" w:rsidRDefault="00E070A1" w:rsidP="004C040F">
      <w:pPr>
        <w:ind w:left="503" w:firstLine="708"/>
        <w:rPr>
          <w:rFonts w:ascii="Arial" w:hAnsi="Arial" w:cs="Arial"/>
          <w:u w:val="single"/>
        </w:rPr>
      </w:pPr>
    </w:p>
    <w:p w:rsidR="000556BE" w:rsidRDefault="003B3755" w:rsidP="000556BE">
      <w:pPr>
        <w:ind w:left="1211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D31129">
        <w:rPr>
          <w:rFonts w:ascii="Arial" w:hAnsi="Arial" w:cs="Arial"/>
        </w:rPr>
        <w:t xml:space="preserve">Etant </w:t>
      </w:r>
      <w:r w:rsidR="00660EAD">
        <w:rPr>
          <w:rFonts w:ascii="Arial" w:hAnsi="Arial" w:cs="Arial"/>
        </w:rPr>
        <w:t xml:space="preserve">donné que notre livrable </w:t>
      </w:r>
      <w:r w:rsidR="00660EAD" w:rsidRPr="00547246">
        <w:rPr>
          <w:rFonts w:ascii="Arial" w:hAnsi="Arial" w:cs="Arial"/>
        </w:rPr>
        <w:t>final</w:t>
      </w:r>
      <w:r w:rsidR="00660EAD">
        <w:rPr>
          <w:rFonts w:ascii="Arial" w:hAnsi="Arial" w:cs="Arial"/>
        </w:rPr>
        <w:t xml:space="preserve"> </w:t>
      </w:r>
      <w:r w:rsidR="00D31129">
        <w:rPr>
          <w:rFonts w:ascii="Arial" w:hAnsi="Arial" w:cs="Arial"/>
        </w:rPr>
        <w:t xml:space="preserve">est un algorithme qui traite ses différentes </w:t>
      </w:r>
      <w:r w:rsidR="00D07176">
        <w:rPr>
          <w:rFonts w:ascii="Arial" w:hAnsi="Arial" w:cs="Arial"/>
        </w:rPr>
        <w:t>fonctions. Nous allons définir chaque fonction comme suit :</w:t>
      </w:r>
    </w:p>
    <w:p w:rsidR="004C040F" w:rsidRDefault="004C040F" w:rsidP="000556BE">
      <w:pPr>
        <w:ind w:left="1211"/>
        <w:rPr>
          <w:rFonts w:ascii="Arial" w:hAnsi="Arial" w:cs="Arial"/>
        </w:rPr>
      </w:pPr>
    </w:p>
    <w:p w:rsidR="00463674" w:rsidRDefault="00463674" w:rsidP="000556BE">
      <w:pPr>
        <w:ind w:left="1211"/>
        <w:rPr>
          <w:rFonts w:ascii="Arial" w:hAnsi="Arial" w:cs="Arial"/>
          <w:u w:val="single"/>
        </w:rPr>
      </w:pPr>
      <w:r w:rsidRPr="00463674">
        <w:rPr>
          <w:rFonts w:ascii="Arial" w:hAnsi="Arial" w:cs="Arial"/>
          <w:u w:val="single"/>
        </w:rPr>
        <w:t xml:space="preserve">FS2 : Collecter les informations : </w:t>
      </w:r>
    </w:p>
    <w:p w:rsidR="005219C5" w:rsidRDefault="005219C5" w:rsidP="000556BE">
      <w:pPr>
        <w:ind w:left="1211"/>
        <w:rPr>
          <w:rFonts w:ascii="Arial" w:hAnsi="Arial" w:cs="Arial"/>
          <w:u w:val="single"/>
        </w:rPr>
      </w:pPr>
    </w:p>
    <w:p w:rsidR="00463674" w:rsidRDefault="00A22FF2" w:rsidP="004C040F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63674">
        <w:rPr>
          <w:rFonts w:ascii="Arial" w:hAnsi="Arial" w:cs="Arial"/>
        </w:rPr>
        <w:t>Nous avons besoin des données de consommations éne</w:t>
      </w:r>
      <w:r w:rsidR="00660EAD">
        <w:rPr>
          <w:rFonts w:ascii="Arial" w:hAnsi="Arial" w:cs="Arial"/>
        </w:rPr>
        <w:t>rgétiques pour chaque appareil de la maison</w:t>
      </w:r>
      <w:r w:rsidR="00463674">
        <w:rPr>
          <w:rFonts w:ascii="Arial" w:hAnsi="Arial" w:cs="Arial"/>
        </w:rPr>
        <w:t> .Cette étape se fait sous deux périodes de temps bien définies.</w:t>
      </w:r>
    </w:p>
    <w:p w:rsidR="0069320D" w:rsidRDefault="00463674" w:rsidP="004C040F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première période est de durée d’une semaine qui a pour  objectif de collecter les différentes consommations après la première utilisation de notre appareil.</w:t>
      </w:r>
    </w:p>
    <w:p w:rsidR="00463674" w:rsidRDefault="00490222" w:rsidP="004C040F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La deuxième période est </w:t>
      </w:r>
      <w:r w:rsidRPr="0019760F">
        <w:rPr>
          <w:rFonts w:ascii="Arial" w:hAnsi="Arial" w:cs="Arial"/>
        </w:rPr>
        <w:t xml:space="preserve">la </w:t>
      </w:r>
      <w:r w:rsidR="00463674" w:rsidRPr="0019760F">
        <w:rPr>
          <w:rFonts w:ascii="Arial" w:hAnsi="Arial" w:cs="Arial"/>
        </w:rPr>
        <w:t>c</w:t>
      </w:r>
      <w:r w:rsidR="00463674">
        <w:rPr>
          <w:rFonts w:ascii="Arial" w:hAnsi="Arial" w:cs="Arial"/>
        </w:rPr>
        <w:t>ollection des nouvelles données après la semaine de familiarisation.</w:t>
      </w:r>
    </w:p>
    <w:p w:rsidR="00463674" w:rsidRDefault="00463674" w:rsidP="00463674">
      <w:pPr>
        <w:ind w:left="1211"/>
        <w:rPr>
          <w:rFonts w:ascii="Arial" w:hAnsi="Arial" w:cs="Arial"/>
        </w:rPr>
      </w:pPr>
    </w:p>
    <w:p w:rsidR="00463674" w:rsidRPr="00463674" w:rsidRDefault="00463674" w:rsidP="00463674">
      <w:pPr>
        <w:ind w:left="1211"/>
        <w:rPr>
          <w:rFonts w:ascii="Arial" w:hAnsi="Arial" w:cs="Arial"/>
          <w:u w:val="single"/>
        </w:rPr>
      </w:pPr>
      <w:r w:rsidRPr="00463674">
        <w:rPr>
          <w:rFonts w:ascii="Arial" w:hAnsi="Arial" w:cs="Arial"/>
          <w:u w:val="single"/>
        </w:rPr>
        <w:t>FS1 :Détecter l’anomalie</w:t>
      </w:r>
      <w:r w:rsidR="005219C5">
        <w:rPr>
          <w:rFonts w:ascii="Arial" w:hAnsi="Arial" w:cs="Arial"/>
          <w:u w:val="single"/>
        </w:rPr>
        <w:t> :</w:t>
      </w:r>
    </w:p>
    <w:p w:rsidR="00463674" w:rsidRPr="00463674" w:rsidRDefault="00463674" w:rsidP="00463674">
      <w:pPr>
        <w:ind w:left="1211"/>
        <w:rPr>
          <w:rFonts w:ascii="Arial" w:hAnsi="Arial" w:cs="Arial"/>
          <w:u w:val="single"/>
        </w:rPr>
      </w:pPr>
    </w:p>
    <w:p w:rsidR="005919FC" w:rsidRDefault="00FF65AF" w:rsidP="00A22FF2">
      <w:pPr>
        <w:pStyle w:val="Paragraphedeliste"/>
        <w:ind w:left="1418" w:firstLine="153"/>
        <w:rPr>
          <w:rFonts w:ascii="Arial" w:hAnsi="Arial" w:cs="Arial"/>
        </w:rPr>
      </w:pPr>
      <w:r>
        <w:rPr>
          <w:rFonts w:ascii="Arial" w:hAnsi="Arial" w:cs="Arial"/>
        </w:rPr>
        <w:t>Dans cette fonction, une analyse est très important a</w:t>
      </w:r>
      <w:r w:rsidR="00A22FF2">
        <w:rPr>
          <w:rFonts w:ascii="Arial" w:hAnsi="Arial" w:cs="Arial"/>
        </w:rPr>
        <w:t xml:space="preserve">fin de faire une comparaison de </w:t>
      </w:r>
      <w:r>
        <w:rPr>
          <w:rFonts w:ascii="Arial" w:hAnsi="Arial" w:cs="Arial"/>
        </w:rPr>
        <w:t>données anciennes enregistrées avec les nouvelles établie</w:t>
      </w:r>
      <w:r w:rsidR="00780D10">
        <w:rPr>
          <w:rFonts w:ascii="Arial" w:hAnsi="Arial" w:cs="Arial"/>
        </w:rPr>
        <w:t xml:space="preserve">s. En cas de différences </w:t>
      </w:r>
      <w:r w:rsidR="00780D10" w:rsidRPr="0019760F">
        <w:rPr>
          <w:rFonts w:ascii="Arial" w:hAnsi="Arial" w:cs="Arial"/>
        </w:rPr>
        <w:t>majeures</w:t>
      </w:r>
      <w:r w:rsidR="00780D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il y aura un signal qui sera envoyé. </w:t>
      </w:r>
    </w:p>
    <w:p w:rsidR="005219C5" w:rsidRDefault="005219C5" w:rsidP="005919FC">
      <w:pPr>
        <w:pStyle w:val="Paragraphedeliste"/>
        <w:ind w:left="1571"/>
        <w:rPr>
          <w:rFonts w:ascii="Arial" w:hAnsi="Arial" w:cs="Arial"/>
        </w:rPr>
      </w:pPr>
    </w:p>
    <w:p w:rsidR="005219C5" w:rsidRDefault="005219C5" w:rsidP="005919FC">
      <w:pPr>
        <w:pStyle w:val="Paragraphedeliste"/>
        <w:ind w:left="1571"/>
        <w:rPr>
          <w:rFonts w:ascii="Arial" w:hAnsi="Arial" w:cs="Arial"/>
        </w:rPr>
      </w:pPr>
    </w:p>
    <w:p w:rsidR="005219C5" w:rsidRDefault="005219C5" w:rsidP="005219C5">
      <w:pPr>
        <w:ind w:left="1211"/>
        <w:rPr>
          <w:rFonts w:ascii="Arial" w:hAnsi="Arial" w:cs="Arial"/>
        </w:rPr>
      </w:pPr>
    </w:p>
    <w:p w:rsidR="005219C5" w:rsidRPr="00463674" w:rsidRDefault="005219C5" w:rsidP="005219C5">
      <w:pPr>
        <w:ind w:left="1211"/>
        <w:rPr>
          <w:rFonts w:ascii="Arial" w:hAnsi="Arial" w:cs="Arial"/>
          <w:u w:val="single"/>
        </w:rPr>
      </w:pPr>
      <w:r w:rsidRPr="00463674">
        <w:rPr>
          <w:rFonts w:ascii="Arial" w:hAnsi="Arial" w:cs="Arial"/>
          <w:u w:val="single"/>
        </w:rPr>
        <w:t>FS</w:t>
      </w:r>
      <w:r>
        <w:rPr>
          <w:rFonts w:ascii="Arial" w:hAnsi="Arial" w:cs="Arial"/>
          <w:u w:val="single"/>
        </w:rPr>
        <w:t>3</w:t>
      </w:r>
      <w:r w:rsidRPr="00463674">
        <w:rPr>
          <w:rFonts w:ascii="Arial" w:hAnsi="Arial" w:cs="Arial"/>
          <w:u w:val="single"/>
        </w:rPr>
        <w:t> :</w:t>
      </w:r>
      <w:r>
        <w:rPr>
          <w:rFonts w:ascii="Arial" w:hAnsi="Arial" w:cs="Arial"/>
          <w:u w:val="single"/>
        </w:rPr>
        <w:t>Envoyer une alerte :</w:t>
      </w:r>
      <w:r w:rsidRPr="00463674">
        <w:rPr>
          <w:rFonts w:ascii="Arial" w:hAnsi="Arial" w:cs="Arial"/>
          <w:u w:val="single"/>
        </w:rPr>
        <w:t xml:space="preserve"> </w:t>
      </w:r>
    </w:p>
    <w:p w:rsidR="005219C5" w:rsidRDefault="00F90F9C" w:rsidP="005919FC">
      <w:pPr>
        <w:pStyle w:val="Paragraphedeliste"/>
        <w:ind w:left="1571"/>
        <w:rPr>
          <w:rFonts w:ascii="Arial" w:hAnsi="Arial" w:cs="Arial"/>
        </w:rPr>
      </w:pPr>
      <w:r>
        <w:rPr>
          <w:rFonts w:ascii="Arial" w:hAnsi="Arial" w:cs="Arial"/>
        </w:rPr>
        <w:t>Après un analyse bien adéquate,</w:t>
      </w:r>
      <w:r w:rsidR="005219C5">
        <w:rPr>
          <w:rFonts w:ascii="Arial" w:hAnsi="Arial" w:cs="Arial"/>
        </w:rPr>
        <w:t xml:space="preserve"> notre détecteur envoie une alerte à l’instant de la détection  qui a pour obje</w:t>
      </w:r>
      <w:r>
        <w:rPr>
          <w:rFonts w:ascii="Arial" w:hAnsi="Arial" w:cs="Arial"/>
        </w:rPr>
        <w:t xml:space="preserve">ctif de prévenir </w:t>
      </w:r>
      <w:r w:rsidRPr="0019760F">
        <w:rPr>
          <w:rFonts w:ascii="Arial" w:hAnsi="Arial" w:cs="Arial"/>
        </w:rPr>
        <w:t xml:space="preserve">les secouristes </w:t>
      </w:r>
      <w:r w:rsidR="00007D9B" w:rsidRPr="0019760F">
        <w:rPr>
          <w:rFonts w:ascii="Arial" w:hAnsi="Arial" w:cs="Arial"/>
        </w:rPr>
        <w:t xml:space="preserve">  de l’état anormal</w:t>
      </w:r>
      <w:r w:rsidR="005219C5">
        <w:rPr>
          <w:rFonts w:ascii="Arial" w:hAnsi="Arial" w:cs="Arial"/>
        </w:rPr>
        <w:t xml:space="preserve"> de la personne </w:t>
      </w:r>
      <w:r w:rsidR="00B42776">
        <w:rPr>
          <w:rFonts w:ascii="Arial" w:hAnsi="Arial" w:cs="Arial"/>
        </w:rPr>
        <w:t>âgée</w:t>
      </w:r>
    </w:p>
    <w:p w:rsidR="005219C5" w:rsidRDefault="005219C5" w:rsidP="005919FC">
      <w:pPr>
        <w:pStyle w:val="Paragraphedeliste"/>
        <w:ind w:left="1571"/>
        <w:rPr>
          <w:rFonts w:ascii="Arial" w:hAnsi="Arial" w:cs="Arial"/>
        </w:rPr>
      </w:pPr>
    </w:p>
    <w:p w:rsidR="005919FC" w:rsidRDefault="005919FC" w:rsidP="005919FC">
      <w:pPr>
        <w:pStyle w:val="Paragraphedeliste"/>
        <w:ind w:left="1571"/>
        <w:rPr>
          <w:rFonts w:ascii="Arial" w:hAnsi="Arial" w:cs="Arial"/>
        </w:rPr>
      </w:pPr>
    </w:p>
    <w:p w:rsidR="005919FC" w:rsidRDefault="005919FC" w:rsidP="005919FC">
      <w:pPr>
        <w:pStyle w:val="Paragraphedeliste"/>
        <w:ind w:left="1571"/>
        <w:rPr>
          <w:rFonts w:ascii="Arial" w:hAnsi="Arial" w:cs="Arial"/>
        </w:rPr>
      </w:pPr>
    </w:p>
    <w:p w:rsidR="005919FC" w:rsidRPr="005919FC" w:rsidRDefault="005919FC" w:rsidP="005919FC">
      <w:pPr>
        <w:ind w:left="1571"/>
        <w:rPr>
          <w:rFonts w:ascii="Arial" w:hAnsi="Arial" w:cs="Arial"/>
        </w:rPr>
      </w:pPr>
    </w:p>
    <w:p w:rsidR="00A323C7" w:rsidRPr="00A323C7" w:rsidRDefault="00A323C7" w:rsidP="00A323C7">
      <w:pPr>
        <w:ind w:left="567"/>
      </w:pPr>
    </w:p>
    <w:p w:rsidR="00182101" w:rsidRDefault="0018210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77183" w:rsidRPr="00182101" w:rsidRDefault="00277183" w:rsidP="00B445F3">
      <w:pPr>
        <w:pStyle w:val="Titre1"/>
      </w:pPr>
    </w:p>
    <w:p w:rsidR="000D41D6" w:rsidRPr="00EF36E6" w:rsidRDefault="00B445F3" w:rsidP="00EF36E6">
      <w:pPr>
        <w:pStyle w:val="Titre1"/>
        <w:spacing w:line="360" w:lineRule="auto"/>
        <w:ind w:left="851"/>
        <w:jc w:val="both"/>
        <w:rPr>
          <w:rFonts w:ascii="Arial" w:hAnsi="Arial" w:cs="Arial"/>
          <w:b/>
        </w:rPr>
      </w:pPr>
      <w:bookmarkStart w:id="10" w:name="_Toc498624150"/>
      <w:r w:rsidRPr="00B445F3">
        <w:rPr>
          <w:rFonts w:ascii="Arial" w:hAnsi="Arial" w:cs="Arial"/>
          <w:b/>
        </w:rPr>
        <w:t>III – ANALYSE TECHNIQUE</w:t>
      </w:r>
      <w:bookmarkEnd w:id="10"/>
    </w:p>
    <w:p w:rsidR="000D41D6" w:rsidRPr="000D41D6" w:rsidRDefault="000D41D6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0D41D6">
        <w:rPr>
          <w:rFonts w:ascii="Arial" w:hAnsi="Arial" w:cs="Arial"/>
        </w:rPr>
        <w:t>L’algorithme qui sera réalisé</w:t>
      </w:r>
      <w:r w:rsidR="00EF36E6">
        <w:rPr>
          <w:rFonts w:ascii="Arial" w:hAnsi="Arial" w:cs="Arial"/>
        </w:rPr>
        <w:t xml:space="preserve"> </w:t>
      </w:r>
      <w:r w:rsidR="00EF36E6" w:rsidRPr="00EF36E6">
        <w:rPr>
          <w:rFonts w:ascii="Arial" w:hAnsi="Arial" w:cs="Arial"/>
          <w:i/>
        </w:rPr>
        <w:t>(Voir figure 4)</w:t>
      </w:r>
      <w:r w:rsidRPr="000D41D6">
        <w:rPr>
          <w:rFonts w:ascii="Arial" w:hAnsi="Arial" w:cs="Arial"/>
        </w:rPr>
        <w:t xml:space="preserve"> aura deux fonctionnalités principales : </w:t>
      </w:r>
    </w:p>
    <w:p w:rsidR="000C25A2" w:rsidRPr="00EF36E6" w:rsidRDefault="002D5D31" w:rsidP="00EF36E6">
      <w:pPr>
        <w:pStyle w:val="Paragraphedeliste"/>
        <w:numPr>
          <w:ilvl w:val="0"/>
          <w:numId w:val="10"/>
        </w:numPr>
        <w:spacing w:line="360" w:lineRule="auto"/>
        <w:ind w:right="283"/>
        <w:jc w:val="both"/>
        <w:rPr>
          <w:rFonts w:ascii="Arial" w:hAnsi="Arial" w:cs="Arial"/>
        </w:rPr>
      </w:pPr>
      <w:r w:rsidRPr="00EF36E6">
        <w:rPr>
          <w:rFonts w:ascii="Arial" w:hAnsi="Arial" w:cs="Arial"/>
        </w:rPr>
        <w:t>Sauvegarde de l’apprentissage pendant une semaine</w:t>
      </w:r>
    </w:p>
    <w:p w:rsidR="000C25A2" w:rsidRPr="00EF36E6" w:rsidRDefault="002D5D31" w:rsidP="00EF36E6">
      <w:pPr>
        <w:pStyle w:val="Paragraphedeliste"/>
        <w:numPr>
          <w:ilvl w:val="0"/>
          <w:numId w:val="10"/>
        </w:numPr>
        <w:spacing w:line="360" w:lineRule="auto"/>
        <w:ind w:right="283"/>
        <w:jc w:val="both"/>
        <w:rPr>
          <w:rFonts w:ascii="Arial" w:hAnsi="Arial" w:cs="Arial"/>
        </w:rPr>
      </w:pPr>
      <w:r w:rsidRPr="00EF36E6">
        <w:rPr>
          <w:rFonts w:ascii="Arial" w:hAnsi="Arial" w:cs="Arial"/>
        </w:rPr>
        <w:t>Constat d’anomalie (</w:t>
      </w:r>
      <w:r w:rsidR="000D41D6" w:rsidRPr="00EF36E6">
        <w:rPr>
          <w:rFonts w:ascii="Arial" w:hAnsi="Arial" w:cs="Arial"/>
        </w:rPr>
        <w:t>détection)</w:t>
      </w:r>
    </w:p>
    <w:p w:rsidR="000D41D6" w:rsidRPr="000D41D6" w:rsidRDefault="000D41D6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0D41D6">
        <w:rPr>
          <w:rFonts w:ascii="Arial" w:hAnsi="Arial" w:cs="Arial"/>
        </w:rPr>
        <w:t>L’apprentissage consiste à s’adapter au rythme de vie de la personne âgée pendant une certaine période bien définie soit une semaine.</w:t>
      </w:r>
    </w:p>
    <w:p w:rsidR="000D41D6" w:rsidRPr="000D41D6" w:rsidRDefault="00FD2C87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825E4C">
        <w:rPr>
          <w:rFonts w:ascii="Arial" w:hAnsi="Arial" w:cs="Arial"/>
        </w:rPr>
        <w:t>Pendant cette</w:t>
      </w:r>
      <w:r w:rsidR="000D41D6" w:rsidRPr="00825E4C">
        <w:rPr>
          <w:rFonts w:ascii="Arial" w:hAnsi="Arial" w:cs="Arial"/>
        </w:rPr>
        <w:t xml:space="preserve"> période </w:t>
      </w:r>
      <w:r w:rsidR="009A649B" w:rsidRPr="00825E4C">
        <w:rPr>
          <w:rFonts w:ascii="Arial" w:hAnsi="Arial" w:cs="Arial"/>
        </w:rPr>
        <w:t>, le générateur</w:t>
      </w:r>
      <w:r w:rsidR="009A649B">
        <w:rPr>
          <w:rFonts w:ascii="Arial" w:hAnsi="Arial" w:cs="Arial"/>
        </w:rPr>
        <w:t xml:space="preserve"> </w:t>
      </w:r>
      <w:r w:rsidR="000D41D6" w:rsidRPr="000D41D6">
        <w:rPr>
          <w:rFonts w:ascii="Arial" w:hAnsi="Arial" w:cs="Arial"/>
        </w:rPr>
        <w:t xml:space="preserve">garde en mémoire les </w:t>
      </w:r>
      <w:r w:rsidR="00EF36E6">
        <w:rPr>
          <w:rFonts w:ascii="Arial" w:hAnsi="Arial" w:cs="Arial"/>
        </w:rPr>
        <w:t>consommations journalières, en é</w:t>
      </w:r>
      <w:r w:rsidR="000D41D6" w:rsidRPr="000D41D6">
        <w:rPr>
          <w:rFonts w:ascii="Arial" w:hAnsi="Arial" w:cs="Arial"/>
        </w:rPr>
        <w:t xml:space="preserve">nergie ou électricité, de la personne suivant des intervalles de temps. </w:t>
      </w:r>
    </w:p>
    <w:p w:rsidR="000D41D6" w:rsidRPr="000D41D6" w:rsidRDefault="000D41D6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 w:rsidRPr="000D41D6">
        <w:rPr>
          <w:rFonts w:ascii="Arial" w:hAnsi="Arial" w:cs="Arial"/>
        </w:rPr>
        <w:t>Le constat d’anomalie est effectué après une comparaison faite par le générateur de données, entre les consommations habituelles de la semaine d’apprentissage et</w:t>
      </w:r>
      <w:r w:rsidR="0090344B">
        <w:rPr>
          <w:rFonts w:ascii="Arial" w:hAnsi="Arial" w:cs="Arial"/>
        </w:rPr>
        <w:t xml:space="preserve"> </w:t>
      </w:r>
      <w:r w:rsidR="0090344B" w:rsidRPr="00825E4C">
        <w:rPr>
          <w:rFonts w:ascii="Arial" w:hAnsi="Arial" w:cs="Arial"/>
        </w:rPr>
        <w:t>les</w:t>
      </w:r>
      <w:r w:rsidRPr="000D41D6">
        <w:rPr>
          <w:rFonts w:ascii="Arial" w:hAnsi="Arial" w:cs="Arial"/>
        </w:rPr>
        <w:t xml:space="preserve"> données nouvelles.</w:t>
      </w:r>
    </w:p>
    <w:p w:rsidR="000D41D6" w:rsidRDefault="00ED5589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Pr="00825E4C">
        <w:rPr>
          <w:rFonts w:ascii="Arial" w:hAnsi="Arial" w:cs="Arial"/>
        </w:rPr>
        <w:t xml:space="preserve">Si ces </w:t>
      </w:r>
      <w:r w:rsidR="000D41D6" w:rsidRPr="00825E4C">
        <w:rPr>
          <w:rFonts w:ascii="Arial" w:hAnsi="Arial" w:cs="Arial"/>
        </w:rPr>
        <w:t>nouvelle</w:t>
      </w:r>
      <w:r w:rsidRPr="00825E4C">
        <w:rPr>
          <w:rFonts w:ascii="Arial" w:hAnsi="Arial" w:cs="Arial"/>
        </w:rPr>
        <w:t xml:space="preserve">s </w:t>
      </w:r>
      <w:r w:rsidR="000D41D6" w:rsidRPr="00825E4C">
        <w:rPr>
          <w:rFonts w:ascii="Arial" w:hAnsi="Arial" w:cs="Arial"/>
        </w:rPr>
        <w:t xml:space="preserve"> donnée</w:t>
      </w:r>
      <w:r w:rsidRPr="00825E4C">
        <w:rPr>
          <w:rFonts w:ascii="Arial" w:hAnsi="Arial" w:cs="Arial"/>
        </w:rPr>
        <w:t xml:space="preserve">s  sont </w:t>
      </w:r>
      <w:r w:rsidR="000D41D6" w:rsidRPr="00825E4C">
        <w:rPr>
          <w:rFonts w:ascii="Arial" w:hAnsi="Arial" w:cs="Arial"/>
        </w:rPr>
        <w:t xml:space="preserve"> différente</w:t>
      </w:r>
      <w:r w:rsidRPr="00825E4C">
        <w:rPr>
          <w:rFonts w:ascii="Arial" w:hAnsi="Arial" w:cs="Arial"/>
        </w:rPr>
        <w:t>s</w:t>
      </w:r>
      <w:r w:rsidR="000D41D6" w:rsidRPr="000D41D6">
        <w:rPr>
          <w:rFonts w:ascii="Arial" w:hAnsi="Arial" w:cs="Arial"/>
        </w:rPr>
        <w:t xml:space="preserve"> de celles habituelles, un signal sera envoyé, sinon aucun message n’est envoyé.</w:t>
      </w:r>
    </w:p>
    <w:p w:rsidR="00F40DBE" w:rsidRDefault="00F40DBE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F40DBE" w:rsidRDefault="00F40DBE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182101" w:rsidRDefault="00182101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EF36E6" w:rsidRDefault="00EF36E6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78E55A5E" wp14:editId="11C8B1E0">
            <wp:simplePos x="0" y="0"/>
            <wp:positionH relativeFrom="column">
              <wp:posOffset>1151890</wp:posOffset>
            </wp:positionH>
            <wp:positionV relativeFrom="paragraph">
              <wp:posOffset>31115</wp:posOffset>
            </wp:positionV>
            <wp:extent cx="3600450" cy="346837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6E6" w:rsidRPr="000D41D6" w:rsidRDefault="00EF36E6" w:rsidP="00EF36E6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B445F3" w:rsidRPr="000D41D6" w:rsidRDefault="00B445F3" w:rsidP="000D41D6">
      <w:pPr>
        <w:spacing w:line="360" w:lineRule="auto"/>
        <w:rPr>
          <w:rFonts w:ascii="Arial" w:hAnsi="Arial" w:cs="Arial"/>
        </w:rPr>
      </w:pPr>
    </w:p>
    <w:p w:rsidR="00B445F3" w:rsidRPr="000D41D6" w:rsidRDefault="00B445F3" w:rsidP="00B445F3">
      <w:pPr>
        <w:rPr>
          <w:rFonts w:ascii="Arial" w:hAnsi="Arial" w:cs="Arial"/>
        </w:rPr>
      </w:pPr>
    </w:p>
    <w:p w:rsidR="000B5F3F" w:rsidRDefault="000B5F3F" w:rsidP="00B445F3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Pr="000B5F3F" w:rsidRDefault="000B5F3F" w:rsidP="000B5F3F"/>
    <w:p w:rsidR="000B5F3F" w:rsidRDefault="000B5F3F" w:rsidP="000B5F3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C9D3D" wp14:editId="0B091637">
                <wp:simplePos x="0" y="0"/>
                <wp:positionH relativeFrom="column">
                  <wp:posOffset>1818640</wp:posOffset>
                </wp:positionH>
                <wp:positionV relativeFrom="paragraph">
                  <wp:posOffset>116840</wp:posOffset>
                </wp:positionV>
                <wp:extent cx="36004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2F5C" w:rsidRPr="009F2F5C" w:rsidRDefault="00EF36E6" w:rsidP="009F2F5C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1" w:name="_Toc498665374"/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6840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36E6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Organigramme algorithmique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C9D3D" id="Zone de texte 12" o:spid="_x0000_s1030" type="#_x0000_t202" style="position:absolute;margin-left:143.2pt;margin-top:9.2pt;width:28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" stroked="f">
                <v:textbox style="mso-fit-shape-to-text:t" inset="0,0,0,0">
                  <w:txbxContent>
                    <w:p w:rsidR="009F2F5C" w:rsidRPr="009F2F5C" w:rsidRDefault="00EF36E6" w:rsidP="009F2F5C">
                      <w:pPr>
                        <w:pStyle w:val="Lgende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bookmarkStart w:id="12" w:name="_Toc498665374"/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356840"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F36E6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Organigramme algorithmique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2F5C" w:rsidRDefault="009F2F5C">
      <w:r>
        <w:br w:type="page"/>
      </w:r>
    </w:p>
    <w:p w:rsidR="00B445F3" w:rsidRPr="009F2F5C" w:rsidRDefault="003634F1" w:rsidP="009F2F5C">
      <w:pPr>
        <w:pStyle w:val="Titre1"/>
      </w:pPr>
      <w:bookmarkStart w:id="13" w:name="_Toc498624151"/>
      <w:r>
        <w:lastRenderedPageBreak/>
        <w:t>I</w:t>
      </w:r>
      <w:r w:rsidR="005F7611">
        <w:t>V-</w:t>
      </w:r>
      <w:r w:rsidR="009F2F5C">
        <w:t>Annexe</w:t>
      </w:r>
      <w:bookmarkEnd w:id="13"/>
    </w:p>
    <w:p w:rsidR="000B5F3F" w:rsidRPr="000B5F3F" w:rsidRDefault="000B5F3F" w:rsidP="005F7611">
      <w:pPr>
        <w:pStyle w:val="Titre2"/>
      </w:pPr>
      <w:bookmarkStart w:id="14" w:name="_Toc498624152"/>
      <w:r w:rsidRPr="000B5F3F">
        <w:t>TABLE D’ILLUSTRATIONS</w:t>
      </w:r>
      <w:bookmarkEnd w:id="14"/>
    </w:p>
    <w:bookmarkStart w:id="15" w:name="_GoBack"/>
    <w:bookmarkEnd w:id="15"/>
    <w:p w:rsidR="00945AFC" w:rsidRDefault="000B5F3F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r w:rsidRPr="000B5F3F">
        <w:rPr>
          <w:rFonts w:ascii="Arial" w:hAnsi="Arial" w:cs="Arial"/>
        </w:rPr>
        <w:fldChar w:fldCharType="begin"/>
      </w:r>
      <w:r w:rsidRPr="000B5F3F">
        <w:rPr>
          <w:rFonts w:ascii="Arial" w:hAnsi="Arial" w:cs="Arial"/>
        </w:rPr>
        <w:instrText xml:space="preserve"> TOC \h \z \c "Figure" </w:instrText>
      </w:r>
      <w:r w:rsidRPr="000B5F3F">
        <w:rPr>
          <w:rFonts w:ascii="Arial" w:hAnsi="Arial" w:cs="Arial"/>
        </w:rPr>
        <w:fldChar w:fldCharType="separate"/>
      </w:r>
      <w:hyperlink w:anchor="_Toc498665371" w:history="1">
        <w:r w:rsidR="00945AFC" w:rsidRPr="00015859">
          <w:rPr>
            <w:rStyle w:val="Lienhypertexte"/>
            <w:rFonts w:ascii="Arial" w:hAnsi="Arial" w:cs="Arial"/>
            <w:noProof/>
          </w:rPr>
          <w:t>Figure 1 : Description de l'objectif</w:t>
        </w:r>
        <w:r w:rsidR="00945AFC">
          <w:rPr>
            <w:noProof/>
            <w:webHidden/>
          </w:rPr>
          <w:tab/>
        </w:r>
        <w:r w:rsidR="00945AFC">
          <w:rPr>
            <w:noProof/>
            <w:webHidden/>
          </w:rPr>
          <w:fldChar w:fldCharType="begin"/>
        </w:r>
        <w:r w:rsidR="00945AFC">
          <w:rPr>
            <w:noProof/>
            <w:webHidden/>
          </w:rPr>
          <w:instrText xml:space="preserve"> PAGEREF _Toc498665371 \h </w:instrText>
        </w:r>
        <w:r w:rsidR="00945AFC">
          <w:rPr>
            <w:noProof/>
            <w:webHidden/>
          </w:rPr>
        </w:r>
        <w:r w:rsidR="00945AFC">
          <w:rPr>
            <w:noProof/>
            <w:webHidden/>
          </w:rPr>
          <w:fldChar w:fldCharType="separate"/>
        </w:r>
        <w:r w:rsidR="00945AFC">
          <w:rPr>
            <w:noProof/>
            <w:webHidden/>
          </w:rPr>
          <w:t>4</w:t>
        </w:r>
        <w:r w:rsidR="00945AFC">
          <w:rPr>
            <w:noProof/>
            <w:webHidden/>
          </w:rPr>
          <w:fldChar w:fldCharType="end"/>
        </w:r>
      </w:hyperlink>
    </w:p>
    <w:p w:rsidR="00945AFC" w:rsidRDefault="00945AFC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4" w:anchor="_Toc498665372" w:history="1">
        <w:r w:rsidRPr="00015859">
          <w:rPr>
            <w:rStyle w:val="Lienhypertexte"/>
            <w:rFonts w:ascii="Arial" w:hAnsi="Arial" w:cs="Arial"/>
            <w:noProof/>
          </w:rPr>
          <w:t>Figure 3: Diagramme "Bête à corne"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_Toc498665372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5AFC" w:rsidRDefault="00945AFC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5" w:anchor="_Toc498665373" w:history="1">
        <w:r w:rsidRPr="00015859">
          <w:rPr>
            <w:rStyle w:val="Lienhypertexte"/>
            <w:rFonts w:ascii="Arial" w:hAnsi="Arial" w:cs="Arial"/>
            <w:noProof/>
          </w:rPr>
          <w:t>Figure 4: Diagramme "Pieuvre"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_Toc498665373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5AFC" w:rsidRDefault="00945AFC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6" w:anchor="_Toc498665374" w:history="1">
        <w:r w:rsidRPr="00015859">
          <w:rPr>
            <w:rStyle w:val="Lienhypertexte"/>
            <w:rFonts w:ascii="Arial" w:hAnsi="Arial" w:cs="Arial"/>
            <w:noProof/>
          </w:rPr>
          <w:t>Figure 5: Organigramme algorithmique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_Toc498665374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5F3F" w:rsidRPr="000B5F3F" w:rsidRDefault="000B5F3F" w:rsidP="000B5F3F">
      <w:pPr>
        <w:tabs>
          <w:tab w:val="right" w:leader="dot" w:pos="10490"/>
        </w:tabs>
        <w:spacing w:line="360" w:lineRule="auto"/>
        <w:ind w:left="284" w:right="283"/>
        <w:rPr>
          <w:rFonts w:ascii="Arial" w:hAnsi="Arial" w:cs="Arial"/>
        </w:rPr>
      </w:pPr>
      <w:r w:rsidRPr="000B5F3F">
        <w:rPr>
          <w:rFonts w:ascii="Arial" w:hAnsi="Arial" w:cs="Arial"/>
        </w:rPr>
        <w:fldChar w:fldCharType="end"/>
      </w:r>
    </w:p>
    <w:sectPr w:rsidR="000B5F3F" w:rsidRPr="000B5F3F" w:rsidSect="006758CD">
      <w:footerReference w:type="default" r:id="rId17"/>
      <w:pgSz w:w="11901" w:h="16817"/>
      <w:pgMar w:top="1134" w:right="702" w:bottom="278" w:left="426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435" w:rsidRDefault="00583435" w:rsidP="006651C9">
      <w:r>
        <w:separator/>
      </w:r>
    </w:p>
  </w:endnote>
  <w:endnote w:type="continuationSeparator" w:id="0">
    <w:p w:rsidR="00583435" w:rsidRDefault="0058343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277183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277183" w:rsidRDefault="0027718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277183" w:rsidRDefault="00277183">
          <w:pPr>
            <w:pStyle w:val="En-tte"/>
            <w:jc w:val="right"/>
            <w:rPr>
              <w:caps/>
              <w:sz w:val="18"/>
            </w:rPr>
          </w:pPr>
        </w:p>
      </w:tc>
    </w:tr>
    <w:tr w:rsidR="0027718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77183" w:rsidRPr="00D17BD2" w:rsidRDefault="00277183">
          <w:pPr>
            <w:pStyle w:val="Pieddepage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t>projet 242 : DETECTEUR D’ACTIVITES DANS UN LOGEMENT</w:t>
          </w:r>
        </w:p>
        <w:p w:rsidR="00277183" w:rsidRPr="00277183" w:rsidRDefault="00277183">
          <w:pPr>
            <w:pStyle w:val="Pieddepage"/>
            <w:rPr>
              <w:i/>
              <w:caps/>
              <w:color w:val="808080" w:themeColor="background1" w:themeShade="80"/>
              <w:sz w:val="18"/>
              <w:szCs w:val="18"/>
            </w:rPr>
          </w:pPr>
          <w:r w:rsidRPr="00D17BD2">
            <w:rPr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Cahier de charges fonctionnel</w:t>
          </w:r>
          <w:r w:rsidRPr="00277183">
            <w:rPr>
              <w:i/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:rsidR="00277183" w:rsidRPr="00D17BD2" w:rsidRDefault="00277183">
          <w:pPr>
            <w:pStyle w:val="Pieddepage"/>
            <w:jc w:val="right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begin"/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instrText>PAGE   \* MERGEFORMAT</w:instrTex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separate"/>
          </w:r>
          <w:r w:rsidR="00945AFC">
            <w:rPr>
              <w:rFonts w:ascii="Arial" w:hAnsi="Arial" w:cs="Arial"/>
              <w:caps/>
              <w:noProof/>
              <w:color w:val="808080" w:themeColor="background1" w:themeShade="80"/>
              <w:sz w:val="16"/>
              <w:szCs w:val="16"/>
            </w:rPr>
            <w:t>9</w: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:rsidR="00277183" w:rsidRDefault="002771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435" w:rsidRDefault="00583435" w:rsidP="006651C9">
      <w:r>
        <w:separator/>
      </w:r>
    </w:p>
  </w:footnote>
  <w:footnote w:type="continuationSeparator" w:id="0">
    <w:p w:rsidR="00583435" w:rsidRDefault="00583435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47A"/>
    <w:multiLevelType w:val="hybridMultilevel"/>
    <w:tmpl w:val="87D8D5FE"/>
    <w:lvl w:ilvl="0" w:tplc="E966B1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4C15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E72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D1A62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502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ECE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6845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782EF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5CE2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E911312"/>
    <w:multiLevelType w:val="hybridMultilevel"/>
    <w:tmpl w:val="073276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5058"/>
    <w:multiLevelType w:val="hybridMultilevel"/>
    <w:tmpl w:val="EE885F50"/>
    <w:lvl w:ilvl="0" w:tplc="027803A8">
      <w:start w:val="1"/>
      <w:numFmt w:val="upperRoman"/>
      <w:lvlText w:val="%1-"/>
      <w:lvlJc w:val="left"/>
      <w:pPr>
        <w:ind w:left="3200" w:hanging="72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3560" w:hanging="360"/>
      </w:pPr>
    </w:lvl>
    <w:lvl w:ilvl="2" w:tplc="040C001B" w:tentative="1">
      <w:start w:val="1"/>
      <w:numFmt w:val="lowerRoman"/>
      <w:lvlText w:val="%3."/>
      <w:lvlJc w:val="right"/>
      <w:pPr>
        <w:ind w:left="4280" w:hanging="180"/>
      </w:pPr>
    </w:lvl>
    <w:lvl w:ilvl="3" w:tplc="040C000F" w:tentative="1">
      <w:start w:val="1"/>
      <w:numFmt w:val="decimal"/>
      <w:lvlText w:val="%4."/>
      <w:lvlJc w:val="left"/>
      <w:pPr>
        <w:ind w:left="5000" w:hanging="360"/>
      </w:pPr>
    </w:lvl>
    <w:lvl w:ilvl="4" w:tplc="040C0019" w:tentative="1">
      <w:start w:val="1"/>
      <w:numFmt w:val="lowerLetter"/>
      <w:lvlText w:val="%5."/>
      <w:lvlJc w:val="left"/>
      <w:pPr>
        <w:ind w:left="5720" w:hanging="360"/>
      </w:pPr>
    </w:lvl>
    <w:lvl w:ilvl="5" w:tplc="040C001B" w:tentative="1">
      <w:start w:val="1"/>
      <w:numFmt w:val="lowerRoman"/>
      <w:lvlText w:val="%6."/>
      <w:lvlJc w:val="right"/>
      <w:pPr>
        <w:ind w:left="6440" w:hanging="180"/>
      </w:pPr>
    </w:lvl>
    <w:lvl w:ilvl="6" w:tplc="040C000F" w:tentative="1">
      <w:start w:val="1"/>
      <w:numFmt w:val="decimal"/>
      <w:lvlText w:val="%7."/>
      <w:lvlJc w:val="left"/>
      <w:pPr>
        <w:ind w:left="7160" w:hanging="360"/>
      </w:pPr>
    </w:lvl>
    <w:lvl w:ilvl="7" w:tplc="040C0019" w:tentative="1">
      <w:start w:val="1"/>
      <w:numFmt w:val="lowerLetter"/>
      <w:lvlText w:val="%8."/>
      <w:lvlJc w:val="left"/>
      <w:pPr>
        <w:ind w:left="7880" w:hanging="360"/>
      </w:pPr>
    </w:lvl>
    <w:lvl w:ilvl="8" w:tplc="040C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3" w15:restartNumberingAfterBreak="0">
    <w:nsid w:val="26041F86"/>
    <w:multiLevelType w:val="hybridMultilevel"/>
    <w:tmpl w:val="357C471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D065959"/>
    <w:multiLevelType w:val="hybridMultilevel"/>
    <w:tmpl w:val="9596044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620E22"/>
    <w:multiLevelType w:val="hybridMultilevel"/>
    <w:tmpl w:val="A650B328"/>
    <w:lvl w:ilvl="0" w:tplc="9F949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C4B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6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61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A5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D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4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8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4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C171E"/>
    <w:multiLevelType w:val="hybridMultilevel"/>
    <w:tmpl w:val="99E8E5BC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8C90949"/>
    <w:multiLevelType w:val="hybridMultilevel"/>
    <w:tmpl w:val="BF1E77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8AD365E"/>
    <w:multiLevelType w:val="hybridMultilevel"/>
    <w:tmpl w:val="75245B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C5C67"/>
    <w:multiLevelType w:val="hybridMultilevel"/>
    <w:tmpl w:val="356011BA"/>
    <w:lvl w:ilvl="0" w:tplc="95B27C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71FFE"/>
    <w:multiLevelType w:val="hybridMultilevel"/>
    <w:tmpl w:val="11B0EAFA"/>
    <w:lvl w:ilvl="0" w:tplc="1CCAF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26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49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C2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F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8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ED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A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CD"/>
    <w:rsid w:val="00007D9B"/>
    <w:rsid w:val="00012BAD"/>
    <w:rsid w:val="00020623"/>
    <w:rsid w:val="000326C5"/>
    <w:rsid w:val="00044D75"/>
    <w:rsid w:val="000556BE"/>
    <w:rsid w:val="00073D54"/>
    <w:rsid w:val="00074E2D"/>
    <w:rsid w:val="000861DC"/>
    <w:rsid w:val="000B5F3F"/>
    <w:rsid w:val="000C25A2"/>
    <w:rsid w:val="000C681C"/>
    <w:rsid w:val="000D41D6"/>
    <w:rsid w:val="000E7821"/>
    <w:rsid w:val="00105F31"/>
    <w:rsid w:val="0013431B"/>
    <w:rsid w:val="00147EBF"/>
    <w:rsid w:val="00154F18"/>
    <w:rsid w:val="00160B02"/>
    <w:rsid w:val="001648BA"/>
    <w:rsid w:val="001730CA"/>
    <w:rsid w:val="00182101"/>
    <w:rsid w:val="001940B8"/>
    <w:rsid w:val="00196507"/>
    <w:rsid w:val="0019696D"/>
    <w:rsid w:val="0019760F"/>
    <w:rsid w:val="001A02BE"/>
    <w:rsid w:val="001C6696"/>
    <w:rsid w:val="001C7AD8"/>
    <w:rsid w:val="00200BC3"/>
    <w:rsid w:val="00202362"/>
    <w:rsid w:val="00207237"/>
    <w:rsid w:val="002124D5"/>
    <w:rsid w:val="002534DD"/>
    <w:rsid w:val="00255463"/>
    <w:rsid w:val="00277183"/>
    <w:rsid w:val="00282353"/>
    <w:rsid w:val="00283E4F"/>
    <w:rsid w:val="00284AD5"/>
    <w:rsid w:val="002A724D"/>
    <w:rsid w:val="002C411B"/>
    <w:rsid w:val="002D5D31"/>
    <w:rsid w:val="002E45C3"/>
    <w:rsid w:val="002F4FD5"/>
    <w:rsid w:val="0033574D"/>
    <w:rsid w:val="00356840"/>
    <w:rsid w:val="003579C7"/>
    <w:rsid w:val="003634F1"/>
    <w:rsid w:val="00364ADF"/>
    <w:rsid w:val="003874D9"/>
    <w:rsid w:val="003A51DA"/>
    <w:rsid w:val="003B3755"/>
    <w:rsid w:val="003B5121"/>
    <w:rsid w:val="003B5EA5"/>
    <w:rsid w:val="003C4091"/>
    <w:rsid w:val="003F3C12"/>
    <w:rsid w:val="00402DF2"/>
    <w:rsid w:val="00443BFE"/>
    <w:rsid w:val="00463284"/>
    <w:rsid w:val="00463674"/>
    <w:rsid w:val="00472FC1"/>
    <w:rsid w:val="00480DA9"/>
    <w:rsid w:val="00490222"/>
    <w:rsid w:val="00492584"/>
    <w:rsid w:val="004A6277"/>
    <w:rsid w:val="004C040F"/>
    <w:rsid w:val="004E4659"/>
    <w:rsid w:val="004F5A52"/>
    <w:rsid w:val="00506DB6"/>
    <w:rsid w:val="00515EF9"/>
    <w:rsid w:val="005219C5"/>
    <w:rsid w:val="00526DD1"/>
    <w:rsid w:val="00537428"/>
    <w:rsid w:val="00537DC6"/>
    <w:rsid w:val="00547246"/>
    <w:rsid w:val="00552A23"/>
    <w:rsid w:val="00561C28"/>
    <w:rsid w:val="0058332A"/>
    <w:rsid w:val="00583435"/>
    <w:rsid w:val="005919FC"/>
    <w:rsid w:val="005935C1"/>
    <w:rsid w:val="005C76F4"/>
    <w:rsid w:val="005F7611"/>
    <w:rsid w:val="00602C17"/>
    <w:rsid w:val="006134B8"/>
    <w:rsid w:val="0062330E"/>
    <w:rsid w:val="00660EAD"/>
    <w:rsid w:val="006651C9"/>
    <w:rsid w:val="00673657"/>
    <w:rsid w:val="006758CD"/>
    <w:rsid w:val="0069320D"/>
    <w:rsid w:val="006968C7"/>
    <w:rsid w:val="006B445E"/>
    <w:rsid w:val="006C14C1"/>
    <w:rsid w:val="006C6183"/>
    <w:rsid w:val="006E3685"/>
    <w:rsid w:val="006F17A1"/>
    <w:rsid w:val="006F1A3A"/>
    <w:rsid w:val="006F70FE"/>
    <w:rsid w:val="00710033"/>
    <w:rsid w:val="007113F3"/>
    <w:rsid w:val="00726528"/>
    <w:rsid w:val="0072694C"/>
    <w:rsid w:val="0077686F"/>
    <w:rsid w:val="00780D10"/>
    <w:rsid w:val="00786421"/>
    <w:rsid w:val="00792552"/>
    <w:rsid w:val="0079424F"/>
    <w:rsid w:val="007975A2"/>
    <w:rsid w:val="007A1AF3"/>
    <w:rsid w:val="007B54E7"/>
    <w:rsid w:val="007D1F9F"/>
    <w:rsid w:val="007E2FE3"/>
    <w:rsid w:val="00807216"/>
    <w:rsid w:val="00811B37"/>
    <w:rsid w:val="00825E4C"/>
    <w:rsid w:val="008372AE"/>
    <w:rsid w:val="0087101A"/>
    <w:rsid w:val="008915FD"/>
    <w:rsid w:val="00901EB1"/>
    <w:rsid w:val="0090344B"/>
    <w:rsid w:val="00907377"/>
    <w:rsid w:val="0093360D"/>
    <w:rsid w:val="00945970"/>
    <w:rsid w:val="00945AFC"/>
    <w:rsid w:val="00980C92"/>
    <w:rsid w:val="009A6046"/>
    <w:rsid w:val="009A649B"/>
    <w:rsid w:val="009A6D3D"/>
    <w:rsid w:val="009C403F"/>
    <w:rsid w:val="009D5ACD"/>
    <w:rsid w:val="009F03FF"/>
    <w:rsid w:val="009F2F5C"/>
    <w:rsid w:val="00A22FF2"/>
    <w:rsid w:val="00A323C7"/>
    <w:rsid w:val="00A57B23"/>
    <w:rsid w:val="00A6538C"/>
    <w:rsid w:val="00AA04D5"/>
    <w:rsid w:val="00AC0341"/>
    <w:rsid w:val="00AE6D5C"/>
    <w:rsid w:val="00AF7742"/>
    <w:rsid w:val="00B029A3"/>
    <w:rsid w:val="00B1401F"/>
    <w:rsid w:val="00B2243B"/>
    <w:rsid w:val="00B3766B"/>
    <w:rsid w:val="00B42776"/>
    <w:rsid w:val="00B445F3"/>
    <w:rsid w:val="00B45B7E"/>
    <w:rsid w:val="00B517BB"/>
    <w:rsid w:val="00B574E4"/>
    <w:rsid w:val="00B6169C"/>
    <w:rsid w:val="00B623AA"/>
    <w:rsid w:val="00B63D93"/>
    <w:rsid w:val="00B73D58"/>
    <w:rsid w:val="00B859F6"/>
    <w:rsid w:val="00B87D29"/>
    <w:rsid w:val="00B95C66"/>
    <w:rsid w:val="00BA112D"/>
    <w:rsid w:val="00BA7F65"/>
    <w:rsid w:val="00BD6711"/>
    <w:rsid w:val="00BF0E26"/>
    <w:rsid w:val="00BF4120"/>
    <w:rsid w:val="00C0092A"/>
    <w:rsid w:val="00C115E6"/>
    <w:rsid w:val="00C12340"/>
    <w:rsid w:val="00C30FDA"/>
    <w:rsid w:val="00C46E58"/>
    <w:rsid w:val="00C57FC3"/>
    <w:rsid w:val="00CB3F35"/>
    <w:rsid w:val="00CB5078"/>
    <w:rsid w:val="00CC6412"/>
    <w:rsid w:val="00D07176"/>
    <w:rsid w:val="00D15B64"/>
    <w:rsid w:val="00D17BD2"/>
    <w:rsid w:val="00D26D88"/>
    <w:rsid w:val="00D301E9"/>
    <w:rsid w:val="00D31129"/>
    <w:rsid w:val="00D33D2A"/>
    <w:rsid w:val="00D34223"/>
    <w:rsid w:val="00D34638"/>
    <w:rsid w:val="00D814BD"/>
    <w:rsid w:val="00D83352"/>
    <w:rsid w:val="00D85669"/>
    <w:rsid w:val="00D864CB"/>
    <w:rsid w:val="00D86F3D"/>
    <w:rsid w:val="00D90008"/>
    <w:rsid w:val="00D97D16"/>
    <w:rsid w:val="00DC07F0"/>
    <w:rsid w:val="00DE4713"/>
    <w:rsid w:val="00DF73FB"/>
    <w:rsid w:val="00E070A1"/>
    <w:rsid w:val="00E1736F"/>
    <w:rsid w:val="00E20F67"/>
    <w:rsid w:val="00E37E01"/>
    <w:rsid w:val="00E5405E"/>
    <w:rsid w:val="00E60F39"/>
    <w:rsid w:val="00E7280B"/>
    <w:rsid w:val="00ED0BD6"/>
    <w:rsid w:val="00ED46E3"/>
    <w:rsid w:val="00ED5589"/>
    <w:rsid w:val="00EF0365"/>
    <w:rsid w:val="00EF36E6"/>
    <w:rsid w:val="00EF7AAB"/>
    <w:rsid w:val="00F372F9"/>
    <w:rsid w:val="00F40A20"/>
    <w:rsid w:val="00F40DBE"/>
    <w:rsid w:val="00F50858"/>
    <w:rsid w:val="00F6014C"/>
    <w:rsid w:val="00F64429"/>
    <w:rsid w:val="00F76703"/>
    <w:rsid w:val="00F8101C"/>
    <w:rsid w:val="00F90F9C"/>
    <w:rsid w:val="00F92084"/>
    <w:rsid w:val="00FA0D44"/>
    <w:rsid w:val="00FA4A96"/>
    <w:rsid w:val="00FD2C87"/>
    <w:rsid w:val="00FD4CCE"/>
    <w:rsid w:val="00FF65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A323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2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5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5C76F4"/>
    <w:pPr>
      <w:spacing w:after="200"/>
    </w:pPr>
    <w:rPr>
      <w:i/>
      <w:iCs/>
      <w:color w:val="1F497D" w:themeColor="text2"/>
      <w:sz w:val="18"/>
      <w:szCs w:val="18"/>
    </w:rPr>
  </w:style>
  <w:style w:type="table" w:styleId="TableauGrille5Fonc-Accentuation1">
    <w:name w:val="Grid Table 5 Dark Accent 1"/>
    <w:basedOn w:val="TableauNormal"/>
    <w:uiPriority w:val="50"/>
    <w:rsid w:val="005919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lledutableau">
    <w:name w:val="Table Grid"/>
    <w:basedOn w:val="TableauNormal"/>
    <w:uiPriority w:val="59"/>
    <w:rsid w:val="0059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41D6"/>
    <w:rPr>
      <w:rFonts w:ascii="Times New Roman" w:hAnsi="Times New Roman" w:cs="Times New Roman"/>
    </w:rPr>
  </w:style>
  <w:style w:type="paragraph" w:styleId="Tabledesillustrations">
    <w:name w:val="table of figures"/>
    <w:basedOn w:val="Normal"/>
    <w:next w:val="Normal"/>
    <w:uiPriority w:val="99"/>
    <w:unhideWhenUsed/>
    <w:rsid w:val="000B5F3F"/>
  </w:style>
  <w:style w:type="character" w:styleId="Lienhypertexte">
    <w:name w:val="Hyperlink"/>
    <w:basedOn w:val="Policepardfaut"/>
    <w:uiPriority w:val="99"/>
    <w:unhideWhenUsed/>
    <w:rsid w:val="000B5F3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F3F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B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B5F3F"/>
    <w:pPr>
      <w:spacing w:after="100"/>
      <w:ind w:left="240"/>
    </w:pPr>
  </w:style>
  <w:style w:type="table" w:customStyle="1" w:styleId="TableNormal1">
    <w:name w:val="Table Normal1"/>
    <w:uiPriority w:val="2"/>
    <w:semiHidden/>
    <w:unhideWhenUsed/>
    <w:qFormat/>
    <w:rsid w:val="00B574E4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74E4"/>
    <w:pPr>
      <w:widowControl w:val="0"/>
      <w:autoSpaceDE w:val="0"/>
      <w:autoSpaceDN w:val="0"/>
      <w:spacing w:line="248" w:lineRule="exact"/>
      <w:ind w:left="102"/>
    </w:pPr>
    <w:rPr>
      <w:rFonts w:ascii="Calibri" w:eastAsia="Calibri" w:hAnsi="Calibri" w:cs="Calibri"/>
      <w:sz w:val="22"/>
      <w:szCs w:val="22"/>
      <w:lang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Fatimetou\Desktop\Doc3il\Projet%20242%20Detecteur%20de%20mouvement\Charte%20de%20projet\CFC_V1corrig&#233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/C:\Users\Fatimetou\Desktop\Doc3il\Projet%20242%20Detecteur%20de%20mouvement\Charte%20de%20projet\CFC_V1corrig&#233;.docx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file:///C:\Users\Fatimetou\Desktop\Doc3il\Projet%20242%20Detecteur%20de%20mouvement\Charte%20de%20projet\CFC_V1corrig&#233;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234A7-4856-42E8-8424-893C92A4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9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2017-11-17T05:55:00Z</dcterms:created>
  <dcterms:modified xsi:type="dcterms:W3CDTF">2017-11-17T06:00:00Z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