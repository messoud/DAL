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1"/>
        <w:gridCol w:w="961"/>
        <w:gridCol w:w="4138"/>
        <w:gridCol w:w="1066"/>
        <w:gridCol w:w="992"/>
        <w:gridCol w:w="497"/>
        <w:gridCol w:w="848"/>
        <w:gridCol w:w="1282"/>
      </w:tblGrid>
      <w:tr w:rsidR="009C2907" w:rsidRPr="00922C1A" w14:paraId="4A20B90D" w14:textId="77777777" w:rsidTr="0063467E">
        <w:trPr>
          <w:trHeight w:hRule="exact" w:val="624"/>
          <w:jc w:val="center"/>
        </w:trPr>
        <w:tc>
          <w:tcPr>
            <w:tcW w:w="1312" w:type="dxa"/>
            <w:gridSpan w:val="2"/>
            <w:vAlign w:val="center"/>
          </w:tcPr>
          <w:p w14:paraId="43AECB50" w14:textId="77777777" w:rsidR="009C2907" w:rsidRPr="00922C1A" w:rsidRDefault="009C2907" w:rsidP="00AC6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2C1A">
              <w:rPr>
                <w:rFonts w:ascii="Arial" w:hAnsi="Arial" w:cs="Arial"/>
                <w:sz w:val="20"/>
                <w:szCs w:val="20"/>
              </w:rPr>
              <w:t>Ordre du jour :</w:t>
            </w:r>
          </w:p>
        </w:tc>
        <w:tc>
          <w:tcPr>
            <w:tcW w:w="8823" w:type="dxa"/>
            <w:gridSpan w:val="6"/>
            <w:vAlign w:val="center"/>
          </w:tcPr>
          <w:p w14:paraId="23BAA38A" w14:textId="58F538BD" w:rsidR="009C2907" w:rsidRPr="00922C1A" w:rsidRDefault="00026D27" w:rsidP="00F720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PRESENTATION DU CONTEXTE </w:t>
            </w:r>
            <w:r w:rsidR="00C76F2F">
              <w:rPr>
                <w:rFonts w:ascii="Arial" w:hAnsi="Arial" w:cs="Arial"/>
                <w:b/>
                <w:bCs/>
                <w:sz w:val="20"/>
                <w:szCs w:val="20"/>
              </w:rPr>
              <w:t>ET DE LA PROBLE</w:t>
            </w:r>
            <w:r w:rsidR="00F7200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MATIQUE DU PROJET </w:t>
            </w:r>
          </w:p>
        </w:tc>
      </w:tr>
      <w:tr w:rsidR="009C2907" w:rsidRPr="00922C1A" w14:paraId="79E3F0D4" w14:textId="77777777" w:rsidTr="0063467E">
        <w:trPr>
          <w:cantSplit/>
          <w:trHeight w:hRule="exact" w:val="1431"/>
          <w:jc w:val="center"/>
        </w:trPr>
        <w:tc>
          <w:tcPr>
            <w:tcW w:w="1312" w:type="dxa"/>
            <w:gridSpan w:val="2"/>
            <w:vAlign w:val="center"/>
          </w:tcPr>
          <w:p w14:paraId="64681258" w14:textId="77777777" w:rsidR="00983E67" w:rsidRPr="00922C1A" w:rsidRDefault="009C2907" w:rsidP="00AC6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2C1A">
              <w:rPr>
                <w:rFonts w:ascii="Arial" w:hAnsi="Arial" w:cs="Arial"/>
                <w:sz w:val="20"/>
                <w:szCs w:val="20"/>
              </w:rPr>
              <w:t>Présents :</w:t>
            </w:r>
          </w:p>
          <w:p w14:paraId="0794A605" w14:textId="77777777" w:rsidR="009C2907" w:rsidRPr="00922C1A" w:rsidRDefault="009C29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3" w:type="dxa"/>
            <w:gridSpan w:val="6"/>
            <w:vAlign w:val="center"/>
          </w:tcPr>
          <w:p w14:paraId="05006417" w14:textId="7DF54342" w:rsidR="00141A41" w:rsidRDefault="00141A41" w:rsidP="00A138C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Tous les membres du projet </w:t>
            </w:r>
          </w:p>
          <w:p w14:paraId="6CB1BE71" w14:textId="1472A4AC" w:rsidR="009C2907" w:rsidRPr="00141A41" w:rsidRDefault="009C2907" w:rsidP="00C8090F">
            <w:pPr>
              <w:pStyle w:val="Paragraphedeliste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2907" w:rsidRPr="00922C1A" w14:paraId="246AA2E8" w14:textId="77777777" w:rsidTr="001F41B0">
        <w:trPr>
          <w:cantSplit/>
          <w:trHeight w:hRule="exact" w:val="661"/>
          <w:jc w:val="center"/>
        </w:trPr>
        <w:tc>
          <w:tcPr>
            <w:tcW w:w="1312" w:type="dxa"/>
            <w:gridSpan w:val="2"/>
            <w:vAlign w:val="center"/>
          </w:tcPr>
          <w:p w14:paraId="389AF7EB" w14:textId="77777777" w:rsidR="009C2907" w:rsidRPr="00922C1A" w:rsidRDefault="009C2907" w:rsidP="00AC6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2C1A">
              <w:rPr>
                <w:rFonts w:ascii="Arial" w:hAnsi="Arial" w:cs="Arial"/>
                <w:sz w:val="20"/>
                <w:szCs w:val="20"/>
              </w:rPr>
              <w:t>Document(s) joint(s) :</w:t>
            </w:r>
          </w:p>
        </w:tc>
        <w:tc>
          <w:tcPr>
            <w:tcW w:w="5204" w:type="dxa"/>
            <w:gridSpan w:val="2"/>
            <w:vAlign w:val="center"/>
          </w:tcPr>
          <w:p w14:paraId="2C25B270" w14:textId="77777777" w:rsidR="009C2907" w:rsidRPr="00922C1A" w:rsidRDefault="00983E67" w:rsidP="001560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22C1A">
              <w:rPr>
                <w:rFonts w:ascii="Arial" w:hAnsi="Arial" w:cs="Arial"/>
                <w:b/>
                <w:sz w:val="20"/>
                <w:szCs w:val="20"/>
              </w:rPr>
              <w:t>Aucun</w:t>
            </w:r>
          </w:p>
        </w:tc>
        <w:tc>
          <w:tcPr>
            <w:tcW w:w="1489" w:type="dxa"/>
            <w:gridSpan w:val="2"/>
            <w:tcBorders>
              <w:right w:val="nil"/>
            </w:tcBorders>
            <w:vAlign w:val="center"/>
          </w:tcPr>
          <w:p w14:paraId="75F44CAB" w14:textId="77777777" w:rsidR="009E2CB3" w:rsidRPr="00922C1A" w:rsidRDefault="009E2CB3" w:rsidP="00AC6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2C1A">
              <w:rPr>
                <w:rFonts w:ascii="Arial" w:hAnsi="Arial" w:cs="Arial"/>
                <w:sz w:val="20"/>
                <w:szCs w:val="20"/>
              </w:rPr>
              <w:t>Prochaine</w:t>
            </w:r>
          </w:p>
          <w:p w14:paraId="3D3B31C7" w14:textId="2E9C322D" w:rsidR="009C2907" w:rsidRPr="00922C1A" w:rsidRDefault="001F41B0" w:rsidP="00AC6E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2C1A">
              <w:rPr>
                <w:rFonts w:ascii="Arial" w:hAnsi="Arial" w:cs="Arial"/>
                <w:sz w:val="20"/>
                <w:szCs w:val="20"/>
              </w:rPr>
              <w:t>Réunion</w:t>
            </w:r>
            <w:r w:rsidR="009C2907" w:rsidRPr="00922C1A">
              <w:rPr>
                <w:rFonts w:ascii="Arial" w:hAnsi="Arial" w:cs="Arial"/>
                <w:sz w:val="20"/>
                <w:szCs w:val="20"/>
              </w:rPr>
              <w:t xml:space="preserve"> :</w:t>
            </w:r>
          </w:p>
        </w:tc>
        <w:tc>
          <w:tcPr>
            <w:tcW w:w="2130" w:type="dxa"/>
            <w:gridSpan w:val="2"/>
            <w:tcBorders>
              <w:left w:val="nil"/>
            </w:tcBorders>
            <w:vAlign w:val="center"/>
          </w:tcPr>
          <w:p w14:paraId="22F176E3" w14:textId="0F3DF535" w:rsidR="009C2907" w:rsidRPr="00922C1A" w:rsidRDefault="009C2907" w:rsidP="00C809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2907" w:rsidRPr="00922C1A" w14:paraId="379BC32F" w14:textId="77777777" w:rsidTr="0063467E">
        <w:trPr>
          <w:cantSplit/>
          <w:trHeight w:hRule="exact" w:val="382"/>
          <w:jc w:val="center"/>
        </w:trPr>
        <w:tc>
          <w:tcPr>
            <w:tcW w:w="10135" w:type="dxa"/>
            <w:gridSpan w:val="8"/>
            <w:tcBorders>
              <w:top w:val="double" w:sz="4" w:space="0" w:color="auto"/>
            </w:tcBorders>
            <w:vAlign w:val="center"/>
          </w:tcPr>
          <w:p w14:paraId="29F859DA" w14:textId="77777777" w:rsidR="009C2907" w:rsidRPr="00922C1A" w:rsidRDefault="00EC77CA">
            <w:pPr>
              <w:rPr>
                <w:rFonts w:ascii="Arial" w:hAnsi="Arial" w:cs="Arial"/>
                <w:sz w:val="20"/>
                <w:szCs w:val="20"/>
              </w:rPr>
            </w:pPr>
            <w:r w:rsidRPr="00922C1A">
              <w:rPr>
                <w:rFonts w:ascii="Arial" w:hAnsi="Arial" w:cs="Arial"/>
                <w:sz w:val="20"/>
                <w:szCs w:val="20"/>
              </w:rPr>
              <w:t>Propositions :</w:t>
            </w:r>
          </w:p>
        </w:tc>
      </w:tr>
      <w:tr w:rsidR="009C2907" w:rsidRPr="00922C1A" w14:paraId="09D7B179" w14:textId="77777777" w:rsidTr="00880D6A">
        <w:trPr>
          <w:cantSplit/>
          <w:trHeight w:hRule="exact" w:val="382"/>
          <w:jc w:val="center"/>
        </w:trPr>
        <w:tc>
          <w:tcPr>
            <w:tcW w:w="351" w:type="dxa"/>
            <w:vAlign w:val="center"/>
          </w:tcPr>
          <w:p w14:paraId="6D9BA462" w14:textId="77777777" w:rsidR="009C2907" w:rsidRPr="00922C1A" w:rsidRDefault="009C29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2C1A">
              <w:rPr>
                <w:rFonts w:ascii="Arial" w:hAnsi="Arial" w:cs="Arial"/>
                <w:sz w:val="20"/>
                <w:szCs w:val="20"/>
              </w:rPr>
              <w:t>N°</w:t>
            </w:r>
          </w:p>
        </w:tc>
        <w:tc>
          <w:tcPr>
            <w:tcW w:w="5099" w:type="dxa"/>
            <w:gridSpan w:val="2"/>
            <w:vAlign w:val="center"/>
          </w:tcPr>
          <w:p w14:paraId="06FE3A4B" w14:textId="77777777" w:rsidR="009C2907" w:rsidRPr="00922C1A" w:rsidRDefault="00EC77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2C1A">
              <w:rPr>
                <w:rFonts w:ascii="Arial" w:hAnsi="Arial" w:cs="Arial"/>
                <w:sz w:val="20"/>
                <w:szCs w:val="20"/>
              </w:rPr>
              <w:t>Propositions</w:t>
            </w:r>
          </w:p>
        </w:tc>
        <w:tc>
          <w:tcPr>
            <w:tcW w:w="1066" w:type="dxa"/>
            <w:vAlign w:val="center"/>
          </w:tcPr>
          <w:p w14:paraId="620EF7EE" w14:textId="417938BF" w:rsidR="009C2907" w:rsidRPr="00922C1A" w:rsidRDefault="009C29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2C1A">
              <w:rPr>
                <w:rFonts w:ascii="Arial" w:hAnsi="Arial" w:cs="Arial"/>
                <w:sz w:val="20"/>
                <w:szCs w:val="20"/>
              </w:rPr>
              <w:t>Resp</w:t>
            </w:r>
            <w:r w:rsidR="008B26E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2" w:type="dxa"/>
            <w:vAlign w:val="center"/>
          </w:tcPr>
          <w:p w14:paraId="734A5780" w14:textId="77777777" w:rsidR="009C2907" w:rsidRPr="00922C1A" w:rsidRDefault="009C29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2C1A">
              <w:rPr>
                <w:rFonts w:ascii="Arial" w:hAnsi="Arial" w:cs="Arial"/>
                <w:sz w:val="20"/>
                <w:szCs w:val="20"/>
              </w:rPr>
              <w:t>Délai</w:t>
            </w:r>
          </w:p>
        </w:tc>
        <w:tc>
          <w:tcPr>
            <w:tcW w:w="1345" w:type="dxa"/>
            <w:gridSpan w:val="2"/>
            <w:vAlign w:val="center"/>
          </w:tcPr>
          <w:p w14:paraId="060BB4E0" w14:textId="77777777" w:rsidR="009C2907" w:rsidRPr="00922C1A" w:rsidRDefault="009C29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2C1A">
              <w:rPr>
                <w:rFonts w:ascii="Arial" w:hAnsi="Arial" w:cs="Arial"/>
                <w:sz w:val="20"/>
                <w:szCs w:val="20"/>
              </w:rPr>
              <w:t>Suivi</w:t>
            </w:r>
          </w:p>
        </w:tc>
        <w:tc>
          <w:tcPr>
            <w:tcW w:w="1282" w:type="dxa"/>
            <w:vAlign w:val="center"/>
          </w:tcPr>
          <w:p w14:paraId="0A26B418" w14:textId="77777777" w:rsidR="009C2907" w:rsidRPr="00922C1A" w:rsidRDefault="009C29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2C1A">
              <w:rPr>
                <w:rFonts w:ascii="Arial" w:hAnsi="Arial" w:cs="Arial"/>
                <w:sz w:val="20"/>
                <w:szCs w:val="20"/>
              </w:rPr>
              <w:t>Réalisée le</w:t>
            </w:r>
          </w:p>
        </w:tc>
      </w:tr>
      <w:tr w:rsidR="009C2907" w:rsidRPr="00922C1A" w14:paraId="4F0B8B33" w14:textId="77777777" w:rsidTr="00880D6A">
        <w:trPr>
          <w:cantSplit/>
          <w:trHeight w:val="382"/>
          <w:jc w:val="center"/>
        </w:trPr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14:paraId="32C01DA3" w14:textId="77777777" w:rsidR="009C2907" w:rsidRPr="00922C1A" w:rsidRDefault="009E7A2A" w:rsidP="00B67A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22C1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99" w:type="dxa"/>
            <w:gridSpan w:val="2"/>
            <w:tcBorders>
              <w:bottom w:val="single" w:sz="4" w:space="0" w:color="auto"/>
            </w:tcBorders>
            <w:vAlign w:val="center"/>
          </w:tcPr>
          <w:p w14:paraId="0F3DD647" w14:textId="1935EA1F" w:rsidR="009C2907" w:rsidRPr="00922C1A" w:rsidRDefault="009C2907" w:rsidP="00B67A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52521006" w14:textId="02091E67" w:rsidR="009C2907" w:rsidRPr="00922C1A" w:rsidRDefault="009C2907" w:rsidP="00B67A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13D92CB" w14:textId="7B2CA37D" w:rsidR="009C2907" w:rsidRPr="00922C1A" w:rsidRDefault="000728EE" w:rsidP="00B67A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2C1A">
              <w:rPr>
                <w:rFonts w:ascii="Arial" w:hAnsi="Arial" w:cs="Arial"/>
                <w:sz w:val="20"/>
                <w:szCs w:val="20"/>
              </w:rPr>
              <w:t>---------</w:t>
            </w:r>
          </w:p>
        </w:tc>
        <w:tc>
          <w:tcPr>
            <w:tcW w:w="1345" w:type="dxa"/>
            <w:gridSpan w:val="2"/>
            <w:tcBorders>
              <w:bottom w:val="single" w:sz="4" w:space="0" w:color="auto"/>
            </w:tcBorders>
            <w:vAlign w:val="center"/>
          </w:tcPr>
          <w:p w14:paraId="22353CB5" w14:textId="77777777" w:rsidR="009C2907" w:rsidRPr="00922C1A" w:rsidRDefault="009C2907" w:rsidP="00B67A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2" w:type="dxa"/>
            <w:tcBorders>
              <w:bottom w:val="single" w:sz="4" w:space="0" w:color="auto"/>
            </w:tcBorders>
            <w:vAlign w:val="center"/>
          </w:tcPr>
          <w:p w14:paraId="6F669FC0" w14:textId="77777777" w:rsidR="009C2907" w:rsidRPr="00922C1A" w:rsidRDefault="000728EE" w:rsidP="00B67A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22C1A">
              <w:rPr>
                <w:rFonts w:ascii="Arial" w:hAnsi="Arial" w:cs="Arial"/>
                <w:sz w:val="20"/>
                <w:szCs w:val="20"/>
              </w:rPr>
              <w:t>En cours de réalisation</w:t>
            </w:r>
          </w:p>
        </w:tc>
      </w:tr>
      <w:tr w:rsidR="00540147" w:rsidRPr="00922C1A" w14:paraId="3A10B945" w14:textId="77777777" w:rsidTr="00880D6A">
        <w:trPr>
          <w:cantSplit/>
          <w:trHeight w:val="382"/>
          <w:jc w:val="center"/>
        </w:trPr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14:paraId="08E80683" w14:textId="77777777" w:rsidR="00540147" w:rsidRPr="00922C1A" w:rsidRDefault="005401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2C1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99" w:type="dxa"/>
            <w:gridSpan w:val="2"/>
            <w:tcBorders>
              <w:bottom w:val="single" w:sz="4" w:space="0" w:color="auto"/>
            </w:tcBorders>
            <w:vAlign w:val="center"/>
          </w:tcPr>
          <w:p w14:paraId="484E810B" w14:textId="6FFC9CC9" w:rsidR="00540147" w:rsidRPr="00922C1A" w:rsidRDefault="005401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06B95858" w14:textId="042856B4" w:rsidR="00540147" w:rsidRPr="00922C1A" w:rsidRDefault="00540147" w:rsidP="00880D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F7ED72D" w14:textId="6BEFFB3C" w:rsidR="00540147" w:rsidRPr="00922C1A" w:rsidRDefault="0062658C" w:rsidP="00BB5F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2C1A">
              <w:rPr>
                <w:rFonts w:ascii="Arial" w:hAnsi="Arial" w:cs="Arial"/>
                <w:sz w:val="20"/>
                <w:szCs w:val="20"/>
              </w:rPr>
              <w:t>---------</w:t>
            </w:r>
          </w:p>
        </w:tc>
        <w:tc>
          <w:tcPr>
            <w:tcW w:w="1345" w:type="dxa"/>
            <w:gridSpan w:val="2"/>
            <w:tcBorders>
              <w:bottom w:val="single" w:sz="4" w:space="0" w:color="auto"/>
            </w:tcBorders>
            <w:vAlign w:val="center"/>
          </w:tcPr>
          <w:p w14:paraId="10119D76" w14:textId="77777777" w:rsidR="00540147" w:rsidRPr="00922C1A" w:rsidRDefault="00540147" w:rsidP="00985A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2" w:type="dxa"/>
            <w:tcBorders>
              <w:bottom w:val="single" w:sz="4" w:space="0" w:color="auto"/>
            </w:tcBorders>
            <w:vAlign w:val="center"/>
          </w:tcPr>
          <w:p w14:paraId="0ED26F9E" w14:textId="7F0DDE38" w:rsidR="00540147" w:rsidRPr="00922C1A" w:rsidRDefault="00540147" w:rsidP="00B176E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47" w:rsidRPr="00922C1A" w14:paraId="3139B13F" w14:textId="77777777" w:rsidTr="00880D6A">
        <w:trPr>
          <w:cantSplit/>
          <w:trHeight w:val="382"/>
          <w:jc w:val="center"/>
        </w:trPr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14:paraId="2EA060BD" w14:textId="77777777" w:rsidR="00540147" w:rsidRPr="00922C1A" w:rsidRDefault="005401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2C1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99" w:type="dxa"/>
            <w:gridSpan w:val="2"/>
            <w:tcBorders>
              <w:bottom w:val="single" w:sz="4" w:space="0" w:color="auto"/>
            </w:tcBorders>
            <w:vAlign w:val="center"/>
          </w:tcPr>
          <w:p w14:paraId="59ABEFE0" w14:textId="77777777" w:rsidR="00540147" w:rsidRPr="00922C1A" w:rsidRDefault="005401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341E4D93" w14:textId="77777777" w:rsidR="00540147" w:rsidRPr="00922C1A" w:rsidRDefault="00540147" w:rsidP="004D68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992DB25" w14:textId="77777777" w:rsidR="00540147" w:rsidRPr="00922C1A" w:rsidRDefault="00540147" w:rsidP="004D68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5" w:type="dxa"/>
            <w:gridSpan w:val="2"/>
            <w:tcBorders>
              <w:bottom w:val="single" w:sz="4" w:space="0" w:color="auto"/>
            </w:tcBorders>
            <w:vAlign w:val="center"/>
          </w:tcPr>
          <w:p w14:paraId="61EDCCA4" w14:textId="77777777" w:rsidR="00540147" w:rsidRPr="00922C1A" w:rsidRDefault="005401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2" w:type="dxa"/>
            <w:tcBorders>
              <w:bottom w:val="single" w:sz="4" w:space="0" w:color="auto"/>
            </w:tcBorders>
            <w:vAlign w:val="center"/>
          </w:tcPr>
          <w:p w14:paraId="7AD0A43D" w14:textId="77777777" w:rsidR="00540147" w:rsidRPr="00922C1A" w:rsidRDefault="005401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47" w:rsidRPr="00922C1A" w14:paraId="6C3FD456" w14:textId="77777777" w:rsidTr="00880D6A">
        <w:trPr>
          <w:cantSplit/>
          <w:trHeight w:val="382"/>
          <w:jc w:val="center"/>
        </w:trPr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14:paraId="0D5185BF" w14:textId="77777777" w:rsidR="00540147" w:rsidRPr="00922C1A" w:rsidRDefault="00540147" w:rsidP="00710F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2C1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99" w:type="dxa"/>
            <w:gridSpan w:val="2"/>
            <w:tcBorders>
              <w:bottom w:val="single" w:sz="4" w:space="0" w:color="auto"/>
            </w:tcBorders>
            <w:vAlign w:val="center"/>
          </w:tcPr>
          <w:p w14:paraId="0B84AB49" w14:textId="77777777" w:rsidR="00540147" w:rsidRPr="00922C1A" w:rsidRDefault="00540147" w:rsidP="00710F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7BABBA27" w14:textId="77777777" w:rsidR="00540147" w:rsidRPr="00922C1A" w:rsidRDefault="00540147" w:rsidP="00710F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6115193" w14:textId="77777777" w:rsidR="00540147" w:rsidRPr="00922C1A" w:rsidRDefault="00540147" w:rsidP="00710F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5" w:type="dxa"/>
            <w:gridSpan w:val="2"/>
            <w:tcBorders>
              <w:bottom w:val="single" w:sz="4" w:space="0" w:color="auto"/>
            </w:tcBorders>
            <w:vAlign w:val="center"/>
          </w:tcPr>
          <w:p w14:paraId="61731AFD" w14:textId="77777777" w:rsidR="00540147" w:rsidRPr="00922C1A" w:rsidRDefault="00540147" w:rsidP="00710F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2" w:type="dxa"/>
            <w:tcBorders>
              <w:bottom w:val="single" w:sz="4" w:space="0" w:color="auto"/>
            </w:tcBorders>
            <w:vAlign w:val="center"/>
          </w:tcPr>
          <w:p w14:paraId="17DF4AA8" w14:textId="77777777" w:rsidR="00540147" w:rsidRPr="00922C1A" w:rsidRDefault="00540147" w:rsidP="00710F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47" w:rsidRPr="00922C1A" w14:paraId="43C403D8" w14:textId="77777777" w:rsidTr="00880D6A">
        <w:trPr>
          <w:cantSplit/>
          <w:trHeight w:val="382"/>
          <w:jc w:val="center"/>
        </w:trPr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14:paraId="67C1E81E" w14:textId="77777777" w:rsidR="00540147" w:rsidRPr="00922C1A" w:rsidRDefault="00540147" w:rsidP="008753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2C1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99" w:type="dxa"/>
            <w:gridSpan w:val="2"/>
            <w:tcBorders>
              <w:bottom w:val="single" w:sz="4" w:space="0" w:color="auto"/>
            </w:tcBorders>
            <w:vAlign w:val="center"/>
          </w:tcPr>
          <w:p w14:paraId="14F2B0ED" w14:textId="77777777" w:rsidR="00540147" w:rsidRPr="00922C1A" w:rsidRDefault="00540147" w:rsidP="008753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3D7A2866" w14:textId="77777777" w:rsidR="00540147" w:rsidRPr="00922C1A" w:rsidRDefault="00540147" w:rsidP="008753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26CA2A8" w14:textId="77777777" w:rsidR="00540147" w:rsidRPr="00922C1A" w:rsidRDefault="00540147" w:rsidP="008753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5" w:type="dxa"/>
            <w:gridSpan w:val="2"/>
            <w:tcBorders>
              <w:bottom w:val="single" w:sz="4" w:space="0" w:color="auto"/>
            </w:tcBorders>
            <w:vAlign w:val="center"/>
          </w:tcPr>
          <w:p w14:paraId="6CA8B316" w14:textId="77777777" w:rsidR="00540147" w:rsidRPr="00922C1A" w:rsidRDefault="00540147" w:rsidP="008753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2" w:type="dxa"/>
            <w:tcBorders>
              <w:bottom w:val="single" w:sz="4" w:space="0" w:color="auto"/>
            </w:tcBorders>
            <w:vAlign w:val="center"/>
          </w:tcPr>
          <w:p w14:paraId="1EEB4BB4" w14:textId="77777777" w:rsidR="00540147" w:rsidRPr="00922C1A" w:rsidRDefault="00540147" w:rsidP="008753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47" w:rsidRPr="00922C1A" w14:paraId="28A487D3" w14:textId="77777777" w:rsidTr="0063467E">
        <w:trPr>
          <w:trHeight w:hRule="exact" w:val="319"/>
          <w:jc w:val="center"/>
        </w:trPr>
        <w:tc>
          <w:tcPr>
            <w:tcW w:w="1013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44BEF" w14:textId="77777777" w:rsidR="00540147" w:rsidRPr="00922C1A" w:rsidRDefault="00540147" w:rsidP="00142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8720131" w14:textId="77777777" w:rsidR="00540147" w:rsidRPr="00922C1A" w:rsidRDefault="00540147" w:rsidP="00142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FB6705" w14:textId="77777777" w:rsidR="00344F46" w:rsidRDefault="001962CD" w:rsidP="00B8750A">
      <w:pPr>
        <w:ind w:right="-142"/>
        <w:rPr>
          <w:rFonts w:ascii="Arial" w:hAnsi="Arial" w:cs="Arial"/>
          <w:b/>
          <w:szCs w:val="22"/>
        </w:rPr>
      </w:pPr>
      <w:r w:rsidRPr="00922C1A">
        <w:rPr>
          <w:rFonts w:ascii="Arial" w:hAnsi="Arial" w:cs="Arial"/>
          <w:b/>
          <w:szCs w:val="22"/>
          <w:u w:val="single"/>
        </w:rPr>
        <w:t>Synthèse de la réunion</w:t>
      </w:r>
      <w:r w:rsidR="005032EF" w:rsidRPr="00922C1A">
        <w:rPr>
          <w:rFonts w:ascii="Arial" w:hAnsi="Arial" w:cs="Arial"/>
          <w:b/>
          <w:szCs w:val="22"/>
        </w:rPr>
        <w:t> :</w:t>
      </w:r>
    </w:p>
    <w:p w14:paraId="3C6D379A" w14:textId="77777777" w:rsidR="00C014FB" w:rsidRPr="00922C1A" w:rsidRDefault="00C014FB" w:rsidP="000563F9">
      <w:pPr>
        <w:spacing w:line="480" w:lineRule="auto"/>
        <w:ind w:right="-142"/>
        <w:rPr>
          <w:rFonts w:ascii="Arial" w:hAnsi="Arial" w:cs="Arial"/>
          <w:b/>
          <w:szCs w:val="22"/>
          <w:u w:val="single"/>
        </w:rPr>
      </w:pPr>
    </w:p>
    <w:p w14:paraId="45FCDAAE" w14:textId="6FDAF511" w:rsidR="00281E3B" w:rsidRPr="00281E3B" w:rsidRDefault="00281E3B" w:rsidP="00FA46A6">
      <w:pPr>
        <w:shd w:val="clear" w:color="auto" w:fill="FFFFFF"/>
        <w:spacing w:line="480" w:lineRule="auto"/>
        <w:rPr>
          <w:rFonts w:ascii="Arial" w:hAnsi="Arial" w:cs="Arial"/>
          <w:color w:val="222222"/>
          <w:sz w:val="19"/>
          <w:szCs w:val="19"/>
        </w:rPr>
      </w:pPr>
      <w:r w:rsidRPr="00281E3B">
        <w:rPr>
          <w:rFonts w:ascii="Arial" w:hAnsi="Arial" w:cs="Arial"/>
          <w:color w:val="222222"/>
          <w:sz w:val="19"/>
          <w:szCs w:val="19"/>
        </w:rPr>
        <w:t>N</w:t>
      </w:r>
      <w:r w:rsidR="00FA46A6">
        <w:rPr>
          <w:rFonts w:ascii="Arial" w:hAnsi="Arial" w:cs="Arial"/>
          <w:color w:val="222222"/>
          <w:sz w:val="19"/>
          <w:szCs w:val="19"/>
        </w:rPr>
        <w:t>ous avons tenu une réunion le 11</w:t>
      </w:r>
      <w:r w:rsidRPr="00281E3B">
        <w:rPr>
          <w:rFonts w:ascii="Arial" w:hAnsi="Arial" w:cs="Arial"/>
          <w:color w:val="222222"/>
          <w:sz w:val="19"/>
          <w:szCs w:val="19"/>
        </w:rPr>
        <w:t>/10/</w:t>
      </w:r>
      <w:r w:rsidR="00FA46A6">
        <w:rPr>
          <w:rFonts w:ascii="Arial" w:hAnsi="Arial" w:cs="Arial"/>
          <w:color w:val="222222"/>
          <w:sz w:val="19"/>
          <w:szCs w:val="19"/>
        </w:rPr>
        <w:t>2017 à la salle 305</w:t>
      </w:r>
      <w:r w:rsidR="00AD370B">
        <w:rPr>
          <w:rFonts w:ascii="Arial" w:hAnsi="Arial" w:cs="Arial"/>
          <w:color w:val="222222"/>
          <w:sz w:val="19"/>
          <w:szCs w:val="19"/>
        </w:rPr>
        <w:t xml:space="preserve"> avec M.</w:t>
      </w:r>
      <w:r w:rsidR="00FA46A6">
        <w:rPr>
          <w:rFonts w:ascii="Arial" w:hAnsi="Arial" w:cs="Arial"/>
          <w:color w:val="222222"/>
          <w:sz w:val="19"/>
          <w:szCs w:val="19"/>
        </w:rPr>
        <w:t xml:space="preserve"> DURUSEAU, M. MOHAMMADOU et les clients</w:t>
      </w:r>
      <w:r w:rsidR="00D7643C">
        <w:rPr>
          <w:rFonts w:ascii="Arial" w:hAnsi="Arial" w:cs="Arial"/>
          <w:color w:val="222222"/>
          <w:sz w:val="19"/>
          <w:szCs w:val="19"/>
        </w:rPr>
        <w:t xml:space="preserve"> présentant </w:t>
      </w:r>
      <w:r w:rsidR="00FA46A6">
        <w:rPr>
          <w:rFonts w:ascii="Arial" w:hAnsi="Arial" w:cs="Arial"/>
          <w:color w:val="222222"/>
          <w:sz w:val="19"/>
          <w:szCs w:val="19"/>
        </w:rPr>
        <w:t xml:space="preserve"> de l’entreprise </w:t>
      </w:r>
      <w:r w:rsidR="00D7643C">
        <w:rPr>
          <w:rFonts w:ascii="Arial" w:hAnsi="Arial" w:cs="Arial"/>
          <w:color w:val="222222"/>
          <w:sz w:val="19"/>
          <w:szCs w:val="19"/>
        </w:rPr>
        <w:t xml:space="preserve">LEGRAND, Mr Pascal Doré et </w:t>
      </w:r>
      <w:r w:rsidR="00FA46A6">
        <w:rPr>
          <w:rFonts w:ascii="Arial" w:hAnsi="Arial" w:cs="Arial"/>
          <w:color w:val="222222"/>
          <w:sz w:val="19"/>
          <w:szCs w:val="19"/>
        </w:rPr>
        <w:t xml:space="preserve"> </w:t>
      </w:r>
      <w:r w:rsidR="00D7643C">
        <w:rPr>
          <w:rFonts w:ascii="Arial" w:hAnsi="Arial" w:cs="Arial"/>
          <w:color w:val="222222"/>
          <w:sz w:val="19"/>
          <w:szCs w:val="19"/>
        </w:rPr>
        <w:t xml:space="preserve">.Elle est commencé </w:t>
      </w:r>
      <w:r w:rsidR="00FA46A6">
        <w:rPr>
          <w:rFonts w:ascii="Arial" w:hAnsi="Arial" w:cs="Arial"/>
          <w:color w:val="222222"/>
          <w:sz w:val="19"/>
          <w:szCs w:val="19"/>
        </w:rPr>
        <w:t>à 13h35</w:t>
      </w:r>
      <w:r w:rsidR="00D7643C">
        <w:rPr>
          <w:rFonts w:ascii="Arial" w:hAnsi="Arial" w:cs="Arial"/>
          <w:color w:val="222222"/>
          <w:sz w:val="19"/>
          <w:szCs w:val="19"/>
        </w:rPr>
        <w:t xml:space="preserve">,et a </w:t>
      </w:r>
      <w:r w:rsidR="00DD68E6">
        <w:rPr>
          <w:rFonts w:ascii="Arial" w:hAnsi="Arial" w:cs="Arial"/>
          <w:color w:val="222222"/>
          <w:sz w:val="19"/>
          <w:szCs w:val="19"/>
        </w:rPr>
        <w:t>durée 1h 30 min .</w:t>
      </w:r>
    </w:p>
    <w:p w14:paraId="105E195C" w14:textId="5FBE79E9" w:rsidR="00281E3B" w:rsidRPr="00281E3B" w:rsidRDefault="0076243B" w:rsidP="000563F9">
      <w:pPr>
        <w:shd w:val="clear" w:color="auto" w:fill="FFFFFF"/>
        <w:spacing w:line="48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Les membres</w:t>
      </w:r>
      <w:r w:rsidR="00AD370B">
        <w:rPr>
          <w:rFonts w:ascii="Arial" w:hAnsi="Arial" w:cs="Arial"/>
          <w:color w:val="222222"/>
          <w:sz w:val="19"/>
          <w:szCs w:val="19"/>
        </w:rPr>
        <w:t xml:space="preserve"> présents étaient :</w:t>
      </w:r>
    </w:p>
    <w:p w14:paraId="04FF913A" w14:textId="52CF9012" w:rsidR="00281E3B" w:rsidRPr="00AD370B" w:rsidRDefault="00281E3B" w:rsidP="000563F9">
      <w:pPr>
        <w:pStyle w:val="Paragraphedeliste"/>
        <w:numPr>
          <w:ilvl w:val="0"/>
          <w:numId w:val="8"/>
        </w:numPr>
        <w:shd w:val="clear" w:color="auto" w:fill="FFFFFF"/>
        <w:spacing w:line="480" w:lineRule="auto"/>
        <w:rPr>
          <w:rFonts w:ascii="Arial" w:hAnsi="Arial" w:cs="Arial"/>
          <w:color w:val="222222"/>
          <w:sz w:val="19"/>
          <w:szCs w:val="19"/>
        </w:rPr>
      </w:pPr>
      <w:r w:rsidRPr="00AD370B">
        <w:rPr>
          <w:rFonts w:ascii="Arial" w:hAnsi="Arial" w:cs="Arial"/>
          <w:color w:val="222222"/>
          <w:sz w:val="19"/>
          <w:szCs w:val="19"/>
        </w:rPr>
        <w:t>NANKIA K</w:t>
      </w:r>
      <w:r w:rsidR="00AD370B">
        <w:rPr>
          <w:rFonts w:ascii="Arial" w:hAnsi="Arial" w:cs="Arial"/>
          <w:color w:val="222222"/>
          <w:sz w:val="19"/>
          <w:szCs w:val="19"/>
        </w:rPr>
        <w:t>évin, C</w:t>
      </w:r>
      <w:r w:rsidRPr="00AD370B">
        <w:rPr>
          <w:rFonts w:ascii="Arial" w:hAnsi="Arial" w:cs="Arial"/>
          <w:color w:val="222222"/>
          <w:sz w:val="19"/>
          <w:szCs w:val="19"/>
        </w:rPr>
        <w:t>hef de projet </w:t>
      </w:r>
    </w:p>
    <w:p w14:paraId="5B731764" w14:textId="6EBDBD54" w:rsidR="00281E3B" w:rsidRPr="00AD370B" w:rsidRDefault="00AD370B" w:rsidP="000563F9">
      <w:pPr>
        <w:pStyle w:val="Paragraphedeliste"/>
        <w:numPr>
          <w:ilvl w:val="0"/>
          <w:numId w:val="8"/>
        </w:numPr>
        <w:shd w:val="clear" w:color="auto" w:fill="FFFFFF"/>
        <w:spacing w:line="48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MESSOUD Fatimetou, Adjointe</w:t>
      </w:r>
      <w:r w:rsidR="00281E3B" w:rsidRPr="00AD370B">
        <w:rPr>
          <w:rFonts w:ascii="Arial" w:hAnsi="Arial" w:cs="Arial"/>
          <w:color w:val="222222"/>
          <w:sz w:val="19"/>
          <w:szCs w:val="19"/>
        </w:rPr>
        <w:t xml:space="preserve"> chef de projet </w:t>
      </w:r>
    </w:p>
    <w:p w14:paraId="69552F71" w14:textId="7FD33A96" w:rsidR="00281E3B" w:rsidRDefault="00281E3B" w:rsidP="000563F9">
      <w:pPr>
        <w:pStyle w:val="Paragraphedeliste"/>
        <w:numPr>
          <w:ilvl w:val="0"/>
          <w:numId w:val="8"/>
        </w:numPr>
        <w:shd w:val="clear" w:color="auto" w:fill="FFFFFF"/>
        <w:spacing w:line="480" w:lineRule="auto"/>
        <w:rPr>
          <w:rFonts w:ascii="Arial" w:hAnsi="Arial" w:cs="Arial"/>
          <w:color w:val="222222"/>
          <w:sz w:val="19"/>
          <w:szCs w:val="19"/>
        </w:rPr>
      </w:pPr>
      <w:r w:rsidRPr="00AD370B">
        <w:rPr>
          <w:rFonts w:ascii="Arial" w:hAnsi="Arial" w:cs="Arial"/>
          <w:color w:val="222222"/>
          <w:sz w:val="19"/>
          <w:szCs w:val="19"/>
        </w:rPr>
        <w:t>KIBO YEGDJON</w:t>
      </w:r>
      <w:r w:rsidR="00AD370B" w:rsidRPr="00AD370B">
        <w:rPr>
          <w:rFonts w:ascii="Arial" w:hAnsi="Arial" w:cs="Arial"/>
          <w:color w:val="222222"/>
          <w:sz w:val="19"/>
          <w:szCs w:val="19"/>
        </w:rPr>
        <w:t>G</w:t>
      </w:r>
      <w:r w:rsidRPr="00AD370B">
        <w:rPr>
          <w:rFonts w:ascii="Arial" w:hAnsi="Arial" w:cs="Arial"/>
          <w:color w:val="222222"/>
          <w:sz w:val="19"/>
          <w:szCs w:val="19"/>
        </w:rPr>
        <w:t xml:space="preserve"> Adèle</w:t>
      </w:r>
      <w:r w:rsidR="00AD370B">
        <w:rPr>
          <w:rFonts w:ascii="Arial" w:hAnsi="Arial" w:cs="Arial"/>
          <w:color w:val="222222"/>
          <w:sz w:val="19"/>
          <w:szCs w:val="19"/>
        </w:rPr>
        <w:t>, R</w:t>
      </w:r>
      <w:r w:rsidRPr="00AD370B">
        <w:rPr>
          <w:rFonts w:ascii="Arial" w:hAnsi="Arial" w:cs="Arial"/>
          <w:color w:val="222222"/>
          <w:sz w:val="19"/>
          <w:szCs w:val="19"/>
        </w:rPr>
        <w:t>esponsable des absences </w:t>
      </w:r>
    </w:p>
    <w:p w14:paraId="657B8679" w14:textId="7776C3C6" w:rsidR="00C8090F" w:rsidRPr="00AD370B" w:rsidRDefault="00C8090F" w:rsidP="000563F9">
      <w:pPr>
        <w:pStyle w:val="Paragraphedeliste"/>
        <w:numPr>
          <w:ilvl w:val="0"/>
          <w:numId w:val="8"/>
        </w:numPr>
        <w:shd w:val="clear" w:color="auto" w:fill="FFFFFF"/>
        <w:spacing w:line="48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K</w:t>
      </w:r>
      <w:r w:rsidR="0076243B">
        <w:rPr>
          <w:rFonts w:ascii="Arial" w:hAnsi="Arial" w:cs="Arial"/>
          <w:color w:val="222222"/>
          <w:sz w:val="19"/>
          <w:szCs w:val="19"/>
        </w:rPr>
        <w:t>H</w:t>
      </w:r>
      <w:r>
        <w:rPr>
          <w:rFonts w:ascii="Arial" w:hAnsi="Arial" w:cs="Arial"/>
          <w:color w:val="222222"/>
          <w:sz w:val="19"/>
          <w:szCs w:val="19"/>
        </w:rPr>
        <w:t>EYYALI Imane</w:t>
      </w:r>
    </w:p>
    <w:p w14:paraId="0409F345" w14:textId="5B12B066" w:rsidR="00281E3B" w:rsidRPr="00AD370B" w:rsidRDefault="00281E3B" w:rsidP="000563F9">
      <w:pPr>
        <w:pStyle w:val="Paragraphedeliste"/>
        <w:numPr>
          <w:ilvl w:val="0"/>
          <w:numId w:val="8"/>
        </w:numPr>
        <w:shd w:val="clear" w:color="auto" w:fill="FFFFFF"/>
        <w:spacing w:line="480" w:lineRule="auto"/>
        <w:rPr>
          <w:rFonts w:ascii="Arial" w:hAnsi="Arial" w:cs="Arial"/>
          <w:color w:val="222222"/>
          <w:sz w:val="19"/>
          <w:szCs w:val="19"/>
        </w:rPr>
      </w:pPr>
      <w:r w:rsidRPr="00AD370B">
        <w:rPr>
          <w:rFonts w:ascii="Arial" w:hAnsi="Arial" w:cs="Arial"/>
          <w:color w:val="222222"/>
          <w:sz w:val="19"/>
          <w:szCs w:val="19"/>
        </w:rPr>
        <w:t>ASELTI Mourad </w:t>
      </w:r>
    </w:p>
    <w:p w14:paraId="0CC66327" w14:textId="6A447619" w:rsidR="00281E3B" w:rsidRDefault="00281E3B" w:rsidP="000563F9">
      <w:pPr>
        <w:pStyle w:val="Paragraphedeliste"/>
        <w:numPr>
          <w:ilvl w:val="0"/>
          <w:numId w:val="8"/>
        </w:numPr>
        <w:shd w:val="clear" w:color="auto" w:fill="FFFFFF"/>
        <w:spacing w:line="480" w:lineRule="auto"/>
        <w:rPr>
          <w:rFonts w:ascii="Arial" w:hAnsi="Arial" w:cs="Arial"/>
          <w:color w:val="222222"/>
          <w:sz w:val="19"/>
          <w:szCs w:val="19"/>
        </w:rPr>
      </w:pPr>
      <w:r w:rsidRPr="00AD370B">
        <w:rPr>
          <w:rFonts w:ascii="Arial" w:hAnsi="Arial" w:cs="Arial"/>
          <w:color w:val="222222"/>
          <w:sz w:val="19"/>
          <w:szCs w:val="19"/>
        </w:rPr>
        <w:t>KAMDEM YOUMBISSI DONGMO Roger</w:t>
      </w:r>
    </w:p>
    <w:p w14:paraId="0F7181BE" w14:textId="0E62D006" w:rsidR="00C8090F" w:rsidRPr="00C8090F" w:rsidRDefault="00C8090F" w:rsidP="00C8090F">
      <w:pPr>
        <w:pStyle w:val="Paragraphedeliste"/>
        <w:numPr>
          <w:ilvl w:val="0"/>
          <w:numId w:val="8"/>
        </w:numPr>
        <w:shd w:val="clear" w:color="auto" w:fill="FFFFFF"/>
        <w:spacing w:line="48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GINIER Aurélien</w:t>
      </w:r>
    </w:p>
    <w:p w14:paraId="10166652" w14:textId="3B4D796C" w:rsidR="00281E3B" w:rsidRDefault="00281E3B" w:rsidP="000563F9">
      <w:pPr>
        <w:pStyle w:val="Paragraphedeliste"/>
        <w:numPr>
          <w:ilvl w:val="0"/>
          <w:numId w:val="8"/>
        </w:numPr>
        <w:shd w:val="clear" w:color="auto" w:fill="FFFFFF"/>
        <w:spacing w:line="480" w:lineRule="auto"/>
        <w:rPr>
          <w:rFonts w:ascii="Arial" w:hAnsi="Arial" w:cs="Arial"/>
          <w:color w:val="222222"/>
          <w:sz w:val="19"/>
          <w:szCs w:val="19"/>
        </w:rPr>
      </w:pPr>
      <w:r w:rsidRPr="00AD370B">
        <w:rPr>
          <w:rFonts w:ascii="Arial" w:hAnsi="Arial" w:cs="Arial"/>
          <w:color w:val="222222"/>
          <w:sz w:val="19"/>
          <w:szCs w:val="19"/>
        </w:rPr>
        <w:t>MOETERAURI Dylan </w:t>
      </w:r>
    </w:p>
    <w:p w14:paraId="2637F05D" w14:textId="77777777" w:rsidR="000563F9" w:rsidRPr="000563F9" w:rsidRDefault="000563F9" w:rsidP="000563F9">
      <w:pPr>
        <w:pStyle w:val="Paragraphedeliste"/>
        <w:shd w:val="clear" w:color="auto" w:fill="FFFFFF"/>
        <w:spacing w:line="480" w:lineRule="auto"/>
        <w:rPr>
          <w:rFonts w:ascii="Arial" w:hAnsi="Arial" w:cs="Arial"/>
          <w:color w:val="222222"/>
          <w:sz w:val="19"/>
          <w:szCs w:val="19"/>
        </w:rPr>
      </w:pPr>
    </w:p>
    <w:p w14:paraId="27B39D84" w14:textId="5291BAE6" w:rsidR="003C2D9F" w:rsidRPr="00281E3B" w:rsidRDefault="0076243B" w:rsidP="0076243B">
      <w:pPr>
        <w:shd w:val="clear" w:color="auto" w:fill="FFFFFF"/>
        <w:spacing w:line="480" w:lineRule="auto"/>
        <w:ind w:firstLine="708"/>
        <w:jc w:val="both"/>
        <w:rPr>
          <w:rFonts w:ascii="Arial" w:hAnsi="Arial" w:cs="Arial"/>
          <w:color w:val="222222"/>
          <w:sz w:val="19"/>
          <w:szCs w:val="19"/>
        </w:rPr>
      </w:pPr>
      <w:r w:rsidRPr="00281E3B">
        <w:rPr>
          <w:rFonts w:ascii="Arial" w:hAnsi="Arial" w:cs="Arial"/>
          <w:color w:val="222222"/>
          <w:sz w:val="19"/>
          <w:szCs w:val="19"/>
        </w:rPr>
        <w:t>Nous avons</w:t>
      </w:r>
      <w:r w:rsidR="00281E3B" w:rsidRPr="00281E3B">
        <w:rPr>
          <w:rFonts w:ascii="Arial" w:hAnsi="Arial" w:cs="Arial"/>
          <w:color w:val="222222"/>
          <w:sz w:val="19"/>
          <w:szCs w:val="19"/>
        </w:rPr>
        <w:t xml:space="preserve"> </w:t>
      </w:r>
      <w:r w:rsidRPr="00281E3B">
        <w:rPr>
          <w:rFonts w:ascii="Arial" w:hAnsi="Arial" w:cs="Arial"/>
          <w:color w:val="222222"/>
          <w:sz w:val="19"/>
          <w:szCs w:val="19"/>
        </w:rPr>
        <w:t>discuté dans</w:t>
      </w:r>
      <w:r w:rsidR="00281E3B" w:rsidRPr="00281E3B">
        <w:rPr>
          <w:rFonts w:ascii="Arial" w:hAnsi="Arial" w:cs="Arial"/>
          <w:color w:val="222222"/>
          <w:sz w:val="19"/>
          <w:szCs w:val="19"/>
        </w:rPr>
        <w:t xml:space="preserve"> cette réunion </w:t>
      </w:r>
      <w:r>
        <w:rPr>
          <w:rFonts w:ascii="Arial" w:hAnsi="Arial" w:cs="Arial"/>
          <w:color w:val="222222"/>
          <w:sz w:val="19"/>
          <w:szCs w:val="19"/>
        </w:rPr>
        <w:t>du contexte général du projet</w:t>
      </w:r>
      <w:r w:rsidR="00281E3B" w:rsidRPr="00281E3B">
        <w:rPr>
          <w:rFonts w:ascii="Arial" w:hAnsi="Arial" w:cs="Arial"/>
          <w:color w:val="222222"/>
          <w:sz w:val="19"/>
          <w:szCs w:val="19"/>
        </w:rPr>
        <w:t>,</w:t>
      </w:r>
      <w:r>
        <w:rPr>
          <w:rFonts w:ascii="Arial" w:hAnsi="Arial" w:cs="Arial"/>
          <w:color w:val="222222"/>
          <w:sz w:val="19"/>
          <w:szCs w:val="19"/>
        </w:rPr>
        <w:t xml:space="preserve"> de sa problématique et des livrables à fournir</w:t>
      </w:r>
      <w:r w:rsidR="00281E3B" w:rsidRPr="00281E3B">
        <w:rPr>
          <w:rFonts w:ascii="Arial" w:hAnsi="Arial" w:cs="Arial"/>
          <w:color w:val="222222"/>
          <w:sz w:val="19"/>
          <w:szCs w:val="19"/>
        </w:rPr>
        <w:t>.</w:t>
      </w:r>
    </w:p>
    <w:p w14:paraId="6D9181E4" w14:textId="423BB4D0" w:rsidR="00281E3B" w:rsidRPr="00BC6B9F" w:rsidRDefault="00076137" w:rsidP="000563F9">
      <w:pPr>
        <w:shd w:val="clear" w:color="auto" w:fill="FFFFFF"/>
        <w:spacing w:line="480" w:lineRule="auto"/>
        <w:jc w:val="both"/>
        <w:rPr>
          <w:rFonts w:ascii="Arial" w:hAnsi="Arial" w:cs="Arial"/>
          <w:i/>
          <w:color w:val="222222"/>
          <w:sz w:val="19"/>
          <w:szCs w:val="19"/>
        </w:rPr>
      </w:pPr>
      <w:r w:rsidRPr="00BC6B9F">
        <w:rPr>
          <w:rFonts w:ascii="Arial" w:hAnsi="Arial" w:cs="Arial"/>
          <w:color w:val="222222"/>
          <w:sz w:val="19"/>
          <w:szCs w:val="19"/>
          <w:u w:val="single"/>
        </w:rPr>
        <w:t>Contexte</w:t>
      </w:r>
      <w:r w:rsidR="00281E3B" w:rsidRPr="00BC6B9F">
        <w:rPr>
          <w:rFonts w:ascii="Arial" w:hAnsi="Arial" w:cs="Arial"/>
          <w:i/>
          <w:color w:val="222222"/>
          <w:sz w:val="19"/>
          <w:szCs w:val="19"/>
          <w:u w:val="single"/>
        </w:rPr>
        <w:t xml:space="preserve"> du projet</w:t>
      </w:r>
      <w:r w:rsidR="00281E3B" w:rsidRPr="00BC6B9F">
        <w:rPr>
          <w:rFonts w:ascii="Arial" w:hAnsi="Arial" w:cs="Arial"/>
          <w:i/>
          <w:color w:val="222222"/>
          <w:sz w:val="19"/>
          <w:szCs w:val="19"/>
        </w:rPr>
        <w:t> :</w:t>
      </w:r>
    </w:p>
    <w:p w14:paraId="1403D935" w14:textId="0970140B" w:rsidR="0001294E" w:rsidRDefault="00076137" w:rsidP="00BC6B9F">
      <w:pPr>
        <w:shd w:val="clear" w:color="auto" w:fill="FFFFFF"/>
        <w:spacing w:line="480" w:lineRule="auto"/>
        <w:ind w:firstLine="708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Parlant du contexte général du projet, il s’agit d’utiliser les consommations énergétiques des appareils de la ma</w:t>
      </w:r>
      <w:r w:rsidR="00BC7045">
        <w:rPr>
          <w:rFonts w:ascii="Arial" w:hAnsi="Arial" w:cs="Arial"/>
          <w:color w:val="222222"/>
          <w:sz w:val="19"/>
          <w:szCs w:val="19"/>
        </w:rPr>
        <w:t>ison pour détecter les malaises</w:t>
      </w:r>
      <w:r>
        <w:rPr>
          <w:rFonts w:ascii="Arial" w:hAnsi="Arial" w:cs="Arial"/>
          <w:color w:val="222222"/>
          <w:sz w:val="19"/>
          <w:szCs w:val="19"/>
        </w:rPr>
        <w:t xml:space="preserve"> des personnes</w:t>
      </w:r>
      <w:r w:rsidR="00BC7045">
        <w:rPr>
          <w:rFonts w:ascii="Arial" w:hAnsi="Arial" w:cs="Arial"/>
          <w:color w:val="222222"/>
          <w:sz w:val="19"/>
          <w:szCs w:val="19"/>
        </w:rPr>
        <w:t xml:space="preserve"> âgées lors de leurs activités</w:t>
      </w:r>
      <w:r>
        <w:rPr>
          <w:rFonts w:ascii="Arial" w:hAnsi="Arial" w:cs="Arial"/>
          <w:color w:val="222222"/>
          <w:sz w:val="19"/>
          <w:szCs w:val="19"/>
        </w:rPr>
        <w:t xml:space="preserve"> journalières. </w:t>
      </w:r>
    </w:p>
    <w:p w14:paraId="2E16086D" w14:textId="77777777" w:rsidR="00BC6B9F" w:rsidRDefault="00BC6B9F" w:rsidP="00BC6B9F">
      <w:pPr>
        <w:shd w:val="clear" w:color="auto" w:fill="FFFFFF"/>
        <w:spacing w:line="480" w:lineRule="auto"/>
        <w:ind w:firstLine="708"/>
        <w:jc w:val="both"/>
        <w:rPr>
          <w:rFonts w:ascii="Arial" w:hAnsi="Arial" w:cs="Arial"/>
          <w:color w:val="222222"/>
          <w:sz w:val="19"/>
          <w:szCs w:val="19"/>
        </w:rPr>
      </w:pPr>
    </w:p>
    <w:p w14:paraId="333DDF1C" w14:textId="6FE387A3" w:rsidR="0001294E" w:rsidRPr="00BC6B9F" w:rsidRDefault="0001294E" w:rsidP="0001294E">
      <w:pPr>
        <w:shd w:val="clear" w:color="auto" w:fill="FFFFFF"/>
        <w:spacing w:line="480" w:lineRule="auto"/>
        <w:rPr>
          <w:rFonts w:ascii="Arial" w:hAnsi="Arial" w:cs="Arial"/>
          <w:i/>
          <w:color w:val="222222"/>
          <w:sz w:val="19"/>
          <w:szCs w:val="19"/>
        </w:rPr>
      </w:pPr>
      <w:r w:rsidRPr="00BC6B9F">
        <w:rPr>
          <w:rFonts w:ascii="Arial" w:hAnsi="Arial" w:cs="Arial"/>
          <w:i/>
          <w:color w:val="222222"/>
          <w:sz w:val="19"/>
          <w:szCs w:val="19"/>
          <w:u w:val="single"/>
        </w:rPr>
        <w:t>Problématique</w:t>
      </w:r>
      <w:r w:rsidRPr="00BC6B9F">
        <w:rPr>
          <w:rFonts w:ascii="Arial" w:hAnsi="Arial" w:cs="Arial"/>
          <w:i/>
          <w:color w:val="222222"/>
          <w:sz w:val="19"/>
          <w:szCs w:val="19"/>
        </w:rPr>
        <w:t> :</w:t>
      </w:r>
    </w:p>
    <w:p w14:paraId="2AB55332" w14:textId="190110BB" w:rsidR="00281E3B" w:rsidRPr="00281E3B" w:rsidRDefault="00076137" w:rsidP="000563F9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Quelle est la problématique</w:t>
      </w:r>
      <w:r w:rsidR="00281E3B" w:rsidRPr="00281E3B">
        <w:rPr>
          <w:rFonts w:ascii="Arial" w:hAnsi="Arial" w:cs="Arial"/>
          <w:color w:val="222222"/>
          <w:sz w:val="19"/>
          <w:szCs w:val="19"/>
        </w:rPr>
        <w:t> ? </w:t>
      </w:r>
    </w:p>
    <w:p w14:paraId="34B2D055" w14:textId="77777777" w:rsidR="00476B50" w:rsidRDefault="00476B50" w:rsidP="000563F9">
      <w:pPr>
        <w:shd w:val="clear" w:color="auto" w:fill="FFFFFF"/>
        <w:spacing w:line="480" w:lineRule="auto"/>
        <w:ind w:firstLine="708"/>
        <w:jc w:val="both"/>
        <w:rPr>
          <w:rFonts w:ascii="Arial" w:hAnsi="Arial" w:cs="Arial"/>
          <w:color w:val="222222"/>
          <w:sz w:val="19"/>
          <w:szCs w:val="19"/>
        </w:rPr>
      </w:pPr>
    </w:p>
    <w:p w14:paraId="279AEBAF" w14:textId="77777777" w:rsidR="00476B50" w:rsidRDefault="00476B50" w:rsidP="000563F9">
      <w:pPr>
        <w:shd w:val="clear" w:color="auto" w:fill="FFFFFF"/>
        <w:spacing w:line="480" w:lineRule="auto"/>
        <w:ind w:firstLine="708"/>
        <w:jc w:val="both"/>
        <w:rPr>
          <w:rFonts w:ascii="Arial" w:hAnsi="Arial" w:cs="Arial"/>
          <w:color w:val="222222"/>
          <w:sz w:val="19"/>
          <w:szCs w:val="19"/>
        </w:rPr>
      </w:pPr>
    </w:p>
    <w:p w14:paraId="52D2F9A7" w14:textId="77777777" w:rsidR="00476B50" w:rsidRDefault="00476B50" w:rsidP="000563F9">
      <w:pPr>
        <w:shd w:val="clear" w:color="auto" w:fill="FFFFFF"/>
        <w:spacing w:line="480" w:lineRule="auto"/>
        <w:ind w:firstLine="708"/>
        <w:jc w:val="both"/>
        <w:rPr>
          <w:rFonts w:ascii="Arial" w:hAnsi="Arial" w:cs="Arial"/>
          <w:color w:val="222222"/>
          <w:sz w:val="19"/>
          <w:szCs w:val="19"/>
        </w:rPr>
      </w:pPr>
    </w:p>
    <w:p w14:paraId="4A816B69" w14:textId="574B2057" w:rsidR="006530C4" w:rsidRDefault="006530C4" w:rsidP="000563F9">
      <w:pPr>
        <w:shd w:val="clear" w:color="auto" w:fill="FFFFFF"/>
        <w:spacing w:line="480" w:lineRule="auto"/>
        <w:ind w:firstLine="708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Tout d’abord, pour suivre le mouvement des personnes </w:t>
      </w:r>
      <w:r w:rsidR="00617F9B">
        <w:rPr>
          <w:rFonts w:ascii="Arial" w:hAnsi="Arial" w:cs="Arial"/>
          <w:color w:val="222222"/>
          <w:sz w:val="19"/>
          <w:szCs w:val="19"/>
        </w:rPr>
        <w:t>âgées</w:t>
      </w:r>
      <w:r>
        <w:rPr>
          <w:rFonts w:ascii="Arial" w:hAnsi="Arial" w:cs="Arial"/>
          <w:color w:val="222222"/>
          <w:sz w:val="19"/>
          <w:szCs w:val="19"/>
        </w:rPr>
        <w:t>, plusieurs appareils sont utilisés tel</w:t>
      </w:r>
      <w:r w:rsidR="00617F9B">
        <w:rPr>
          <w:rFonts w:ascii="Arial" w:hAnsi="Arial" w:cs="Arial"/>
          <w:color w:val="222222"/>
          <w:sz w:val="19"/>
          <w:szCs w:val="19"/>
        </w:rPr>
        <w:t>s</w:t>
      </w:r>
      <w:r>
        <w:rPr>
          <w:rFonts w:ascii="Arial" w:hAnsi="Arial" w:cs="Arial"/>
          <w:color w:val="222222"/>
          <w:sz w:val="19"/>
          <w:szCs w:val="19"/>
        </w:rPr>
        <w:t xml:space="preserve"> que objets connectés, capteurs d’activités ..</w:t>
      </w:r>
      <w:r w:rsidR="00D9410F">
        <w:rPr>
          <w:rFonts w:ascii="Arial" w:hAnsi="Arial" w:cs="Arial"/>
          <w:color w:val="222222"/>
          <w:sz w:val="19"/>
          <w:szCs w:val="19"/>
        </w:rPr>
        <w:t>etc. Ces mouvements sont étudiés afin de détecter le malaise de la personne âgée.</w:t>
      </w:r>
    </w:p>
    <w:p w14:paraId="7BF7FD6F" w14:textId="75767007" w:rsidR="004B1D69" w:rsidRDefault="00D9410F" w:rsidP="00D9410F">
      <w:pPr>
        <w:shd w:val="clear" w:color="auto" w:fill="FFFFFF"/>
        <w:spacing w:line="480" w:lineRule="auto"/>
        <w:ind w:firstLine="708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Beaucoup d’appareils installer dans la maison, peuvent provoquer le mécontente de  la personne âgée. </w:t>
      </w:r>
      <w:r w:rsidR="00402795">
        <w:rPr>
          <w:rFonts w:ascii="Arial" w:hAnsi="Arial" w:cs="Arial"/>
          <w:color w:val="222222"/>
          <w:sz w:val="19"/>
          <w:szCs w:val="19"/>
        </w:rPr>
        <w:t>Ainsi que ces objets peuvent être très couteux et peuvent gêner le déplacement de la personne en question.</w:t>
      </w:r>
    </w:p>
    <w:p w14:paraId="2581ADFC" w14:textId="04E2564F" w:rsidR="009133B4" w:rsidRDefault="009133B4" w:rsidP="000563F9">
      <w:pPr>
        <w:shd w:val="clear" w:color="auto" w:fill="FFFFFF"/>
        <w:spacing w:line="480" w:lineRule="auto"/>
        <w:ind w:firstLine="708"/>
        <w:jc w:val="both"/>
        <w:rPr>
          <w:rFonts w:ascii="Arial" w:hAnsi="Arial" w:cs="Arial"/>
          <w:i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Alors : </w:t>
      </w:r>
      <w:r w:rsidR="00D36A35">
        <w:rPr>
          <w:rFonts w:ascii="Arial" w:hAnsi="Arial" w:cs="Arial"/>
          <w:i/>
          <w:color w:val="222222"/>
          <w:sz w:val="19"/>
          <w:szCs w:val="19"/>
        </w:rPr>
        <w:t xml:space="preserve">Existe-t-il des moyens en </w:t>
      </w:r>
      <w:r w:rsidRPr="009133B4">
        <w:rPr>
          <w:rFonts w:ascii="Arial" w:hAnsi="Arial" w:cs="Arial"/>
          <w:i/>
          <w:color w:val="222222"/>
          <w:sz w:val="19"/>
          <w:szCs w:val="19"/>
        </w:rPr>
        <w:t>énergie pour détecter les personnes sans toutefois imposer des produits liés à l’infrastructure ?</w:t>
      </w:r>
      <w:r w:rsidR="0001294E">
        <w:rPr>
          <w:rFonts w:ascii="Arial" w:hAnsi="Arial" w:cs="Arial"/>
          <w:i/>
          <w:color w:val="222222"/>
          <w:sz w:val="19"/>
          <w:szCs w:val="19"/>
        </w:rPr>
        <w:t xml:space="preserve"> Ne peut-on pas analyser les paramètres énergétiques de la maison pour capter l’information sur une présence ?</w:t>
      </w:r>
      <w:r w:rsidR="00BC6B9F">
        <w:rPr>
          <w:rFonts w:ascii="Arial" w:hAnsi="Arial" w:cs="Arial"/>
          <w:i/>
          <w:color w:val="222222"/>
          <w:sz w:val="19"/>
          <w:szCs w:val="19"/>
        </w:rPr>
        <w:t xml:space="preserve"> Comment arrive-t-on à identifier les dérives de la personne dans le logement ?</w:t>
      </w:r>
    </w:p>
    <w:p w14:paraId="170911F9" w14:textId="7865EC93" w:rsidR="0001294E" w:rsidRPr="00BC6B9F" w:rsidRDefault="0001294E" w:rsidP="0001294E">
      <w:pPr>
        <w:shd w:val="clear" w:color="auto" w:fill="FFFFFF"/>
        <w:spacing w:line="480" w:lineRule="auto"/>
        <w:jc w:val="both"/>
        <w:rPr>
          <w:rFonts w:ascii="Arial" w:hAnsi="Arial" w:cs="Arial"/>
          <w:i/>
          <w:color w:val="222222"/>
          <w:sz w:val="19"/>
          <w:szCs w:val="19"/>
        </w:rPr>
      </w:pPr>
      <w:r w:rsidRPr="00BC6B9F">
        <w:rPr>
          <w:rFonts w:ascii="Arial" w:hAnsi="Arial" w:cs="Arial"/>
          <w:i/>
          <w:color w:val="222222"/>
          <w:sz w:val="19"/>
          <w:szCs w:val="19"/>
          <w:u w:val="single"/>
        </w:rPr>
        <w:t>L’objectif</w:t>
      </w:r>
      <w:r w:rsidRPr="00BC6B9F">
        <w:rPr>
          <w:rFonts w:ascii="Arial" w:hAnsi="Arial" w:cs="Arial"/>
          <w:i/>
          <w:color w:val="222222"/>
          <w:sz w:val="19"/>
          <w:szCs w:val="19"/>
        </w:rPr>
        <w:t> :</w:t>
      </w:r>
    </w:p>
    <w:p w14:paraId="4571C83A" w14:textId="5585B426" w:rsidR="00281E3B" w:rsidRDefault="00A956CC" w:rsidP="002D1998">
      <w:pPr>
        <w:shd w:val="clear" w:color="auto" w:fill="FFFFFF"/>
        <w:spacing w:line="480" w:lineRule="auto"/>
        <w:ind w:firstLine="708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L’objectif </w:t>
      </w:r>
      <w:r w:rsidR="003155C5">
        <w:rPr>
          <w:rFonts w:ascii="Arial" w:hAnsi="Arial" w:cs="Arial"/>
          <w:color w:val="222222"/>
          <w:sz w:val="19"/>
          <w:szCs w:val="19"/>
        </w:rPr>
        <w:t>est</w:t>
      </w:r>
      <w:r w:rsidR="002D1998">
        <w:t xml:space="preserve"> </w:t>
      </w:r>
      <w:r w:rsidR="002D1998">
        <w:rPr>
          <w:rFonts w:ascii="Arial" w:hAnsi="Arial" w:cs="Arial"/>
          <w:color w:val="222222"/>
          <w:sz w:val="19"/>
          <w:szCs w:val="19"/>
        </w:rPr>
        <w:t xml:space="preserve"> la recherche d’un dispositif, en se basant à la consommation d’Energie et  des fluides</w:t>
      </w:r>
      <w:r w:rsidR="003155C5">
        <w:rPr>
          <w:rFonts w:ascii="Arial" w:hAnsi="Arial" w:cs="Arial"/>
          <w:color w:val="222222"/>
          <w:sz w:val="19"/>
          <w:szCs w:val="19"/>
        </w:rPr>
        <w:t xml:space="preserve"> </w:t>
      </w:r>
      <w:r w:rsidR="009C4631">
        <w:rPr>
          <w:rFonts w:ascii="Arial" w:hAnsi="Arial" w:cs="Arial"/>
          <w:color w:val="222222"/>
          <w:sz w:val="19"/>
          <w:szCs w:val="19"/>
        </w:rPr>
        <w:t xml:space="preserve">utilisés dans la </w:t>
      </w:r>
      <w:r w:rsidR="004C4E62">
        <w:rPr>
          <w:rFonts w:ascii="Arial" w:hAnsi="Arial" w:cs="Arial"/>
          <w:color w:val="222222"/>
          <w:sz w:val="19"/>
          <w:szCs w:val="19"/>
        </w:rPr>
        <w:t>maison. Ce</w:t>
      </w:r>
      <w:r w:rsidR="002D1998">
        <w:rPr>
          <w:rFonts w:ascii="Arial" w:hAnsi="Arial" w:cs="Arial"/>
          <w:color w:val="222222"/>
          <w:sz w:val="19"/>
          <w:szCs w:val="19"/>
        </w:rPr>
        <w:t xml:space="preserve"> </w:t>
      </w:r>
      <w:r w:rsidR="003155C5">
        <w:rPr>
          <w:rFonts w:ascii="Arial" w:hAnsi="Arial" w:cs="Arial"/>
          <w:color w:val="222222"/>
          <w:sz w:val="19"/>
          <w:szCs w:val="19"/>
        </w:rPr>
        <w:t xml:space="preserve">dispositif permettant de signaler des anomalies liées </w:t>
      </w:r>
      <w:r w:rsidR="008805AE">
        <w:rPr>
          <w:rFonts w:ascii="Arial" w:hAnsi="Arial" w:cs="Arial"/>
          <w:color w:val="222222"/>
          <w:sz w:val="19"/>
          <w:szCs w:val="19"/>
        </w:rPr>
        <w:t>aux</w:t>
      </w:r>
      <w:r w:rsidR="0049314A">
        <w:rPr>
          <w:rFonts w:ascii="Arial" w:hAnsi="Arial" w:cs="Arial"/>
          <w:color w:val="222222"/>
          <w:sz w:val="19"/>
          <w:szCs w:val="19"/>
        </w:rPr>
        <w:t xml:space="preserve"> activités des </w:t>
      </w:r>
      <w:r w:rsidR="008805AE">
        <w:rPr>
          <w:rFonts w:ascii="Arial" w:hAnsi="Arial" w:cs="Arial"/>
          <w:color w:val="222222"/>
          <w:sz w:val="19"/>
          <w:szCs w:val="19"/>
        </w:rPr>
        <w:t xml:space="preserve"> </w:t>
      </w:r>
      <w:r w:rsidR="0049314A">
        <w:rPr>
          <w:rFonts w:ascii="Arial" w:hAnsi="Arial" w:cs="Arial"/>
          <w:color w:val="222222"/>
          <w:sz w:val="19"/>
          <w:szCs w:val="19"/>
        </w:rPr>
        <w:t xml:space="preserve">personnes </w:t>
      </w:r>
      <w:r w:rsidR="004C4E62">
        <w:rPr>
          <w:rFonts w:ascii="Arial" w:hAnsi="Arial" w:cs="Arial"/>
          <w:color w:val="222222"/>
          <w:sz w:val="19"/>
          <w:szCs w:val="19"/>
        </w:rPr>
        <w:t>âgées. Pour</w:t>
      </w:r>
      <w:r w:rsidR="00AC56A3">
        <w:rPr>
          <w:rFonts w:ascii="Arial" w:hAnsi="Arial" w:cs="Arial"/>
          <w:color w:val="222222"/>
          <w:sz w:val="19"/>
          <w:szCs w:val="19"/>
        </w:rPr>
        <w:t xml:space="preserve"> cela nous avons opté</w:t>
      </w:r>
      <w:r w:rsidR="004C4E62">
        <w:rPr>
          <w:rFonts w:ascii="Arial" w:hAnsi="Arial" w:cs="Arial"/>
          <w:color w:val="222222"/>
          <w:sz w:val="19"/>
          <w:szCs w:val="19"/>
        </w:rPr>
        <w:t xml:space="preserve"> pour un détecteur de mouvement.</w:t>
      </w:r>
    </w:p>
    <w:p w14:paraId="26AAF7A3" w14:textId="2FE7C820" w:rsidR="003155C5" w:rsidRDefault="00E90F05" w:rsidP="000563F9">
      <w:pPr>
        <w:shd w:val="clear" w:color="auto" w:fill="FFFFFF"/>
        <w:spacing w:line="480" w:lineRule="auto"/>
        <w:ind w:firstLine="708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En </w:t>
      </w:r>
      <w:r w:rsidR="001E6744">
        <w:rPr>
          <w:rFonts w:ascii="Arial" w:hAnsi="Arial" w:cs="Arial"/>
          <w:color w:val="222222"/>
          <w:sz w:val="19"/>
          <w:szCs w:val="19"/>
        </w:rPr>
        <w:t>effet, il</w:t>
      </w:r>
      <w:r w:rsidR="003155C5">
        <w:rPr>
          <w:rFonts w:ascii="Arial" w:hAnsi="Arial" w:cs="Arial"/>
          <w:color w:val="222222"/>
          <w:sz w:val="19"/>
          <w:szCs w:val="19"/>
        </w:rPr>
        <w:t xml:space="preserve"> nous permettra d’analyser </w:t>
      </w:r>
      <w:r w:rsidR="00057213">
        <w:rPr>
          <w:rFonts w:ascii="Arial" w:hAnsi="Arial" w:cs="Arial"/>
          <w:color w:val="222222"/>
          <w:sz w:val="19"/>
          <w:szCs w:val="19"/>
        </w:rPr>
        <w:t>le comportement de la personne</w:t>
      </w:r>
      <w:r w:rsidR="00133219">
        <w:rPr>
          <w:rFonts w:ascii="Arial" w:hAnsi="Arial" w:cs="Arial"/>
          <w:color w:val="222222"/>
          <w:sz w:val="19"/>
          <w:szCs w:val="19"/>
        </w:rPr>
        <w:t xml:space="preserve"> </w:t>
      </w:r>
      <w:r w:rsidR="00211794">
        <w:rPr>
          <w:rFonts w:ascii="Arial" w:hAnsi="Arial" w:cs="Arial"/>
          <w:color w:val="222222"/>
          <w:sz w:val="19"/>
          <w:szCs w:val="19"/>
        </w:rPr>
        <w:t>âgée</w:t>
      </w:r>
      <w:r w:rsidR="00133219">
        <w:rPr>
          <w:rFonts w:ascii="Arial" w:hAnsi="Arial" w:cs="Arial"/>
          <w:color w:val="222222"/>
          <w:sz w:val="19"/>
          <w:szCs w:val="19"/>
        </w:rPr>
        <w:t xml:space="preserve"> dans sa</w:t>
      </w:r>
      <w:r w:rsidR="00057213">
        <w:rPr>
          <w:rFonts w:ascii="Arial" w:hAnsi="Arial" w:cs="Arial"/>
          <w:color w:val="222222"/>
          <w:sz w:val="19"/>
          <w:szCs w:val="19"/>
        </w:rPr>
        <w:t xml:space="preserve"> maison et </w:t>
      </w:r>
      <w:r w:rsidR="00B21D9C">
        <w:rPr>
          <w:rFonts w:ascii="Arial" w:hAnsi="Arial" w:cs="Arial"/>
          <w:color w:val="222222"/>
          <w:sz w:val="19"/>
          <w:szCs w:val="19"/>
        </w:rPr>
        <w:t>par conséquent, détecter si la personne âgée</w:t>
      </w:r>
      <w:r w:rsidR="00211794">
        <w:rPr>
          <w:rFonts w:ascii="Arial" w:hAnsi="Arial" w:cs="Arial"/>
          <w:color w:val="222222"/>
          <w:sz w:val="19"/>
          <w:szCs w:val="19"/>
        </w:rPr>
        <w:t xml:space="preserve"> a fait un mal</w:t>
      </w:r>
      <w:r w:rsidR="00FB2DBB">
        <w:rPr>
          <w:rFonts w:ascii="Arial" w:hAnsi="Arial" w:cs="Arial"/>
          <w:color w:val="222222"/>
          <w:sz w:val="19"/>
          <w:szCs w:val="19"/>
        </w:rPr>
        <w:t>aise</w:t>
      </w:r>
      <w:r w:rsidR="00057213">
        <w:rPr>
          <w:rFonts w:ascii="Arial" w:hAnsi="Arial" w:cs="Arial"/>
          <w:color w:val="222222"/>
          <w:sz w:val="19"/>
          <w:szCs w:val="19"/>
        </w:rPr>
        <w:t>.</w:t>
      </w:r>
      <w:r w:rsidR="00381621">
        <w:rPr>
          <w:rFonts w:ascii="Arial" w:hAnsi="Arial" w:cs="Arial"/>
          <w:color w:val="222222"/>
          <w:sz w:val="19"/>
          <w:szCs w:val="19"/>
        </w:rPr>
        <w:t xml:space="preserve"> </w:t>
      </w:r>
    </w:p>
    <w:p w14:paraId="16C86478" w14:textId="2C09720A" w:rsidR="000A7FA7" w:rsidRDefault="000A7FA7" w:rsidP="000A7FA7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z w:val="19"/>
          <w:szCs w:val="19"/>
        </w:rPr>
      </w:pPr>
      <w:r w:rsidRPr="00BC6B9F">
        <w:rPr>
          <w:rFonts w:ascii="Arial" w:hAnsi="Arial" w:cs="Arial"/>
          <w:i/>
          <w:color w:val="222222"/>
          <w:sz w:val="19"/>
          <w:szCs w:val="19"/>
          <w:u w:val="single"/>
        </w:rPr>
        <w:t>Difficulté</w:t>
      </w:r>
      <w:r w:rsidRPr="00BC6B9F">
        <w:rPr>
          <w:rFonts w:ascii="Arial" w:hAnsi="Arial" w:cs="Arial"/>
          <w:color w:val="222222"/>
          <w:sz w:val="19"/>
          <w:szCs w:val="19"/>
        </w:rPr>
        <w:t> :</w:t>
      </w:r>
    </w:p>
    <w:p w14:paraId="0168C1FA" w14:textId="75C4A563" w:rsidR="00274BB2" w:rsidRPr="00BC6B9F" w:rsidRDefault="00664D3E" w:rsidP="000A7FA7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La difficulté est d’ </w:t>
      </w:r>
      <w:r w:rsidR="00274BB2">
        <w:rPr>
          <w:rFonts w:ascii="Arial" w:hAnsi="Arial" w:cs="Arial"/>
          <w:color w:val="222222"/>
          <w:sz w:val="19"/>
          <w:szCs w:val="19"/>
        </w:rPr>
        <w:t xml:space="preserve">identifier </w:t>
      </w:r>
      <w:r>
        <w:rPr>
          <w:rFonts w:ascii="Arial" w:hAnsi="Arial" w:cs="Arial"/>
          <w:color w:val="222222"/>
          <w:sz w:val="19"/>
          <w:szCs w:val="19"/>
        </w:rPr>
        <w:t>,</w:t>
      </w:r>
      <w:r w:rsidR="00274BB2">
        <w:rPr>
          <w:rFonts w:ascii="Arial" w:hAnsi="Arial" w:cs="Arial"/>
          <w:color w:val="222222"/>
          <w:sz w:val="19"/>
          <w:szCs w:val="19"/>
        </w:rPr>
        <w:t xml:space="preserve">sur une période de temps bien définie </w:t>
      </w:r>
      <w:r>
        <w:rPr>
          <w:rFonts w:ascii="Arial" w:hAnsi="Arial" w:cs="Arial"/>
          <w:color w:val="222222"/>
          <w:sz w:val="19"/>
          <w:szCs w:val="19"/>
        </w:rPr>
        <w:t>,</w:t>
      </w:r>
      <w:r w:rsidR="00274BB2">
        <w:rPr>
          <w:rFonts w:ascii="Arial" w:hAnsi="Arial" w:cs="Arial"/>
          <w:color w:val="222222"/>
          <w:sz w:val="19"/>
          <w:szCs w:val="19"/>
        </w:rPr>
        <w:t xml:space="preserve"> le comportement de la maison ainsi la période  d’utilisation du </w:t>
      </w:r>
      <w:r>
        <w:rPr>
          <w:rFonts w:ascii="Arial" w:hAnsi="Arial" w:cs="Arial"/>
          <w:color w:val="222222"/>
          <w:sz w:val="19"/>
          <w:szCs w:val="19"/>
        </w:rPr>
        <w:t>détecteur</w:t>
      </w:r>
      <w:r w:rsidR="00274BB2">
        <w:rPr>
          <w:rFonts w:ascii="Arial" w:hAnsi="Arial" w:cs="Arial"/>
          <w:color w:val="222222"/>
          <w:sz w:val="19"/>
          <w:szCs w:val="19"/>
        </w:rPr>
        <w:t>.</w:t>
      </w:r>
    </w:p>
    <w:p w14:paraId="424817E7" w14:textId="67B8F85C" w:rsidR="00F75876" w:rsidRPr="00281E3B" w:rsidRDefault="00F75876" w:rsidP="000563F9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z w:val="19"/>
          <w:szCs w:val="19"/>
        </w:rPr>
      </w:pPr>
    </w:p>
    <w:p w14:paraId="3C0E1428" w14:textId="1E54E4F5" w:rsidR="00281E3B" w:rsidRDefault="00281E3B" w:rsidP="000563F9">
      <w:pPr>
        <w:shd w:val="clear" w:color="auto" w:fill="FFFFFF"/>
        <w:spacing w:line="480" w:lineRule="auto"/>
        <w:jc w:val="both"/>
        <w:rPr>
          <w:rFonts w:ascii="Arial" w:hAnsi="Arial" w:cs="Arial"/>
          <w:i/>
          <w:color w:val="222222"/>
          <w:sz w:val="19"/>
          <w:szCs w:val="19"/>
        </w:rPr>
      </w:pPr>
      <w:r w:rsidRPr="003C2D9F">
        <w:rPr>
          <w:rFonts w:ascii="Arial" w:hAnsi="Arial" w:cs="Arial"/>
          <w:i/>
          <w:color w:val="222222"/>
          <w:sz w:val="19"/>
          <w:szCs w:val="19"/>
        </w:rPr>
        <w:t> </w:t>
      </w:r>
      <w:r w:rsidRPr="003C2D9F">
        <w:rPr>
          <w:rFonts w:ascii="Arial" w:hAnsi="Arial" w:cs="Arial"/>
          <w:i/>
          <w:color w:val="222222"/>
          <w:sz w:val="19"/>
          <w:szCs w:val="19"/>
          <w:u w:val="single"/>
        </w:rPr>
        <w:t>Livrables</w:t>
      </w:r>
      <w:r w:rsidRPr="003C2D9F">
        <w:rPr>
          <w:rFonts w:ascii="Arial" w:hAnsi="Arial" w:cs="Arial"/>
          <w:i/>
          <w:color w:val="222222"/>
          <w:sz w:val="19"/>
          <w:szCs w:val="19"/>
        </w:rPr>
        <w:t> :</w:t>
      </w:r>
    </w:p>
    <w:p w14:paraId="39E046B9" w14:textId="5AD17AF2" w:rsidR="00AC56A3" w:rsidRPr="00484E30" w:rsidRDefault="00484E30" w:rsidP="00484E30">
      <w:pPr>
        <w:shd w:val="clear" w:color="auto" w:fill="FFFFFF"/>
        <w:spacing w:line="480" w:lineRule="auto"/>
        <w:jc w:val="both"/>
        <w:rPr>
          <w:rFonts w:ascii="Arial" w:hAnsi="Arial" w:cs="Arial"/>
          <w:i/>
          <w:color w:val="222222"/>
          <w:sz w:val="19"/>
          <w:szCs w:val="19"/>
        </w:rPr>
      </w:pPr>
      <w:r w:rsidRPr="00484E30">
        <w:rPr>
          <w:rFonts w:ascii="Arial" w:hAnsi="Arial" w:cs="Arial"/>
          <w:i/>
          <w:color w:val="222222"/>
          <w:sz w:val="19"/>
          <w:szCs w:val="19"/>
        </w:rPr>
        <w:t xml:space="preserve"> </w:t>
      </w:r>
      <w:r>
        <w:rPr>
          <w:rFonts w:ascii="Arial" w:hAnsi="Arial" w:cs="Arial"/>
          <w:i/>
          <w:color w:val="222222"/>
          <w:sz w:val="19"/>
          <w:szCs w:val="19"/>
        </w:rPr>
        <w:t xml:space="preserve">   </w:t>
      </w:r>
    </w:p>
    <w:p w14:paraId="0328096B" w14:textId="674F9D07" w:rsidR="00281E3B" w:rsidRPr="003C2D9F" w:rsidRDefault="00281E3B" w:rsidP="000563F9">
      <w:pPr>
        <w:pStyle w:val="Paragraphedeliste"/>
        <w:numPr>
          <w:ilvl w:val="0"/>
          <w:numId w:val="8"/>
        </w:num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z w:val="19"/>
          <w:szCs w:val="19"/>
        </w:rPr>
      </w:pPr>
      <w:r w:rsidRPr="003C2D9F">
        <w:rPr>
          <w:rFonts w:ascii="Arial" w:hAnsi="Arial" w:cs="Arial"/>
          <w:color w:val="222222"/>
          <w:sz w:val="19"/>
          <w:szCs w:val="19"/>
        </w:rPr>
        <w:t>Générateurs aléatoires d’énergie, consistant à définir les données d’activités  </w:t>
      </w:r>
    </w:p>
    <w:p w14:paraId="0DDD0D3C" w14:textId="28F35E1C" w:rsidR="000563F9" w:rsidRDefault="00281E3B" w:rsidP="00A51099">
      <w:pPr>
        <w:pStyle w:val="Paragraphedeliste"/>
        <w:numPr>
          <w:ilvl w:val="0"/>
          <w:numId w:val="8"/>
        </w:num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z w:val="19"/>
          <w:szCs w:val="19"/>
        </w:rPr>
      </w:pPr>
      <w:r w:rsidRPr="003C2D9F">
        <w:rPr>
          <w:rFonts w:ascii="Arial" w:hAnsi="Arial" w:cs="Arial"/>
          <w:color w:val="222222"/>
          <w:sz w:val="19"/>
          <w:szCs w:val="19"/>
        </w:rPr>
        <w:t>Détecteur d’activités basé sur le générateur de données</w:t>
      </w:r>
      <w:r w:rsidR="00445EC5" w:rsidRPr="003C2D9F">
        <w:rPr>
          <w:rFonts w:ascii="Arial" w:hAnsi="Arial" w:cs="Arial"/>
          <w:color w:val="222222"/>
          <w:sz w:val="19"/>
          <w:szCs w:val="19"/>
        </w:rPr>
        <w:t>.</w:t>
      </w:r>
    </w:p>
    <w:p w14:paraId="1B6E2EDE" w14:textId="50CC7ABA" w:rsidR="00484E30" w:rsidRDefault="00484E30" w:rsidP="00A51099">
      <w:pPr>
        <w:pStyle w:val="Paragraphedeliste"/>
        <w:numPr>
          <w:ilvl w:val="0"/>
          <w:numId w:val="8"/>
        </w:num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Charte de projet</w:t>
      </w:r>
    </w:p>
    <w:p w14:paraId="1AD48DE8" w14:textId="77777777" w:rsidR="002107FC" w:rsidRPr="00CB3A50" w:rsidRDefault="002107FC" w:rsidP="00CB3A50">
      <w:pPr>
        <w:shd w:val="clear" w:color="auto" w:fill="FFFFFF"/>
        <w:spacing w:line="480" w:lineRule="auto"/>
        <w:ind w:left="360"/>
        <w:jc w:val="both"/>
        <w:rPr>
          <w:rFonts w:ascii="Arial" w:hAnsi="Arial" w:cs="Arial"/>
          <w:color w:val="222222"/>
          <w:sz w:val="19"/>
          <w:szCs w:val="19"/>
        </w:rPr>
      </w:pPr>
    </w:p>
    <w:p w14:paraId="70F0186B" w14:textId="77777777" w:rsidR="00281E3B" w:rsidRPr="00281E3B" w:rsidRDefault="00281E3B" w:rsidP="00E45F23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z w:val="19"/>
          <w:szCs w:val="19"/>
        </w:rPr>
      </w:pPr>
      <w:r w:rsidRPr="00281E3B">
        <w:rPr>
          <w:rFonts w:ascii="Arial" w:hAnsi="Arial" w:cs="Arial"/>
          <w:color w:val="222222"/>
          <w:sz w:val="19"/>
          <w:szCs w:val="19"/>
        </w:rPr>
        <w:t>En conclusion le projet aura quatre phases essentielles :</w:t>
      </w:r>
    </w:p>
    <w:p w14:paraId="1804E07C" w14:textId="03AA76CA" w:rsidR="00281E3B" w:rsidRPr="003C2D9F" w:rsidRDefault="006C2759" w:rsidP="000563F9">
      <w:pPr>
        <w:pStyle w:val="Paragraphedeliste"/>
        <w:numPr>
          <w:ilvl w:val="0"/>
          <w:numId w:val="10"/>
        </w:num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Générer un script de données au travers de consommations énergétiques des appareils dans un logement</w:t>
      </w:r>
    </w:p>
    <w:p w14:paraId="0E24A0A9" w14:textId="6CE859CC" w:rsidR="00281E3B" w:rsidRPr="003C2D9F" w:rsidRDefault="006C2759" w:rsidP="000563F9">
      <w:pPr>
        <w:pStyle w:val="Paragraphedeliste"/>
        <w:numPr>
          <w:ilvl w:val="0"/>
          <w:numId w:val="10"/>
        </w:num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Enregistrer ces données dans une base de données </w:t>
      </w:r>
      <w:bookmarkStart w:id="0" w:name="_GoBack"/>
      <w:bookmarkEnd w:id="0"/>
    </w:p>
    <w:p w14:paraId="2E341BEF" w14:textId="44B26211" w:rsidR="00281E3B" w:rsidRPr="003C2D9F" w:rsidRDefault="00293B96" w:rsidP="000563F9">
      <w:pPr>
        <w:pStyle w:val="Paragraphedeliste"/>
        <w:numPr>
          <w:ilvl w:val="0"/>
          <w:numId w:val="10"/>
        </w:num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Concevoir l’algorithme</w:t>
      </w:r>
      <w:r w:rsidR="00DD2EA8">
        <w:rPr>
          <w:rFonts w:ascii="Arial" w:hAnsi="Arial" w:cs="Arial"/>
          <w:color w:val="222222"/>
          <w:sz w:val="19"/>
          <w:szCs w:val="19"/>
        </w:rPr>
        <w:t xml:space="preserve"> de données</w:t>
      </w:r>
    </w:p>
    <w:p w14:paraId="20205D91" w14:textId="21C63C1F" w:rsidR="00281E3B" w:rsidRDefault="00281E3B" w:rsidP="000563F9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z w:val="19"/>
          <w:szCs w:val="19"/>
        </w:rPr>
      </w:pPr>
      <w:r w:rsidRPr="00281E3B">
        <w:rPr>
          <w:rFonts w:ascii="Arial" w:hAnsi="Arial" w:cs="Arial"/>
          <w:color w:val="222222"/>
          <w:sz w:val="19"/>
          <w:szCs w:val="19"/>
        </w:rPr>
        <w:t> </w:t>
      </w:r>
      <w:r w:rsidR="000563F9">
        <w:rPr>
          <w:rFonts w:ascii="Arial" w:hAnsi="Arial" w:cs="Arial"/>
          <w:color w:val="222222"/>
          <w:sz w:val="19"/>
          <w:szCs w:val="19"/>
        </w:rPr>
        <w:tab/>
      </w:r>
      <w:r w:rsidRPr="00281E3B">
        <w:rPr>
          <w:rFonts w:ascii="Arial" w:hAnsi="Arial" w:cs="Arial"/>
          <w:color w:val="222222"/>
          <w:sz w:val="19"/>
          <w:szCs w:val="19"/>
        </w:rPr>
        <w:t xml:space="preserve">Nous tenons à remercier </w:t>
      </w:r>
      <w:r w:rsidR="00293B96">
        <w:rPr>
          <w:rFonts w:ascii="Arial" w:hAnsi="Arial" w:cs="Arial"/>
          <w:color w:val="222222"/>
          <w:sz w:val="19"/>
          <w:szCs w:val="19"/>
        </w:rPr>
        <w:t>M.</w:t>
      </w:r>
      <w:r w:rsidRPr="00281E3B">
        <w:rPr>
          <w:rFonts w:ascii="Arial" w:hAnsi="Arial" w:cs="Arial"/>
          <w:color w:val="222222"/>
          <w:sz w:val="19"/>
          <w:szCs w:val="19"/>
        </w:rPr>
        <w:t xml:space="preserve"> </w:t>
      </w:r>
      <w:r w:rsidRPr="00DE5A17">
        <w:rPr>
          <w:rFonts w:ascii="Arial" w:hAnsi="Arial" w:cs="Arial"/>
          <w:b/>
          <w:color w:val="222222"/>
          <w:sz w:val="19"/>
          <w:szCs w:val="19"/>
        </w:rPr>
        <w:t>DURUSSEAU</w:t>
      </w:r>
      <w:r w:rsidR="00293B96" w:rsidRPr="00DE5A17">
        <w:rPr>
          <w:rFonts w:ascii="Arial" w:hAnsi="Arial" w:cs="Arial"/>
          <w:b/>
          <w:color w:val="222222"/>
          <w:sz w:val="19"/>
          <w:szCs w:val="19"/>
        </w:rPr>
        <w:t xml:space="preserve"> Christophe</w:t>
      </w:r>
      <w:r w:rsidR="00293B96">
        <w:rPr>
          <w:rFonts w:ascii="Arial" w:hAnsi="Arial" w:cs="Arial"/>
          <w:color w:val="222222"/>
          <w:sz w:val="19"/>
          <w:szCs w:val="19"/>
        </w:rPr>
        <w:t xml:space="preserve">, </w:t>
      </w:r>
      <w:r w:rsidR="00293B96" w:rsidRPr="00DE5A17">
        <w:rPr>
          <w:rFonts w:ascii="Arial" w:hAnsi="Arial" w:cs="Arial"/>
          <w:b/>
          <w:color w:val="222222"/>
          <w:sz w:val="19"/>
          <w:szCs w:val="19"/>
        </w:rPr>
        <w:t>M. MOHAMADOU Moctar</w:t>
      </w:r>
      <w:r w:rsidR="00293B96">
        <w:rPr>
          <w:rFonts w:ascii="Arial" w:hAnsi="Arial" w:cs="Arial"/>
          <w:color w:val="222222"/>
          <w:sz w:val="19"/>
          <w:szCs w:val="19"/>
        </w:rPr>
        <w:t>, et les clients de l’entreprise LEGRAND</w:t>
      </w:r>
      <w:r w:rsidRPr="00281E3B">
        <w:rPr>
          <w:rFonts w:ascii="Arial" w:hAnsi="Arial" w:cs="Arial"/>
          <w:color w:val="222222"/>
          <w:sz w:val="19"/>
          <w:szCs w:val="19"/>
        </w:rPr>
        <w:t xml:space="preserve"> pour </w:t>
      </w:r>
      <w:r w:rsidR="00293B96">
        <w:rPr>
          <w:rFonts w:ascii="Arial" w:hAnsi="Arial" w:cs="Arial"/>
          <w:color w:val="222222"/>
          <w:sz w:val="19"/>
          <w:szCs w:val="19"/>
        </w:rPr>
        <w:t>leurs</w:t>
      </w:r>
      <w:r w:rsidRPr="00281E3B">
        <w:rPr>
          <w:rFonts w:ascii="Arial" w:hAnsi="Arial" w:cs="Arial"/>
          <w:color w:val="222222"/>
          <w:sz w:val="19"/>
          <w:szCs w:val="19"/>
        </w:rPr>
        <w:t xml:space="preserve"> présence</w:t>
      </w:r>
      <w:r w:rsidR="00293B96">
        <w:rPr>
          <w:rFonts w:ascii="Arial" w:hAnsi="Arial" w:cs="Arial"/>
          <w:color w:val="222222"/>
          <w:sz w:val="19"/>
          <w:szCs w:val="19"/>
        </w:rPr>
        <w:t>s ainsi que pour leurs</w:t>
      </w:r>
      <w:r w:rsidRPr="00281E3B">
        <w:rPr>
          <w:rFonts w:ascii="Arial" w:hAnsi="Arial" w:cs="Arial"/>
          <w:color w:val="222222"/>
          <w:sz w:val="19"/>
          <w:szCs w:val="19"/>
        </w:rPr>
        <w:t xml:space="preserve"> explications</w:t>
      </w:r>
      <w:r w:rsidR="00293B96">
        <w:rPr>
          <w:rFonts w:ascii="Arial" w:hAnsi="Arial" w:cs="Arial"/>
          <w:color w:val="222222"/>
          <w:sz w:val="19"/>
          <w:szCs w:val="19"/>
        </w:rPr>
        <w:t xml:space="preserve"> qui ont été fournies</w:t>
      </w:r>
      <w:r w:rsidRPr="00281E3B">
        <w:rPr>
          <w:rFonts w:ascii="Arial" w:hAnsi="Arial" w:cs="Arial"/>
          <w:color w:val="222222"/>
          <w:sz w:val="19"/>
          <w:szCs w:val="19"/>
        </w:rPr>
        <w:t xml:space="preserve"> dans cette réunion</w:t>
      </w:r>
      <w:r w:rsidR="00293B96">
        <w:rPr>
          <w:rFonts w:ascii="Arial" w:hAnsi="Arial" w:cs="Arial"/>
          <w:color w:val="222222"/>
          <w:sz w:val="19"/>
          <w:szCs w:val="19"/>
        </w:rPr>
        <w:t xml:space="preserve"> afin de nous éclairer davantage sur le projet</w:t>
      </w:r>
      <w:r w:rsidRPr="00281E3B">
        <w:rPr>
          <w:rFonts w:ascii="Arial" w:hAnsi="Arial" w:cs="Arial"/>
          <w:color w:val="222222"/>
          <w:sz w:val="19"/>
          <w:szCs w:val="19"/>
        </w:rPr>
        <w:t>.</w:t>
      </w:r>
    </w:p>
    <w:p w14:paraId="4CFD2509" w14:textId="77777777" w:rsidR="00E9642B" w:rsidRPr="00281E3B" w:rsidRDefault="00E9642B" w:rsidP="000563F9">
      <w:pPr>
        <w:shd w:val="clear" w:color="auto" w:fill="FFFFFF"/>
        <w:spacing w:line="480" w:lineRule="auto"/>
        <w:jc w:val="both"/>
        <w:rPr>
          <w:rFonts w:ascii="Arial" w:hAnsi="Arial" w:cs="Arial"/>
          <w:color w:val="222222"/>
          <w:sz w:val="19"/>
          <w:szCs w:val="19"/>
        </w:rPr>
      </w:pPr>
    </w:p>
    <w:p w14:paraId="09BD768C" w14:textId="77777777" w:rsidR="00833FCE" w:rsidRPr="0011178F" w:rsidRDefault="00833FCE" w:rsidP="000563F9">
      <w:pPr>
        <w:spacing w:line="480" w:lineRule="auto"/>
        <w:ind w:right="-142"/>
        <w:rPr>
          <w:rFonts w:ascii="Arial" w:hAnsi="Arial" w:cs="Arial"/>
          <w:sz w:val="20"/>
          <w:szCs w:val="20"/>
        </w:rPr>
      </w:pPr>
    </w:p>
    <w:sectPr w:rsidR="00833FCE" w:rsidRPr="0011178F" w:rsidSect="00AF7C6F">
      <w:footerReference w:type="default" r:id="rId8"/>
      <w:pgSz w:w="11906" w:h="16838"/>
      <w:pgMar w:top="567" w:right="707" w:bottom="567" w:left="851" w:header="426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613B4" w14:textId="77777777" w:rsidR="00A2305D" w:rsidRDefault="00A2305D" w:rsidP="009C2907">
      <w:pPr>
        <w:pStyle w:val="En-tte"/>
      </w:pPr>
      <w:r>
        <w:separator/>
      </w:r>
    </w:p>
  </w:endnote>
  <w:endnote w:type="continuationSeparator" w:id="0">
    <w:p w14:paraId="0EA7B980" w14:textId="77777777" w:rsidR="00A2305D" w:rsidRDefault="00A2305D" w:rsidP="009C2907">
      <w:pPr>
        <w:pStyle w:val="En-t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jc w:val="center"/>
      <w:tblBorders>
        <w:top w:val="single" w:sz="4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85"/>
      <w:gridCol w:w="6236"/>
      <w:gridCol w:w="1985"/>
    </w:tblGrid>
    <w:tr w:rsidR="00985AE0" w14:paraId="60062A9C" w14:textId="77777777">
      <w:trPr>
        <w:cantSplit/>
        <w:trHeight w:hRule="exact" w:val="397"/>
        <w:jc w:val="center"/>
      </w:trPr>
      <w:tc>
        <w:tcPr>
          <w:tcW w:w="1985" w:type="dxa"/>
          <w:vAlign w:val="center"/>
        </w:tcPr>
        <w:p w14:paraId="380A0526" w14:textId="77777777" w:rsidR="00985AE0" w:rsidRDefault="00985AE0">
          <w:pPr>
            <w:rPr>
              <w:sz w:val="16"/>
            </w:rPr>
          </w:pPr>
          <w:r>
            <w:rPr>
              <w:noProof/>
              <w:sz w:val="16"/>
            </w:rPr>
            <w:drawing>
              <wp:inline distT="0" distB="0" distL="0" distR="0" wp14:anchorId="57D509C5" wp14:editId="22E4B005">
                <wp:extent cx="447675" cy="200025"/>
                <wp:effectExtent l="19050" t="0" r="9525" b="0"/>
                <wp:docPr id="1" name="Image 1" descr="juste 3il noi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juste 3il noi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14:paraId="7374615D" w14:textId="77777777" w:rsidR="00985AE0" w:rsidRDefault="00985AE0">
          <w:pPr>
            <w:jc w:val="center"/>
            <w:rPr>
              <w:sz w:val="16"/>
            </w:rPr>
          </w:pPr>
          <w:r>
            <w:rPr>
              <w:sz w:val="16"/>
            </w:rPr>
            <w:t>Qualité 3iL</w:t>
          </w:r>
        </w:p>
      </w:tc>
      <w:tc>
        <w:tcPr>
          <w:tcW w:w="1985" w:type="dxa"/>
          <w:vAlign w:val="center"/>
        </w:tcPr>
        <w:p w14:paraId="52C80F77" w14:textId="1E946641" w:rsidR="00985AE0" w:rsidRDefault="00985AE0">
          <w:pPr>
            <w:jc w:val="right"/>
            <w:rPr>
              <w:rStyle w:val="Numrodepage"/>
              <w:sz w:val="16"/>
            </w:rPr>
          </w:pPr>
          <w:r>
            <w:rPr>
              <w:rStyle w:val="Numrodepage"/>
              <w:sz w:val="16"/>
            </w:rPr>
            <w:fldChar w:fldCharType="begin"/>
          </w:r>
          <w:r>
            <w:rPr>
              <w:rStyle w:val="Numrodepage"/>
              <w:sz w:val="16"/>
            </w:rPr>
            <w:instrText xml:space="preserve"> PAGE </w:instrText>
          </w:r>
          <w:r>
            <w:rPr>
              <w:rStyle w:val="Numrodepage"/>
              <w:sz w:val="16"/>
            </w:rPr>
            <w:fldChar w:fldCharType="separate"/>
          </w:r>
          <w:r w:rsidR="00DE5A17">
            <w:rPr>
              <w:rStyle w:val="Numrodepage"/>
              <w:noProof/>
              <w:sz w:val="16"/>
            </w:rPr>
            <w:t>2</w:t>
          </w:r>
          <w:r>
            <w:rPr>
              <w:rStyle w:val="Numrodepage"/>
              <w:sz w:val="16"/>
            </w:rPr>
            <w:fldChar w:fldCharType="end"/>
          </w:r>
          <w:r>
            <w:rPr>
              <w:rStyle w:val="Numrodepage"/>
              <w:sz w:val="16"/>
            </w:rPr>
            <w:t>/</w:t>
          </w:r>
          <w:r>
            <w:rPr>
              <w:rStyle w:val="Numrodepage"/>
              <w:sz w:val="16"/>
            </w:rPr>
            <w:fldChar w:fldCharType="begin"/>
          </w:r>
          <w:r>
            <w:rPr>
              <w:rStyle w:val="Numrodepage"/>
              <w:sz w:val="16"/>
            </w:rPr>
            <w:instrText xml:space="preserve"> NUMPAGES </w:instrText>
          </w:r>
          <w:r>
            <w:rPr>
              <w:rStyle w:val="Numrodepage"/>
              <w:sz w:val="16"/>
            </w:rPr>
            <w:fldChar w:fldCharType="separate"/>
          </w:r>
          <w:r w:rsidR="00DE5A17">
            <w:rPr>
              <w:rStyle w:val="Numrodepage"/>
              <w:noProof/>
              <w:sz w:val="16"/>
            </w:rPr>
            <w:t>2</w:t>
          </w:r>
          <w:r>
            <w:rPr>
              <w:rStyle w:val="Numrodepage"/>
              <w:sz w:val="16"/>
            </w:rPr>
            <w:fldChar w:fldCharType="end"/>
          </w:r>
        </w:p>
      </w:tc>
    </w:tr>
  </w:tbl>
  <w:p w14:paraId="679D8F77" w14:textId="77777777" w:rsidR="00985AE0" w:rsidRDefault="00985AE0">
    <w:pPr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40BF4" w14:textId="77777777" w:rsidR="00A2305D" w:rsidRDefault="00A2305D" w:rsidP="009C2907">
      <w:pPr>
        <w:pStyle w:val="En-tte"/>
      </w:pPr>
      <w:r>
        <w:separator/>
      </w:r>
    </w:p>
  </w:footnote>
  <w:footnote w:type="continuationSeparator" w:id="0">
    <w:p w14:paraId="63AEF66D" w14:textId="77777777" w:rsidR="00A2305D" w:rsidRDefault="00A2305D" w:rsidP="009C2907">
      <w:pPr>
        <w:pStyle w:val="En-tte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B7215"/>
    <w:multiLevelType w:val="hybridMultilevel"/>
    <w:tmpl w:val="5B66B9D6"/>
    <w:lvl w:ilvl="0" w:tplc="FECA54D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C74E0"/>
    <w:multiLevelType w:val="hybridMultilevel"/>
    <w:tmpl w:val="A7781826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035525"/>
    <w:multiLevelType w:val="hybridMultilevel"/>
    <w:tmpl w:val="00FE849A"/>
    <w:lvl w:ilvl="0" w:tplc="DB76F314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E3E4B"/>
    <w:multiLevelType w:val="hybridMultilevel"/>
    <w:tmpl w:val="8110E066"/>
    <w:lvl w:ilvl="0" w:tplc="AF583B7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A479D"/>
    <w:multiLevelType w:val="hybridMultilevel"/>
    <w:tmpl w:val="9A541EF2"/>
    <w:lvl w:ilvl="0" w:tplc="18408C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A04FA3"/>
    <w:multiLevelType w:val="hybridMultilevel"/>
    <w:tmpl w:val="B8A40D5E"/>
    <w:lvl w:ilvl="0" w:tplc="FECA54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31CE2"/>
    <w:multiLevelType w:val="hybridMultilevel"/>
    <w:tmpl w:val="631C9408"/>
    <w:lvl w:ilvl="0" w:tplc="FECA54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1319C"/>
    <w:multiLevelType w:val="hybridMultilevel"/>
    <w:tmpl w:val="A9A4AC18"/>
    <w:lvl w:ilvl="0" w:tplc="FECA54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236C9"/>
    <w:multiLevelType w:val="hybridMultilevel"/>
    <w:tmpl w:val="E8C21604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0C65CF"/>
    <w:multiLevelType w:val="hybridMultilevel"/>
    <w:tmpl w:val="886C2BF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22BE2"/>
    <w:multiLevelType w:val="hybridMultilevel"/>
    <w:tmpl w:val="6632E60A"/>
    <w:lvl w:ilvl="0" w:tplc="FECA54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95"/>
    <w:rsid w:val="00000C62"/>
    <w:rsid w:val="00007A28"/>
    <w:rsid w:val="000127D8"/>
    <w:rsid w:val="0001294E"/>
    <w:rsid w:val="00026D27"/>
    <w:rsid w:val="00032BD2"/>
    <w:rsid w:val="00034ECE"/>
    <w:rsid w:val="000354DF"/>
    <w:rsid w:val="00050B83"/>
    <w:rsid w:val="00055ED0"/>
    <w:rsid w:val="000563F9"/>
    <w:rsid w:val="00057213"/>
    <w:rsid w:val="00057505"/>
    <w:rsid w:val="00057FF9"/>
    <w:rsid w:val="000609ED"/>
    <w:rsid w:val="0007254C"/>
    <w:rsid w:val="000728EE"/>
    <w:rsid w:val="00076137"/>
    <w:rsid w:val="00090097"/>
    <w:rsid w:val="000953AF"/>
    <w:rsid w:val="00097E09"/>
    <w:rsid w:val="000A20CB"/>
    <w:rsid w:val="000A7FA7"/>
    <w:rsid w:val="000D179C"/>
    <w:rsid w:val="000D3115"/>
    <w:rsid w:val="000D3977"/>
    <w:rsid w:val="000D7288"/>
    <w:rsid w:val="000D72E2"/>
    <w:rsid w:val="000E1A6D"/>
    <w:rsid w:val="000E4F1E"/>
    <w:rsid w:val="000E6C8D"/>
    <w:rsid w:val="000F1B5C"/>
    <w:rsid w:val="000F414F"/>
    <w:rsid w:val="001012A3"/>
    <w:rsid w:val="00103855"/>
    <w:rsid w:val="0011178F"/>
    <w:rsid w:val="00130048"/>
    <w:rsid w:val="00133219"/>
    <w:rsid w:val="00135664"/>
    <w:rsid w:val="00141A41"/>
    <w:rsid w:val="00142750"/>
    <w:rsid w:val="00142EE1"/>
    <w:rsid w:val="00154329"/>
    <w:rsid w:val="001560F1"/>
    <w:rsid w:val="00156DBA"/>
    <w:rsid w:val="00157AAE"/>
    <w:rsid w:val="00161AE2"/>
    <w:rsid w:val="0016687A"/>
    <w:rsid w:val="00177A21"/>
    <w:rsid w:val="00184C4F"/>
    <w:rsid w:val="0018656F"/>
    <w:rsid w:val="001962CD"/>
    <w:rsid w:val="0019690A"/>
    <w:rsid w:val="00197DF4"/>
    <w:rsid w:val="001A1F24"/>
    <w:rsid w:val="001B0FC9"/>
    <w:rsid w:val="001C38EF"/>
    <w:rsid w:val="001C4170"/>
    <w:rsid w:val="001C4668"/>
    <w:rsid w:val="001D0712"/>
    <w:rsid w:val="001D509E"/>
    <w:rsid w:val="001D5EAE"/>
    <w:rsid w:val="001D7B20"/>
    <w:rsid w:val="001E337C"/>
    <w:rsid w:val="001E3484"/>
    <w:rsid w:val="001E6744"/>
    <w:rsid w:val="001E6E80"/>
    <w:rsid w:val="001F092C"/>
    <w:rsid w:val="001F17AB"/>
    <w:rsid w:val="001F41B0"/>
    <w:rsid w:val="001F43C4"/>
    <w:rsid w:val="00205315"/>
    <w:rsid w:val="002107FC"/>
    <w:rsid w:val="00211794"/>
    <w:rsid w:val="00214D78"/>
    <w:rsid w:val="0022136A"/>
    <w:rsid w:val="00237482"/>
    <w:rsid w:val="00240867"/>
    <w:rsid w:val="00246917"/>
    <w:rsid w:val="00254F12"/>
    <w:rsid w:val="00266E55"/>
    <w:rsid w:val="0026718D"/>
    <w:rsid w:val="00274BB2"/>
    <w:rsid w:val="00276D13"/>
    <w:rsid w:val="002802E2"/>
    <w:rsid w:val="00281E3B"/>
    <w:rsid w:val="00293B96"/>
    <w:rsid w:val="00295F25"/>
    <w:rsid w:val="0029661B"/>
    <w:rsid w:val="002C1551"/>
    <w:rsid w:val="002C28ED"/>
    <w:rsid w:val="002C3DB4"/>
    <w:rsid w:val="002C583D"/>
    <w:rsid w:val="002C7CD2"/>
    <w:rsid w:val="002D1025"/>
    <w:rsid w:val="002D1998"/>
    <w:rsid w:val="002D29D5"/>
    <w:rsid w:val="002D4ED7"/>
    <w:rsid w:val="002E321D"/>
    <w:rsid w:val="002F1EDE"/>
    <w:rsid w:val="002F3ECC"/>
    <w:rsid w:val="00301FC7"/>
    <w:rsid w:val="0030414E"/>
    <w:rsid w:val="00305D70"/>
    <w:rsid w:val="003155C5"/>
    <w:rsid w:val="00321E69"/>
    <w:rsid w:val="00334E4D"/>
    <w:rsid w:val="00343C8C"/>
    <w:rsid w:val="003440E2"/>
    <w:rsid w:val="00344F46"/>
    <w:rsid w:val="00347DAC"/>
    <w:rsid w:val="00381621"/>
    <w:rsid w:val="00383224"/>
    <w:rsid w:val="003879D5"/>
    <w:rsid w:val="00397D1E"/>
    <w:rsid w:val="003A5CA6"/>
    <w:rsid w:val="003B32BC"/>
    <w:rsid w:val="003B5825"/>
    <w:rsid w:val="003C2D9F"/>
    <w:rsid w:val="003C4D8E"/>
    <w:rsid w:val="003D795D"/>
    <w:rsid w:val="003E0B15"/>
    <w:rsid w:val="003E31E9"/>
    <w:rsid w:val="003F2561"/>
    <w:rsid w:val="003F2D7F"/>
    <w:rsid w:val="00402795"/>
    <w:rsid w:val="004027FE"/>
    <w:rsid w:val="00405B45"/>
    <w:rsid w:val="00407393"/>
    <w:rsid w:val="004117AE"/>
    <w:rsid w:val="00411908"/>
    <w:rsid w:val="00415D02"/>
    <w:rsid w:val="00431EC0"/>
    <w:rsid w:val="004343A2"/>
    <w:rsid w:val="00434404"/>
    <w:rsid w:val="004405A8"/>
    <w:rsid w:val="00445EC5"/>
    <w:rsid w:val="00454FDF"/>
    <w:rsid w:val="004625F0"/>
    <w:rsid w:val="004634DE"/>
    <w:rsid w:val="00467953"/>
    <w:rsid w:val="00471F15"/>
    <w:rsid w:val="004736E8"/>
    <w:rsid w:val="0047583F"/>
    <w:rsid w:val="0047609E"/>
    <w:rsid w:val="00476B50"/>
    <w:rsid w:val="0047728D"/>
    <w:rsid w:val="00484E30"/>
    <w:rsid w:val="0048652D"/>
    <w:rsid w:val="0049314A"/>
    <w:rsid w:val="00493994"/>
    <w:rsid w:val="00495B02"/>
    <w:rsid w:val="004A55E5"/>
    <w:rsid w:val="004B0FC1"/>
    <w:rsid w:val="004B1D69"/>
    <w:rsid w:val="004B4316"/>
    <w:rsid w:val="004B4F54"/>
    <w:rsid w:val="004C258C"/>
    <w:rsid w:val="004C4E62"/>
    <w:rsid w:val="004D1EDD"/>
    <w:rsid w:val="004D6893"/>
    <w:rsid w:val="004E4694"/>
    <w:rsid w:val="004F11EE"/>
    <w:rsid w:val="004F317A"/>
    <w:rsid w:val="004F5C86"/>
    <w:rsid w:val="005032EF"/>
    <w:rsid w:val="00532E76"/>
    <w:rsid w:val="00540147"/>
    <w:rsid w:val="005425CA"/>
    <w:rsid w:val="0055668E"/>
    <w:rsid w:val="005611A2"/>
    <w:rsid w:val="00575C78"/>
    <w:rsid w:val="0058773E"/>
    <w:rsid w:val="00595764"/>
    <w:rsid w:val="00596914"/>
    <w:rsid w:val="005A0F96"/>
    <w:rsid w:val="005A21E3"/>
    <w:rsid w:val="005A31B1"/>
    <w:rsid w:val="005A562E"/>
    <w:rsid w:val="005B0FDC"/>
    <w:rsid w:val="005B4063"/>
    <w:rsid w:val="005B5DA4"/>
    <w:rsid w:val="005C26D3"/>
    <w:rsid w:val="005D1476"/>
    <w:rsid w:val="005E3A5F"/>
    <w:rsid w:val="00603A63"/>
    <w:rsid w:val="00607EEA"/>
    <w:rsid w:val="00610144"/>
    <w:rsid w:val="00610ABA"/>
    <w:rsid w:val="0061474B"/>
    <w:rsid w:val="00617B45"/>
    <w:rsid w:val="00617F9B"/>
    <w:rsid w:val="0062410C"/>
    <w:rsid w:val="00626538"/>
    <w:rsid w:val="0062658C"/>
    <w:rsid w:val="006304F4"/>
    <w:rsid w:val="006310F1"/>
    <w:rsid w:val="0063456B"/>
    <w:rsid w:val="0063467E"/>
    <w:rsid w:val="00637FFB"/>
    <w:rsid w:val="00641962"/>
    <w:rsid w:val="006530C4"/>
    <w:rsid w:val="0065585D"/>
    <w:rsid w:val="006568DA"/>
    <w:rsid w:val="00664D3E"/>
    <w:rsid w:val="00665E6C"/>
    <w:rsid w:val="00671BEF"/>
    <w:rsid w:val="00677911"/>
    <w:rsid w:val="00683832"/>
    <w:rsid w:val="0068673C"/>
    <w:rsid w:val="006A0F43"/>
    <w:rsid w:val="006A1597"/>
    <w:rsid w:val="006A1754"/>
    <w:rsid w:val="006A1B4A"/>
    <w:rsid w:val="006A512F"/>
    <w:rsid w:val="006C2759"/>
    <w:rsid w:val="006D52C8"/>
    <w:rsid w:val="006D730C"/>
    <w:rsid w:val="006F39B7"/>
    <w:rsid w:val="007040A0"/>
    <w:rsid w:val="007041F4"/>
    <w:rsid w:val="00710D05"/>
    <w:rsid w:val="00710F56"/>
    <w:rsid w:val="00713F84"/>
    <w:rsid w:val="00717B26"/>
    <w:rsid w:val="00726DB5"/>
    <w:rsid w:val="0072715B"/>
    <w:rsid w:val="0073720A"/>
    <w:rsid w:val="007510E2"/>
    <w:rsid w:val="0075324C"/>
    <w:rsid w:val="0076243B"/>
    <w:rsid w:val="00763382"/>
    <w:rsid w:val="0078112D"/>
    <w:rsid w:val="00781EF4"/>
    <w:rsid w:val="00795467"/>
    <w:rsid w:val="007961F4"/>
    <w:rsid w:val="00796E1C"/>
    <w:rsid w:val="007A1B19"/>
    <w:rsid w:val="007B24E3"/>
    <w:rsid w:val="007D31B6"/>
    <w:rsid w:val="007E2BDB"/>
    <w:rsid w:val="008052EB"/>
    <w:rsid w:val="008220E9"/>
    <w:rsid w:val="00823544"/>
    <w:rsid w:val="00830367"/>
    <w:rsid w:val="0083214E"/>
    <w:rsid w:val="00833F8E"/>
    <w:rsid w:val="00833FCE"/>
    <w:rsid w:val="008341BF"/>
    <w:rsid w:val="008348A5"/>
    <w:rsid w:val="00854329"/>
    <w:rsid w:val="0086024A"/>
    <w:rsid w:val="0087532A"/>
    <w:rsid w:val="00875B95"/>
    <w:rsid w:val="008805AE"/>
    <w:rsid w:val="00880D6A"/>
    <w:rsid w:val="00882D0D"/>
    <w:rsid w:val="008831BA"/>
    <w:rsid w:val="00894DD5"/>
    <w:rsid w:val="008B26ED"/>
    <w:rsid w:val="008D0192"/>
    <w:rsid w:val="008D0474"/>
    <w:rsid w:val="008D0539"/>
    <w:rsid w:val="008D47F8"/>
    <w:rsid w:val="008D48B8"/>
    <w:rsid w:val="008D75D8"/>
    <w:rsid w:val="008E32DE"/>
    <w:rsid w:val="008E683D"/>
    <w:rsid w:val="008F269E"/>
    <w:rsid w:val="00900E5C"/>
    <w:rsid w:val="00911FD5"/>
    <w:rsid w:val="009121D3"/>
    <w:rsid w:val="009133B4"/>
    <w:rsid w:val="00922C1A"/>
    <w:rsid w:val="0092633D"/>
    <w:rsid w:val="0094384D"/>
    <w:rsid w:val="00943BBD"/>
    <w:rsid w:val="009448E5"/>
    <w:rsid w:val="00954E8C"/>
    <w:rsid w:val="0095545F"/>
    <w:rsid w:val="00977265"/>
    <w:rsid w:val="00982F67"/>
    <w:rsid w:val="00983E67"/>
    <w:rsid w:val="00985AE0"/>
    <w:rsid w:val="0098679D"/>
    <w:rsid w:val="00997118"/>
    <w:rsid w:val="009A0B27"/>
    <w:rsid w:val="009C2907"/>
    <w:rsid w:val="009C4631"/>
    <w:rsid w:val="009E2357"/>
    <w:rsid w:val="009E2CB3"/>
    <w:rsid w:val="009E47EE"/>
    <w:rsid w:val="009E7A2A"/>
    <w:rsid w:val="00A0463C"/>
    <w:rsid w:val="00A138C4"/>
    <w:rsid w:val="00A140C1"/>
    <w:rsid w:val="00A16A7C"/>
    <w:rsid w:val="00A2305D"/>
    <w:rsid w:val="00A23EE2"/>
    <w:rsid w:val="00A300C4"/>
    <w:rsid w:val="00A37561"/>
    <w:rsid w:val="00A46771"/>
    <w:rsid w:val="00A51099"/>
    <w:rsid w:val="00A606F7"/>
    <w:rsid w:val="00A60CD9"/>
    <w:rsid w:val="00A86AF4"/>
    <w:rsid w:val="00A87B39"/>
    <w:rsid w:val="00A87FE7"/>
    <w:rsid w:val="00A913EC"/>
    <w:rsid w:val="00A95013"/>
    <w:rsid w:val="00A956CC"/>
    <w:rsid w:val="00AB17B2"/>
    <w:rsid w:val="00AB3213"/>
    <w:rsid w:val="00AB65F0"/>
    <w:rsid w:val="00AB7C90"/>
    <w:rsid w:val="00AC56A3"/>
    <w:rsid w:val="00AC66A3"/>
    <w:rsid w:val="00AC6E95"/>
    <w:rsid w:val="00AD1F27"/>
    <w:rsid w:val="00AD370B"/>
    <w:rsid w:val="00AD5AC3"/>
    <w:rsid w:val="00AD7F14"/>
    <w:rsid w:val="00AE306C"/>
    <w:rsid w:val="00AE7EC7"/>
    <w:rsid w:val="00AF7C6F"/>
    <w:rsid w:val="00B044C1"/>
    <w:rsid w:val="00B176EE"/>
    <w:rsid w:val="00B21D9C"/>
    <w:rsid w:val="00B225FB"/>
    <w:rsid w:val="00B274A8"/>
    <w:rsid w:val="00B302A0"/>
    <w:rsid w:val="00B31FAA"/>
    <w:rsid w:val="00B33FF4"/>
    <w:rsid w:val="00B4510A"/>
    <w:rsid w:val="00B52817"/>
    <w:rsid w:val="00B56241"/>
    <w:rsid w:val="00B67A63"/>
    <w:rsid w:val="00B746D6"/>
    <w:rsid w:val="00B8750A"/>
    <w:rsid w:val="00B97F44"/>
    <w:rsid w:val="00BB02FB"/>
    <w:rsid w:val="00BB411C"/>
    <w:rsid w:val="00BB477E"/>
    <w:rsid w:val="00BB5FC9"/>
    <w:rsid w:val="00BC11F5"/>
    <w:rsid w:val="00BC1FD6"/>
    <w:rsid w:val="00BC268E"/>
    <w:rsid w:val="00BC4744"/>
    <w:rsid w:val="00BC6B9F"/>
    <w:rsid w:val="00BC7045"/>
    <w:rsid w:val="00BC7C87"/>
    <w:rsid w:val="00BE2F31"/>
    <w:rsid w:val="00BE567F"/>
    <w:rsid w:val="00BE6B68"/>
    <w:rsid w:val="00BF1595"/>
    <w:rsid w:val="00BF3DAB"/>
    <w:rsid w:val="00BF7D59"/>
    <w:rsid w:val="00C014FB"/>
    <w:rsid w:val="00C01544"/>
    <w:rsid w:val="00C01FCF"/>
    <w:rsid w:val="00C06B2F"/>
    <w:rsid w:val="00C076C8"/>
    <w:rsid w:val="00C15C50"/>
    <w:rsid w:val="00C246CA"/>
    <w:rsid w:val="00C31AAF"/>
    <w:rsid w:val="00C474B8"/>
    <w:rsid w:val="00C51CDA"/>
    <w:rsid w:val="00C5271B"/>
    <w:rsid w:val="00C60275"/>
    <w:rsid w:val="00C62AD0"/>
    <w:rsid w:val="00C6529A"/>
    <w:rsid w:val="00C66AA7"/>
    <w:rsid w:val="00C74DE1"/>
    <w:rsid w:val="00C76F2F"/>
    <w:rsid w:val="00C8090F"/>
    <w:rsid w:val="00C83096"/>
    <w:rsid w:val="00CB3A50"/>
    <w:rsid w:val="00CD796A"/>
    <w:rsid w:val="00CE574B"/>
    <w:rsid w:val="00CF007E"/>
    <w:rsid w:val="00CF6B62"/>
    <w:rsid w:val="00D03F76"/>
    <w:rsid w:val="00D0554D"/>
    <w:rsid w:val="00D20E7D"/>
    <w:rsid w:val="00D23AB3"/>
    <w:rsid w:val="00D31FBE"/>
    <w:rsid w:val="00D36A35"/>
    <w:rsid w:val="00D409CF"/>
    <w:rsid w:val="00D40C88"/>
    <w:rsid w:val="00D531AE"/>
    <w:rsid w:val="00D54A94"/>
    <w:rsid w:val="00D70767"/>
    <w:rsid w:val="00D7643C"/>
    <w:rsid w:val="00D8288D"/>
    <w:rsid w:val="00D86351"/>
    <w:rsid w:val="00D91C60"/>
    <w:rsid w:val="00D91CB4"/>
    <w:rsid w:val="00D9410F"/>
    <w:rsid w:val="00DA6775"/>
    <w:rsid w:val="00DC413D"/>
    <w:rsid w:val="00DD2EA8"/>
    <w:rsid w:val="00DD3D0C"/>
    <w:rsid w:val="00DD68E6"/>
    <w:rsid w:val="00DE0FD5"/>
    <w:rsid w:val="00DE3CB0"/>
    <w:rsid w:val="00DE5A17"/>
    <w:rsid w:val="00DF0395"/>
    <w:rsid w:val="00DF7E0C"/>
    <w:rsid w:val="00E01A27"/>
    <w:rsid w:val="00E01A90"/>
    <w:rsid w:val="00E17FD1"/>
    <w:rsid w:val="00E26F3D"/>
    <w:rsid w:val="00E32AE3"/>
    <w:rsid w:val="00E337B7"/>
    <w:rsid w:val="00E3516F"/>
    <w:rsid w:val="00E37B0A"/>
    <w:rsid w:val="00E45F23"/>
    <w:rsid w:val="00E46A60"/>
    <w:rsid w:val="00E554B4"/>
    <w:rsid w:val="00E644BD"/>
    <w:rsid w:val="00E71A32"/>
    <w:rsid w:val="00E74FC5"/>
    <w:rsid w:val="00E85897"/>
    <w:rsid w:val="00E87CCB"/>
    <w:rsid w:val="00E901C9"/>
    <w:rsid w:val="00E90EF9"/>
    <w:rsid w:val="00E90F05"/>
    <w:rsid w:val="00E92487"/>
    <w:rsid w:val="00E9642B"/>
    <w:rsid w:val="00EA3AFB"/>
    <w:rsid w:val="00EB5156"/>
    <w:rsid w:val="00EB698D"/>
    <w:rsid w:val="00EC50E8"/>
    <w:rsid w:val="00EC77CA"/>
    <w:rsid w:val="00ED45BF"/>
    <w:rsid w:val="00EE3393"/>
    <w:rsid w:val="00EE3BFD"/>
    <w:rsid w:val="00EE3D56"/>
    <w:rsid w:val="00EE4569"/>
    <w:rsid w:val="00F13199"/>
    <w:rsid w:val="00F23F26"/>
    <w:rsid w:val="00F25131"/>
    <w:rsid w:val="00F25B39"/>
    <w:rsid w:val="00F30B49"/>
    <w:rsid w:val="00F34C76"/>
    <w:rsid w:val="00F35D7D"/>
    <w:rsid w:val="00F456F0"/>
    <w:rsid w:val="00F56A30"/>
    <w:rsid w:val="00F56B5F"/>
    <w:rsid w:val="00F72008"/>
    <w:rsid w:val="00F750B6"/>
    <w:rsid w:val="00F75876"/>
    <w:rsid w:val="00F84F23"/>
    <w:rsid w:val="00F85AF3"/>
    <w:rsid w:val="00F9558A"/>
    <w:rsid w:val="00F96B66"/>
    <w:rsid w:val="00FA21D5"/>
    <w:rsid w:val="00FA46A6"/>
    <w:rsid w:val="00FA6880"/>
    <w:rsid w:val="00FB2468"/>
    <w:rsid w:val="00FB27BC"/>
    <w:rsid w:val="00FB2DBB"/>
    <w:rsid w:val="00FC54B2"/>
    <w:rsid w:val="00FC5E7E"/>
    <w:rsid w:val="00FD21C9"/>
    <w:rsid w:val="00FE79EA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D9332B"/>
  <w15:docId w15:val="{6C56221A-41A0-466B-8829-39EBCEE8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05D70"/>
    <w:rPr>
      <w:rFonts w:ascii="Arial Narrow" w:hAnsi="Arial Narrow"/>
      <w:sz w:val="2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05D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05D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05D70"/>
  </w:style>
  <w:style w:type="table" w:styleId="Grilledutableau">
    <w:name w:val="Table Grid"/>
    <w:basedOn w:val="TableauNormal"/>
    <w:rsid w:val="00C74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15432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25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uvalet\Local%20Settings\Temporary%20Internet%20Files\OLKB3\F-CompteRendu-1a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57E2D-51D7-4346-85C6-ECC2246CB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F-CompteRendu-1a</Template>
  <TotalTime>0</TotalTime>
  <Pages>2</Pages>
  <Words>497</Words>
  <Characters>2734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Compte rendu de réunion</vt:lpstr>
      <vt:lpstr>Compte rendu de réunion</vt:lpstr>
    </vt:vector>
  </TitlesOfParts>
  <Company>3iL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de réunion</dc:title>
  <dc:creator>OD</dc:creator>
  <cp:lastModifiedBy>Fatimetou</cp:lastModifiedBy>
  <cp:revision>4</cp:revision>
  <cp:lastPrinted>2013-10-07T08:52:00Z</cp:lastPrinted>
  <dcterms:created xsi:type="dcterms:W3CDTF">2017-10-16T12:48:00Z</dcterms:created>
  <dcterms:modified xsi:type="dcterms:W3CDTF">2017-10-19T20:42:00Z</dcterms:modified>
</cp:coreProperties>
</file>